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57ED9" w14:textId="77777777" w:rsidR="00C64F0C" w:rsidRDefault="00C64F0C" w:rsidP="00C64F0C">
      <w:pPr>
        <w:jc w:val="center"/>
      </w:pPr>
      <w:r>
        <w:t>МИНИСТЕРСТВО НАУКИ И ВЫСШЕГО ОБРАЗОВАНИЯ РОССИЙСКОЙ ФЕДЕРАЦИИ</w:t>
      </w:r>
    </w:p>
    <w:p w14:paraId="47C02F63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ФЕДЕРАЛЬНОЕ ГОСУДАРСТВЕННОЕ АВТОНОМНОЕ ОБРАЗОВАТЕЛЬНОЕ</w:t>
      </w:r>
    </w:p>
    <w:p w14:paraId="32E6B9AA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УЧРЕЖДЕНИЕ ВЫСШЕГО ОБРАЗОВАНИЯ</w:t>
      </w:r>
    </w:p>
    <w:p w14:paraId="586D7A49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«СЕВАСТОПОЛЬСКИЙ ГОСУДАРСТВЕННЫЙ УНИВЕРСИТЕТ»</w:t>
      </w:r>
    </w:p>
    <w:p w14:paraId="7AF91FF4" w14:textId="77777777" w:rsidR="00C64F0C" w:rsidRDefault="00C64F0C" w:rsidP="00C950ED">
      <w:pPr>
        <w:ind w:firstLine="0"/>
      </w:pPr>
    </w:p>
    <w:p w14:paraId="7CA227D7" w14:textId="3B71FDFA" w:rsidR="008E67FD" w:rsidRDefault="00C64F0C" w:rsidP="008E67FD">
      <w:pPr>
        <w:jc w:val="center"/>
      </w:pPr>
      <w:r>
        <w:t>Институт информационных технологий</w:t>
      </w:r>
    </w:p>
    <w:p w14:paraId="6F339802" w14:textId="5C8BDCCA" w:rsidR="00C64F0C" w:rsidRDefault="00C64F0C" w:rsidP="008E67FD">
      <w:pPr>
        <w:jc w:val="center"/>
      </w:pPr>
      <w:r>
        <w:t>Кафедра/департамент «Информационные системы»</w:t>
      </w:r>
    </w:p>
    <w:p w14:paraId="295B72DF" w14:textId="77777777" w:rsidR="00C64F0C" w:rsidRPr="00CC2C2F" w:rsidRDefault="00C64F0C" w:rsidP="00C64F0C">
      <w:pPr>
        <w:jc w:val="center"/>
        <w:rPr>
          <w:b/>
        </w:rPr>
      </w:pPr>
      <w:r w:rsidRPr="00CC2C2F">
        <w:rPr>
          <w:b/>
        </w:rPr>
        <w:t>КУРСОВАЯ РАБОТА / КУРСОВОЙ ПРОЕКТ</w:t>
      </w:r>
    </w:p>
    <w:p w14:paraId="3452AF74" w14:textId="77777777" w:rsidR="00C64F0C" w:rsidRDefault="00C64F0C" w:rsidP="00C64F0C">
      <w:pPr>
        <w:jc w:val="center"/>
      </w:pPr>
      <w:r>
        <w:t>по дисциплине</w:t>
      </w:r>
    </w:p>
    <w:p w14:paraId="6321B1D5" w14:textId="77777777" w:rsidR="00C64F0C" w:rsidRDefault="00C64F0C" w:rsidP="00C64F0C">
      <w:pPr>
        <w:jc w:val="center"/>
      </w:pPr>
      <w:r>
        <w:t>Алгоритмизация и программирование</w:t>
      </w:r>
    </w:p>
    <w:p w14:paraId="1EB0172A" w14:textId="182151A2" w:rsidR="00C64F0C" w:rsidRDefault="00C64F0C" w:rsidP="00C64F0C">
      <w:pPr>
        <w:jc w:val="center"/>
      </w:pPr>
      <w:r>
        <w:t xml:space="preserve">на тему </w:t>
      </w:r>
      <w:r w:rsidR="002C32CB">
        <w:t>«</w:t>
      </w:r>
      <w:r w:rsidR="008E67FD">
        <w:t>Программа учета выданных книг в библиотеке</w:t>
      </w:r>
      <w:r w:rsidR="002C32CB">
        <w:t>»</w:t>
      </w:r>
    </w:p>
    <w:p w14:paraId="6475777A" w14:textId="77777777" w:rsidR="00C64F0C" w:rsidRDefault="00C64F0C" w:rsidP="00C950ED">
      <w:pPr>
        <w:ind w:firstLine="0"/>
      </w:pPr>
    </w:p>
    <w:p w14:paraId="09757FA1" w14:textId="77777777" w:rsidR="00C64F0C" w:rsidRDefault="00C64F0C" w:rsidP="00C64F0C">
      <w:pPr>
        <w:jc w:val="center"/>
      </w:pPr>
    </w:p>
    <w:p w14:paraId="7BAE0413" w14:textId="77777777" w:rsidR="00C64F0C" w:rsidRDefault="00C64F0C" w:rsidP="00C64F0C">
      <w:pPr>
        <w:jc w:val="right"/>
      </w:pPr>
      <w:r>
        <w:t xml:space="preserve">Выполнил: обучающийся </w:t>
      </w:r>
    </w:p>
    <w:p w14:paraId="5DDF3CC5" w14:textId="78A2B635" w:rsidR="00C64F0C" w:rsidRDefault="00C64F0C" w:rsidP="00C64F0C">
      <w:pPr>
        <w:jc w:val="right"/>
      </w:pPr>
      <w:r>
        <w:t>группы: ИС/б-2</w:t>
      </w:r>
      <w:r w:rsidR="008E67FD">
        <w:t>1</w:t>
      </w:r>
      <w:r>
        <w:t>-</w:t>
      </w:r>
      <w:r w:rsidR="008E67FD">
        <w:t>3</w:t>
      </w:r>
      <w:r>
        <w:t xml:space="preserve">-о </w:t>
      </w:r>
    </w:p>
    <w:p w14:paraId="582B32BF" w14:textId="5BB67133" w:rsidR="00C64F0C" w:rsidRDefault="008E67FD" w:rsidP="00C64F0C">
      <w:pPr>
        <w:jc w:val="right"/>
      </w:pPr>
      <w:r>
        <w:t>Пышногуб В.С</w:t>
      </w:r>
      <w:r w:rsidR="00C64F0C">
        <w:t>.</w:t>
      </w:r>
    </w:p>
    <w:p w14:paraId="0C46B9C8" w14:textId="7F73E7C9" w:rsidR="00C64F0C" w:rsidRDefault="00C64F0C" w:rsidP="00C64F0C">
      <w:pPr>
        <w:jc w:val="right"/>
      </w:pPr>
      <w:r>
        <w:t xml:space="preserve"> « __» _______20 </w:t>
      </w:r>
      <w:r w:rsidRPr="00843619">
        <w:rPr>
          <w:u w:val="single"/>
        </w:rPr>
        <w:t>2</w:t>
      </w:r>
      <w:r w:rsidR="008E67FD">
        <w:rPr>
          <w:u w:val="single"/>
        </w:rPr>
        <w:t>2</w:t>
      </w:r>
      <w:r>
        <w:t xml:space="preserve"> г. </w:t>
      </w:r>
    </w:p>
    <w:p w14:paraId="1051F2D1" w14:textId="77777777" w:rsidR="00C64F0C" w:rsidRDefault="00C64F0C" w:rsidP="00C64F0C">
      <w:pPr>
        <w:jc w:val="right"/>
      </w:pPr>
      <w:r>
        <w:t xml:space="preserve">Научный руководитель: </w:t>
      </w:r>
    </w:p>
    <w:p w14:paraId="32DD0881" w14:textId="7CF5A55B" w:rsidR="00C64F0C" w:rsidRDefault="00FF4B97" w:rsidP="00FF4B97">
      <w:pPr>
        <w:jc w:val="right"/>
      </w:pPr>
      <w:r>
        <w:t>Сметанина Т.И.</w:t>
      </w:r>
    </w:p>
    <w:p w14:paraId="649C08C4" w14:textId="1790F5F8" w:rsidR="00C64F0C" w:rsidRDefault="00C64F0C" w:rsidP="00C64F0C">
      <w:pPr>
        <w:jc w:val="right"/>
      </w:pPr>
      <w:r>
        <w:t xml:space="preserve"> «__»  ________20</w:t>
      </w:r>
      <w:r w:rsidRPr="00843619">
        <w:rPr>
          <w:u w:val="single"/>
        </w:rPr>
        <w:t xml:space="preserve"> 2</w:t>
      </w:r>
      <w:r w:rsidR="008E67FD">
        <w:rPr>
          <w:u w:val="single"/>
        </w:rPr>
        <w:t>2</w:t>
      </w:r>
      <w:r>
        <w:t xml:space="preserve"> г. </w:t>
      </w:r>
    </w:p>
    <w:p w14:paraId="5109211E" w14:textId="77777777" w:rsidR="007A22C5" w:rsidRDefault="007A22C5" w:rsidP="00C950ED">
      <w:pPr>
        <w:ind w:firstLine="0"/>
      </w:pPr>
    </w:p>
    <w:p w14:paraId="66485489" w14:textId="77777777" w:rsidR="00C64F0C" w:rsidRDefault="00C64F0C" w:rsidP="00C64F0C">
      <w:pPr>
        <w:jc w:val="right"/>
      </w:pPr>
    </w:p>
    <w:p w14:paraId="5088C904" w14:textId="77777777" w:rsidR="00C950ED" w:rsidRDefault="00C950ED" w:rsidP="005A5BFF">
      <w:pPr>
        <w:ind w:firstLine="0"/>
      </w:pPr>
    </w:p>
    <w:p w14:paraId="2A948D20" w14:textId="77777777" w:rsidR="00C64F0C" w:rsidRDefault="00C64F0C" w:rsidP="00C64F0C">
      <w:r>
        <w:t>Оценка__________________</w:t>
      </w:r>
    </w:p>
    <w:p w14:paraId="1FF6C2F8" w14:textId="36B51D5B" w:rsidR="00C64F0C" w:rsidRDefault="00C64F0C" w:rsidP="00C64F0C">
      <w:r>
        <w:t xml:space="preserve"> « __</w:t>
      </w:r>
      <w:r w:rsidR="007A22C5">
        <w:t xml:space="preserve">» </w:t>
      </w:r>
      <w:r>
        <w:t>_________ 20 2</w:t>
      </w:r>
      <w:r w:rsidR="008E67FD">
        <w:t>2</w:t>
      </w:r>
      <w:r>
        <w:t xml:space="preserve"> г.</w:t>
      </w:r>
    </w:p>
    <w:p w14:paraId="58A25C5D" w14:textId="77777777" w:rsidR="007A22C5" w:rsidRDefault="007A22C5" w:rsidP="00C950ED">
      <w:pPr>
        <w:ind w:firstLine="0"/>
      </w:pPr>
    </w:p>
    <w:p w14:paraId="67BE456F" w14:textId="50DC1355" w:rsidR="00C64F0C" w:rsidRDefault="00C64F0C" w:rsidP="007A22C5">
      <w:pPr>
        <w:jc w:val="center"/>
      </w:pPr>
      <w:r>
        <w:t>Севастополь 202</w:t>
      </w:r>
      <w:r w:rsidR="008E67FD">
        <w:t>2</w:t>
      </w:r>
    </w:p>
    <w:p w14:paraId="097A9183" w14:textId="77777777" w:rsidR="00A337DC" w:rsidRDefault="00BA327F" w:rsidP="00A337DC">
      <w:pPr>
        <w:pStyle w:val="1"/>
      </w:pPr>
      <w:bookmarkStart w:id="0" w:name="_Toc90912466"/>
      <w:bookmarkStart w:id="1" w:name="_Toc90992564"/>
      <w:bookmarkStart w:id="2" w:name="_Toc91046473"/>
      <w:bookmarkStart w:id="3" w:name="_Toc120451271"/>
      <w:r>
        <w:lastRenderedPageBreak/>
        <w:t>АННОТАЦИЯ</w:t>
      </w:r>
      <w:bookmarkEnd w:id="0"/>
      <w:bookmarkEnd w:id="1"/>
      <w:bookmarkEnd w:id="2"/>
      <w:bookmarkEnd w:id="3"/>
    </w:p>
    <w:p w14:paraId="3E2D0E6E" w14:textId="016CB6B9" w:rsidR="00E939D9" w:rsidRPr="00AD0233" w:rsidRDefault="00D71B2D" w:rsidP="00A337DC">
      <w:r>
        <w:t>П</w:t>
      </w:r>
      <w:r w:rsidR="00A337DC">
        <w:t xml:space="preserve">ояснительная записка содержит описание программы для работы с табличными данными, а именно, записями о </w:t>
      </w:r>
      <w:r w:rsidR="00FF4B97">
        <w:t>выданных книгах в библиотеке</w:t>
      </w:r>
      <w:r w:rsidR="00A337DC">
        <w:t xml:space="preserve">, разработанной в рамках курсового проектирования, целью которого закрепление и углубление знаний в области основ </w:t>
      </w:r>
      <w:r w:rsidR="00AD0233">
        <w:t>структурного и модульного</w:t>
      </w:r>
      <w:r w:rsidR="00A337DC">
        <w:t>программирования.</w:t>
      </w:r>
      <w:r w:rsidR="00AD0233">
        <w:t xml:space="preserve"> Также целью является приобретение практических навыков разработки приложений с использованием сторонних открытых библиотек и примитивной терминальной графики.</w:t>
      </w:r>
    </w:p>
    <w:p w14:paraId="618F6282" w14:textId="77777777" w:rsidR="00040707" w:rsidRPr="00040707" w:rsidRDefault="009D4A9D" w:rsidP="0031099D">
      <w:pPr>
        <w:pStyle w:val="1"/>
        <w:spacing w:after="0"/>
      </w:pPr>
      <w:bookmarkStart w:id="4" w:name="_Toc90912467"/>
      <w:bookmarkStart w:id="5" w:name="_Toc90992565"/>
      <w:bookmarkStart w:id="6" w:name="_Toc91046474"/>
      <w:bookmarkStart w:id="7" w:name="_Toc120451272"/>
      <w:r>
        <w:lastRenderedPageBreak/>
        <w:t>С</w:t>
      </w:r>
      <w:r w:rsidR="00C950ED">
        <w:t>ОДЕРЖАНИЕ</w:t>
      </w:r>
      <w:bookmarkEnd w:id="4"/>
      <w:bookmarkEnd w:id="5"/>
      <w:bookmarkEnd w:id="6"/>
      <w:bookmarkEnd w:id="7"/>
    </w:p>
    <w:p w14:paraId="4236E720" w14:textId="77777777" w:rsidR="0031099D" w:rsidRDefault="0031099D" w:rsidP="0031099D">
      <w:pPr>
        <w:pStyle w:val="11"/>
        <w:spacing w:after="0" w:line="360" w:lineRule="auto"/>
      </w:pPr>
    </w:p>
    <w:p w14:paraId="02ACE32E" w14:textId="3834F12F" w:rsidR="00D265FE" w:rsidRDefault="004A293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451271" w:history="1">
        <w:r w:rsidR="00D265FE" w:rsidRPr="00490C78">
          <w:rPr>
            <w:rStyle w:val="a5"/>
            <w:noProof/>
          </w:rPr>
          <w:t>АННОТАЦИЯ</w:t>
        </w:r>
        <w:r w:rsidR="00D265FE">
          <w:rPr>
            <w:noProof/>
            <w:webHidden/>
          </w:rPr>
          <w:tab/>
        </w:r>
        <w:r w:rsidR="00D265FE">
          <w:rPr>
            <w:noProof/>
            <w:webHidden/>
          </w:rPr>
          <w:fldChar w:fldCharType="begin"/>
        </w:r>
        <w:r w:rsidR="00D265FE">
          <w:rPr>
            <w:noProof/>
            <w:webHidden/>
          </w:rPr>
          <w:instrText xml:space="preserve"> PAGEREF _Toc120451271 \h </w:instrText>
        </w:r>
        <w:r w:rsidR="00D265FE">
          <w:rPr>
            <w:noProof/>
            <w:webHidden/>
          </w:rPr>
        </w:r>
        <w:r w:rsidR="00D265FE">
          <w:rPr>
            <w:noProof/>
            <w:webHidden/>
          </w:rPr>
          <w:fldChar w:fldCharType="separate"/>
        </w:r>
        <w:r w:rsidR="00D265FE">
          <w:rPr>
            <w:noProof/>
            <w:webHidden/>
          </w:rPr>
          <w:t>2</w:t>
        </w:r>
        <w:r w:rsidR="00D265FE">
          <w:rPr>
            <w:noProof/>
            <w:webHidden/>
          </w:rPr>
          <w:fldChar w:fldCharType="end"/>
        </w:r>
      </w:hyperlink>
    </w:p>
    <w:p w14:paraId="3D93FC61" w14:textId="22D368E0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2" w:history="1">
        <w:r w:rsidRPr="00490C78">
          <w:rPr>
            <w:rStyle w:val="a5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5F692" w14:textId="0B6A2F27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3" w:history="1">
        <w:r w:rsidRPr="00490C78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12E03" w14:textId="012EE622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4" w:history="1">
        <w:r w:rsidRPr="00490C78">
          <w:rPr>
            <w:rStyle w:val="a5"/>
            <w:noProof/>
          </w:rPr>
          <w:t>1 НАЗНАЧЕНИЕ И ОБЛАСТЬ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1EDD04" w14:textId="1BCEC10D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5" w:history="1">
        <w:r w:rsidRPr="00490C78">
          <w:rPr>
            <w:rStyle w:val="a5"/>
            <w:noProof/>
          </w:rPr>
          <w:t>2 ТЕХНИЧЕСКИЕ 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11B793" w14:textId="1392D419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6" w:history="1">
        <w:r w:rsidRPr="00490C78">
          <w:rPr>
            <w:rStyle w:val="a5"/>
            <w:noProof/>
          </w:rPr>
          <w:t>2.1 Постановка задачи на разработку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BC4312" w14:textId="0A4C7FF0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7" w:history="1">
        <w:r w:rsidRPr="00490C78">
          <w:rPr>
            <w:rStyle w:val="a5"/>
            <w:noProof/>
          </w:rPr>
          <w:t>2.2 Описание и обоснование выбора метода организации входных, выходных и промежуточных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65B3A6" w14:textId="666A9840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8" w:history="1">
        <w:r w:rsidRPr="00490C78">
          <w:rPr>
            <w:rStyle w:val="a5"/>
            <w:noProof/>
          </w:rPr>
          <w:t>2.3 Обоснование выбора языка и среды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A9C44B" w14:textId="1D2A8BD8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79" w:history="1">
        <w:r w:rsidRPr="00490C78">
          <w:rPr>
            <w:rStyle w:val="a5"/>
            <w:noProof/>
          </w:rPr>
          <w:t>2.4 Разработка модульной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DC34AF" w14:textId="3ED5AD44" w:rsidR="00D265FE" w:rsidRDefault="00D265FE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0" w:history="1">
        <w:r w:rsidRPr="00490C78">
          <w:rPr>
            <w:rStyle w:val="a5"/>
            <w:noProof/>
          </w:rPr>
          <w:t>2.4.1 Дополнительные константы, массивы и перечисления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DDE355" w14:textId="7730E2C5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1" w:history="1">
        <w:r w:rsidRPr="00490C78">
          <w:rPr>
            <w:rStyle w:val="a5"/>
            <w:noProof/>
          </w:rPr>
          <w:t>2.5 Описание алгоритмов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6711D8" w14:textId="68A69746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2" w:history="1">
        <w:r w:rsidRPr="00490C78">
          <w:rPr>
            <w:rStyle w:val="a5"/>
            <w:noProof/>
          </w:rPr>
          <w:t>2.6 Обоснование состава технических и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243667" w14:textId="3AC575EA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3" w:history="1">
        <w:r w:rsidRPr="00490C78">
          <w:rPr>
            <w:rStyle w:val="a5"/>
            <w:noProof/>
          </w:rPr>
          <w:t>3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47EA54" w14:textId="27580F11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4" w:history="1">
        <w:r w:rsidRPr="00490C78">
          <w:rPr>
            <w:rStyle w:val="a5"/>
            <w:noProof/>
          </w:rPr>
          <w:t>3.1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F57B58" w14:textId="5DCB5B84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5" w:history="1">
        <w:r w:rsidRPr="00490C78">
          <w:rPr>
            <w:rStyle w:val="a5"/>
            <w:noProof/>
          </w:rPr>
          <w:t>3.2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89CF36" w14:textId="2EB563BE" w:rsidR="00D265FE" w:rsidRDefault="00D265F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6" w:history="1">
        <w:r w:rsidRPr="00490C78">
          <w:rPr>
            <w:rStyle w:val="a5"/>
            <w:noProof/>
          </w:rPr>
          <w:t>3.3 Проверка работоспособности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DF2834" w14:textId="58735DB5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7" w:history="1">
        <w:r w:rsidRPr="00490C78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1627B6" w14:textId="44B5A9CC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8" w:history="1">
        <w:r w:rsidRPr="00490C78">
          <w:rPr>
            <w:rStyle w:val="a5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FE3C44" w14:textId="2CD680F6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89" w:history="1">
        <w:r w:rsidRPr="00490C78">
          <w:rPr>
            <w:rStyle w:val="a5"/>
            <w:noProof/>
          </w:rPr>
          <w:t>А. 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5B0405" w14:textId="62B8ABD8" w:rsidR="00D265FE" w:rsidRDefault="00D265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451290" w:history="1">
        <w:r w:rsidRPr="00490C78">
          <w:rPr>
            <w:rStyle w:val="a5"/>
            <w:noProof/>
          </w:rPr>
          <w:t>Б. ПРИЛОЖЕНИЕ Б 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_Toc120451290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BD1035" w14:textId="698A88BE" w:rsidR="009D4A9D" w:rsidRPr="009D4A9D" w:rsidRDefault="004A293B" w:rsidP="0031099D">
      <w:pPr>
        <w:ind w:firstLine="0"/>
      </w:pPr>
      <w:r>
        <w:fldChar w:fldCharType="end"/>
      </w:r>
    </w:p>
    <w:p w14:paraId="7223AE7F" w14:textId="77777777" w:rsidR="00E20481" w:rsidRPr="00E20481" w:rsidRDefault="006E7594" w:rsidP="0031099D">
      <w:pPr>
        <w:pStyle w:val="1"/>
        <w:spacing w:after="0"/>
      </w:pPr>
      <w:bookmarkStart w:id="8" w:name="_Toc120451273"/>
      <w:r>
        <w:lastRenderedPageBreak/>
        <w:t>ВВЕДЕНИЕ</w:t>
      </w:r>
      <w:bookmarkEnd w:id="8"/>
    </w:p>
    <w:p w14:paraId="608D2A74" w14:textId="77777777" w:rsidR="0031099D" w:rsidRDefault="0031099D" w:rsidP="0031099D">
      <w:pPr>
        <w:ind w:firstLine="709"/>
      </w:pPr>
    </w:p>
    <w:p w14:paraId="4EB3B8C3" w14:textId="77777777" w:rsidR="0031099D" w:rsidRDefault="0031099D" w:rsidP="0031099D">
      <w:pPr>
        <w:ind w:firstLine="709"/>
      </w:pPr>
    </w:p>
    <w:p w14:paraId="5DEA37E5" w14:textId="4EDCE942" w:rsidR="009D4A9D" w:rsidRDefault="009D4A9D" w:rsidP="0031099D">
      <w:pPr>
        <w:ind w:firstLine="709"/>
      </w:pPr>
      <w:r>
        <w:t>В рамках настоящего курсового проектирования ведется разработка программы по теме «</w:t>
      </w:r>
      <w:r w:rsidR="00AF5289">
        <w:t>Программа учета выданных книг в библиотеке</w:t>
      </w:r>
      <w:r>
        <w:t xml:space="preserve">» на основании документа – техническое задание – и в рамках организации – Севастопольский </w:t>
      </w:r>
      <w:r w:rsidR="00E20481">
        <w:t>г</w:t>
      </w:r>
      <w:r>
        <w:t xml:space="preserve">осударственный университет. Дата выдачи задания: </w:t>
      </w:r>
      <w:r w:rsidR="00B443BF" w:rsidRPr="00D71B2D">
        <w:t>0</w:t>
      </w:r>
      <w:r w:rsidR="00AF5289">
        <w:t>8</w:t>
      </w:r>
      <w:r>
        <w:t>.</w:t>
      </w:r>
      <w:r w:rsidR="00B443BF" w:rsidRPr="00D71B2D">
        <w:t>09</w:t>
      </w:r>
      <w:r>
        <w:t>.202</w:t>
      </w:r>
      <w:r w:rsidR="00AF5289">
        <w:t>2</w:t>
      </w:r>
      <w:r>
        <w:t>.</w:t>
      </w:r>
    </w:p>
    <w:p w14:paraId="7D6F2C79" w14:textId="77777777" w:rsidR="009D4A9D" w:rsidRDefault="009D4A9D" w:rsidP="0031099D">
      <w:pPr>
        <w:ind w:firstLine="709"/>
      </w:pPr>
      <w:r>
        <w:t>С появлением и широким распространением табличных процессоров,</w:t>
      </w:r>
      <w:r w:rsidRPr="009D4A9D">
        <w:t xml:space="preserve"> </w:t>
      </w:r>
      <w:r>
        <w:t>одним из самых известных представителей которых является Microsoft Exel, и</w:t>
      </w:r>
      <w:r w:rsidRPr="009D4A9D">
        <w:t xml:space="preserve"> </w:t>
      </w:r>
      <w:r>
        <w:t>иных программ, позволяющих обрабатывать большие объёмы табличных</w:t>
      </w:r>
      <w:r w:rsidRPr="009D4A9D">
        <w:t xml:space="preserve"> </w:t>
      </w:r>
      <w:r>
        <w:t>данных без необходимости знания пользователем языков программирования,</w:t>
      </w:r>
      <w:r w:rsidRPr="009D4A9D">
        <w:t xml:space="preserve"> </w:t>
      </w:r>
      <w:r>
        <w:t>написание узкоспециализированных программ, примером которых является</w:t>
      </w:r>
      <w:r w:rsidRPr="009D4A9D">
        <w:t xml:space="preserve"> </w:t>
      </w:r>
      <w:r>
        <w:t>разрабатываемая программа, утратило свою актуальность, что, тем не менее,</w:t>
      </w:r>
      <w:r w:rsidRPr="009D4A9D">
        <w:t xml:space="preserve"> </w:t>
      </w:r>
      <w:r>
        <w:t>никак не сказалось на возможности использования разработки программы,</w:t>
      </w:r>
      <w:r w:rsidRPr="009D4A9D">
        <w:t xml:space="preserve"> </w:t>
      </w:r>
      <w:r>
        <w:t>преимуществом которой является простот</w:t>
      </w:r>
      <w:r w:rsidR="000A685A">
        <w:t>а и крайне малое потребление ресурсов компьютера</w:t>
      </w:r>
      <w:r>
        <w:t>.</w:t>
      </w:r>
    </w:p>
    <w:p w14:paraId="2D0A0775" w14:textId="746CE4B7" w:rsidR="00CB5DC1" w:rsidRDefault="009D4A9D" w:rsidP="0031099D">
      <w:pPr>
        <w:ind w:firstLine="709"/>
      </w:pPr>
      <w:r>
        <w:t>Целью курсового проектирования является систематизация, закрепление</w:t>
      </w:r>
      <w:r w:rsidRPr="009D4A9D">
        <w:t xml:space="preserve"> </w:t>
      </w:r>
      <w:r>
        <w:t>и углубление знаний в области основ</w:t>
      </w:r>
      <w:r w:rsidR="00CB5DC1">
        <w:t xml:space="preserve"> процедурного</w:t>
      </w:r>
      <w:r>
        <w:t xml:space="preserve"> программирования и совершенствование</w:t>
      </w:r>
      <w:r w:rsidRPr="009D4A9D">
        <w:t xml:space="preserve"> </w:t>
      </w:r>
      <w:r>
        <w:t>практических навыков разработки программ на языке Си на примере</w:t>
      </w:r>
      <w:r w:rsidRPr="009D4A9D">
        <w:t xml:space="preserve"> </w:t>
      </w:r>
      <w:r>
        <w:t>разработки</w:t>
      </w:r>
      <w:r w:rsidRPr="009D4A9D">
        <w:t xml:space="preserve"> </w:t>
      </w:r>
      <w:r>
        <w:t xml:space="preserve">программы </w:t>
      </w:r>
      <w:r w:rsidR="00CB5DC1">
        <w:t>«</w:t>
      </w:r>
      <w:r w:rsidR="00466F66">
        <w:t>Программа учета выданных книг в библиотеке</w:t>
      </w:r>
      <w:r>
        <w:t>», представляющей</w:t>
      </w:r>
      <w:r w:rsidRPr="009D4A9D">
        <w:t xml:space="preserve"> </w:t>
      </w:r>
      <w:r>
        <w:t>собой упрощённое подобие базы данных и позволяющей выполнять различные</w:t>
      </w:r>
      <w:r w:rsidRPr="009D4A9D">
        <w:t xml:space="preserve"> </w:t>
      </w:r>
      <w:r>
        <w:t>операции над записями</w:t>
      </w:r>
      <w:r w:rsidR="00CB5DC1">
        <w:t>.</w:t>
      </w:r>
    </w:p>
    <w:p w14:paraId="74CCE3C0" w14:textId="77777777" w:rsidR="009D4A9D" w:rsidRDefault="009D4A9D" w:rsidP="0031099D">
      <w:pPr>
        <w:ind w:firstLine="708"/>
      </w:pPr>
      <w:r>
        <w:t>Для достижения цели на разных этапах курсового</w:t>
      </w:r>
      <w:r w:rsidRPr="009D4A9D">
        <w:t xml:space="preserve"> </w:t>
      </w:r>
      <w:r>
        <w:t>проектирования</w:t>
      </w:r>
      <w:r w:rsidRPr="009D4A9D">
        <w:t xml:space="preserve"> </w:t>
      </w:r>
      <w:r>
        <w:t>должны быть решены следующие задачи:</w:t>
      </w:r>
    </w:p>
    <w:p w14:paraId="734A2B31" w14:textId="77777777" w:rsidR="00FA1DB6" w:rsidRDefault="009D4A9D" w:rsidP="0031099D">
      <w:pPr>
        <w:pStyle w:val="a6"/>
        <w:numPr>
          <w:ilvl w:val="0"/>
          <w:numId w:val="2"/>
        </w:numPr>
      </w:pPr>
      <w:r>
        <w:t>выбор варианта задания и детализация поставки задачи;</w:t>
      </w:r>
    </w:p>
    <w:p w14:paraId="7F67ED1C" w14:textId="77777777" w:rsidR="00FA1DB6" w:rsidRDefault="009D4A9D" w:rsidP="0031099D">
      <w:pPr>
        <w:pStyle w:val="a6"/>
        <w:numPr>
          <w:ilvl w:val="0"/>
          <w:numId w:val="2"/>
        </w:numPr>
      </w:pPr>
      <w:r>
        <w:t>определение требований к функциям, выполняемых разрабатываемой</w:t>
      </w:r>
      <w:r w:rsidRPr="009D4A9D">
        <w:t xml:space="preserve"> </w:t>
      </w:r>
      <w:r>
        <w:t>программой;</w:t>
      </w:r>
    </w:p>
    <w:p w14:paraId="5100442E" w14:textId="77777777" w:rsidR="00FA1DB6" w:rsidRDefault="009D4A9D" w:rsidP="0031099D">
      <w:pPr>
        <w:pStyle w:val="a6"/>
        <w:numPr>
          <w:ilvl w:val="0"/>
          <w:numId w:val="2"/>
        </w:numPr>
      </w:pPr>
      <w:r>
        <w:t>выбор типов и проектирование структур данных, определяющих</w:t>
      </w:r>
      <w:r w:rsidRPr="009D4A9D">
        <w:t xml:space="preserve"> </w:t>
      </w:r>
      <w:r>
        <w:t>способы представления, хранения и преобразования входных, выходных и</w:t>
      </w:r>
      <w:r w:rsidRPr="009D4A9D">
        <w:t xml:space="preserve"> </w:t>
      </w:r>
      <w:r>
        <w:t>промежуточных данных;</w:t>
      </w:r>
    </w:p>
    <w:p w14:paraId="1244800A" w14:textId="77777777" w:rsidR="00FA1DB6" w:rsidRDefault="009D4A9D" w:rsidP="0031099D">
      <w:pPr>
        <w:pStyle w:val="a6"/>
        <w:numPr>
          <w:ilvl w:val="0"/>
          <w:numId w:val="2"/>
        </w:numPr>
      </w:pPr>
      <w:r>
        <w:lastRenderedPageBreak/>
        <w:t>разработка модульной структуры программы, определение функций</w:t>
      </w:r>
      <w:r w:rsidRPr="009D4A9D">
        <w:t xml:space="preserve"> </w:t>
      </w:r>
      <w:r>
        <w:t>модулей и способов их взаимодействия;</w:t>
      </w:r>
    </w:p>
    <w:p w14:paraId="68F0C59D" w14:textId="77777777" w:rsidR="00FA1DB6" w:rsidRDefault="009D4A9D" w:rsidP="0031099D">
      <w:pPr>
        <w:pStyle w:val="a6"/>
        <w:numPr>
          <w:ilvl w:val="0"/>
          <w:numId w:val="2"/>
        </w:numPr>
      </w:pPr>
      <w:r>
        <w:t>написание текста программных модулей на алгоритмическом языке;</w:t>
      </w:r>
    </w:p>
    <w:p w14:paraId="77DA0AE6" w14:textId="77777777" w:rsidR="00FA1DB6" w:rsidRDefault="009D4A9D" w:rsidP="0031099D">
      <w:pPr>
        <w:pStyle w:val="a6"/>
        <w:numPr>
          <w:ilvl w:val="0"/>
          <w:numId w:val="2"/>
        </w:numPr>
      </w:pPr>
      <w:r>
        <w:t>разработка тестовых примеров;</w:t>
      </w:r>
    </w:p>
    <w:p w14:paraId="02E104DB" w14:textId="77777777" w:rsidR="00FA1DB6" w:rsidRDefault="009D4A9D" w:rsidP="0031099D">
      <w:pPr>
        <w:pStyle w:val="a6"/>
        <w:numPr>
          <w:ilvl w:val="0"/>
          <w:numId w:val="2"/>
        </w:numPr>
      </w:pPr>
      <w:r>
        <w:t>тестирование и отладка программы;</w:t>
      </w:r>
    </w:p>
    <w:p w14:paraId="308DBB3A" w14:textId="698460FB" w:rsidR="00973065" w:rsidRPr="00812C63" w:rsidRDefault="00812C63" w:rsidP="00812C63">
      <w:r>
        <w:t xml:space="preserve">Также должны быть </w:t>
      </w:r>
      <w:r w:rsidR="009D4A9D">
        <w:t>разработ</w:t>
      </w:r>
      <w:r>
        <w:t>аны</w:t>
      </w:r>
      <w:r w:rsidR="009D4A9D">
        <w:t xml:space="preserve"> программны</w:t>
      </w:r>
      <w:r>
        <w:t>е</w:t>
      </w:r>
      <w:r w:rsidR="009D4A9D">
        <w:t xml:space="preserve"> документ</w:t>
      </w:r>
      <w:r>
        <w:t>ы</w:t>
      </w:r>
      <w:r w:rsidR="009D4A9D">
        <w:t xml:space="preserve"> в соответствии с действующими</w:t>
      </w:r>
      <w:r w:rsidR="009D4A9D" w:rsidRPr="009D4A9D">
        <w:t xml:space="preserve"> </w:t>
      </w:r>
      <w:r w:rsidR="009D4A9D">
        <w:t>стандартами.</w:t>
      </w:r>
    </w:p>
    <w:p w14:paraId="1B9698B4" w14:textId="581E612D" w:rsidR="00A337DC" w:rsidRDefault="00A337DC" w:rsidP="0031099D">
      <w:pPr>
        <w:pStyle w:val="1"/>
        <w:numPr>
          <w:ilvl w:val="0"/>
          <w:numId w:val="6"/>
        </w:numPr>
        <w:spacing w:after="0"/>
      </w:pPr>
      <w:bookmarkStart w:id="9" w:name="_Toc120451274"/>
      <w:r>
        <w:lastRenderedPageBreak/>
        <w:t>Н</w:t>
      </w:r>
      <w:r w:rsidR="00AB3D71">
        <w:t>АЗНАЧЕНИЕ И ОБЛАСТЬ ПРИМЕНЕНИЯ ПРОГРАММЫ</w:t>
      </w:r>
      <w:bookmarkEnd w:id="9"/>
    </w:p>
    <w:p w14:paraId="79373D88" w14:textId="77777777" w:rsidR="0031099D" w:rsidRDefault="0031099D" w:rsidP="0031099D"/>
    <w:p w14:paraId="604948E8" w14:textId="77777777" w:rsidR="0031099D" w:rsidRDefault="0031099D" w:rsidP="0031099D"/>
    <w:p w14:paraId="7B6CFAD1" w14:textId="5CA80D48" w:rsidR="007F60C7" w:rsidRDefault="001319EC" w:rsidP="0031099D">
      <w:r>
        <w:t xml:space="preserve">Программа предназначена для организации, хранения, поиска и модификации данных о </w:t>
      </w:r>
      <w:r w:rsidR="001C2E16">
        <w:t>выданных в библиотеке книгах</w:t>
      </w:r>
      <w:r>
        <w:t xml:space="preserve"> через пользователь-ориентированный терминальный интерфейс.</w:t>
      </w:r>
    </w:p>
    <w:p w14:paraId="1EDF246E" w14:textId="490DF5F2" w:rsidR="001319EC" w:rsidRPr="00465EB8" w:rsidRDefault="001319EC" w:rsidP="0031099D">
      <w:r>
        <w:t>Области применения программы</w:t>
      </w:r>
      <w:r w:rsidR="00465EB8">
        <w:t>:</w:t>
      </w:r>
      <w:r>
        <w:t xml:space="preserve"> </w:t>
      </w:r>
      <w:r w:rsidR="001C2E16">
        <w:t>библиотеки</w:t>
      </w:r>
      <w:r>
        <w:t>, находящиеся в городе Севастополь и в его округе.</w:t>
      </w:r>
      <w:r w:rsidR="00465EB8">
        <w:t xml:space="preserve"> Одной из возможностей программы является импорт данных, сохранённых в формате «</w:t>
      </w:r>
      <w:r w:rsidR="001C2E16">
        <w:rPr>
          <w:lang w:val="en-US"/>
        </w:rPr>
        <w:t>txt</w:t>
      </w:r>
      <w:r w:rsidR="00465EB8">
        <w:t xml:space="preserve">», что позволяет работать с данными как из других программ, так и с данными, изначально созданными с помощью </w:t>
      </w:r>
      <w:r w:rsidR="008E4998">
        <w:t>текстовых редакторов.</w:t>
      </w:r>
    </w:p>
    <w:p w14:paraId="71855737" w14:textId="77777777" w:rsidR="00A337DC" w:rsidRDefault="00A337DC" w:rsidP="005D172A">
      <w:pPr>
        <w:pStyle w:val="1"/>
        <w:numPr>
          <w:ilvl w:val="0"/>
          <w:numId w:val="6"/>
        </w:numPr>
      </w:pPr>
      <w:bookmarkStart w:id="10" w:name="_Toc120451275"/>
      <w:r>
        <w:lastRenderedPageBreak/>
        <w:t>Т</w:t>
      </w:r>
      <w:r w:rsidR="0005209B">
        <w:t>Е</w:t>
      </w:r>
      <w:r w:rsidR="00AB3D71">
        <w:t>ХНИЧЕСКИЕ ХАРАКТЕРИСТИКИ ПРОГРАММЫ</w:t>
      </w:r>
      <w:bookmarkEnd w:id="10"/>
    </w:p>
    <w:p w14:paraId="236FCF38" w14:textId="77777777" w:rsidR="00A337DC" w:rsidRDefault="00A337DC" w:rsidP="00360B66">
      <w:pPr>
        <w:pStyle w:val="2"/>
      </w:pPr>
      <w:bookmarkStart w:id="11" w:name="_Toc120451276"/>
      <w:r>
        <w:t>Постановка задачи на разработку программы</w:t>
      </w:r>
      <w:bookmarkEnd w:id="11"/>
    </w:p>
    <w:p w14:paraId="136D6319" w14:textId="1080948B" w:rsidR="001319EC" w:rsidRDefault="001319EC" w:rsidP="001319EC">
      <w:r>
        <w:t xml:space="preserve">Был </w:t>
      </w:r>
      <w:r w:rsidR="00AB3D71">
        <w:t>выдан</w:t>
      </w:r>
      <w:r>
        <w:t xml:space="preserve"> 1</w:t>
      </w:r>
      <w:r w:rsidR="00860B90">
        <w:rPr>
          <w:lang w:val="en-US"/>
        </w:rPr>
        <w:t>4</w:t>
      </w:r>
      <w:r>
        <w:t xml:space="preserve"> вариант задания.</w:t>
      </w:r>
    </w:p>
    <w:p w14:paraId="667F820F" w14:textId="77777777" w:rsidR="001319EC" w:rsidRDefault="001319EC" w:rsidP="00E70895">
      <w:r>
        <w:t>Входной файл имеет следующую структуру:</w:t>
      </w:r>
    </w:p>
    <w:p w14:paraId="44AD5A55" w14:textId="543BFECD" w:rsidR="001319EC" w:rsidRDefault="00F57324" w:rsidP="001319EC">
      <w:pPr>
        <w:pStyle w:val="a6"/>
        <w:numPr>
          <w:ilvl w:val="0"/>
          <w:numId w:val="10"/>
        </w:numPr>
      </w:pPr>
      <w:r>
        <w:t>ид</w:t>
      </w:r>
      <w:r w:rsidR="00E20481">
        <w:t>;</w:t>
      </w:r>
    </w:p>
    <w:p w14:paraId="496F4366" w14:textId="4C363CB2" w:rsidR="001319EC" w:rsidRDefault="00F57324" w:rsidP="001319EC">
      <w:pPr>
        <w:pStyle w:val="a6"/>
        <w:numPr>
          <w:ilvl w:val="0"/>
          <w:numId w:val="10"/>
        </w:numPr>
      </w:pPr>
      <w:r>
        <w:t>ФИО абонента</w:t>
      </w:r>
      <w:r w:rsidR="00E20481">
        <w:t>;</w:t>
      </w:r>
    </w:p>
    <w:p w14:paraId="4C7975B3" w14:textId="65892206" w:rsidR="00E70895" w:rsidRDefault="00F57324" w:rsidP="001319EC">
      <w:pPr>
        <w:pStyle w:val="a6"/>
        <w:numPr>
          <w:ilvl w:val="0"/>
          <w:numId w:val="10"/>
        </w:numPr>
      </w:pPr>
      <w:r>
        <w:t>автор книги</w:t>
      </w:r>
      <w:r w:rsidR="00E20481">
        <w:t>;</w:t>
      </w:r>
    </w:p>
    <w:p w14:paraId="6AA51F1A" w14:textId="38D5F7F0" w:rsidR="00E70895" w:rsidRDefault="00F57324" w:rsidP="001319EC">
      <w:pPr>
        <w:pStyle w:val="a6"/>
        <w:numPr>
          <w:ilvl w:val="0"/>
          <w:numId w:val="10"/>
        </w:numPr>
      </w:pPr>
      <w:r>
        <w:t>название книги</w:t>
      </w:r>
      <w:r w:rsidR="00E20481">
        <w:t>;</w:t>
      </w:r>
    </w:p>
    <w:p w14:paraId="5BA728CC" w14:textId="191D286A" w:rsidR="00E70895" w:rsidRDefault="00F57324" w:rsidP="001319EC">
      <w:pPr>
        <w:pStyle w:val="a6"/>
        <w:numPr>
          <w:ilvl w:val="0"/>
          <w:numId w:val="10"/>
        </w:numPr>
      </w:pPr>
      <w:r>
        <w:t>издательство</w:t>
      </w:r>
      <w:r w:rsidR="00E20481">
        <w:t>;</w:t>
      </w:r>
    </w:p>
    <w:p w14:paraId="36D4F9B8" w14:textId="34A9C5C1" w:rsidR="00E70895" w:rsidRDefault="00F57324" w:rsidP="001319EC">
      <w:pPr>
        <w:pStyle w:val="a6"/>
        <w:numPr>
          <w:ilvl w:val="0"/>
          <w:numId w:val="10"/>
        </w:numPr>
      </w:pPr>
      <w:r>
        <w:t>дата выдачи</w:t>
      </w:r>
      <w:r w:rsidR="00E20481">
        <w:t>;</w:t>
      </w:r>
    </w:p>
    <w:p w14:paraId="237CD8FE" w14:textId="23065054" w:rsidR="00E70895" w:rsidRDefault="00F57324" w:rsidP="001319EC">
      <w:pPr>
        <w:pStyle w:val="a6"/>
        <w:numPr>
          <w:ilvl w:val="0"/>
          <w:numId w:val="10"/>
        </w:numPr>
      </w:pPr>
      <w:r>
        <w:t>стоимость книги</w:t>
      </w:r>
      <w:r w:rsidR="00E20481">
        <w:t>;</w:t>
      </w:r>
    </w:p>
    <w:p w14:paraId="5097047F" w14:textId="77777777" w:rsidR="00E70895" w:rsidRDefault="00E70895" w:rsidP="00E70895">
      <w:r>
        <w:t>Программа должна предоставлять меню-ориентированный интерфейс, позволяющий выполнять следующий минимально необходимый набор действий:</w:t>
      </w:r>
    </w:p>
    <w:p w14:paraId="4C9460C4" w14:textId="77777777" w:rsidR="00E70895" w:rsidRDefault="00AB3D71" w:rsidP="00C870E7">
      <w:pPr>
        <w:pStyle w:val="a6"/>
        <w:numPr>
          <w:ilvl w:val="0"/>
          <w:numId w:val="11"/>
        </w:numPr>
      </w:pPr>
      <w:r>
        <w:t>создание и добавление элементов в таблицу;</w:t>
      </w:r>
    </w:p>
    <w:p w14:paraId="735116DE" w14:textId="77777777" w:rsidR="00E70895" w:rsidRDefault="00AB3D71" w:rsidP="00C870E7">
      <w:pPr>
        <w:pStyle w:val="a6"/>
        <w:numPr>
          <w:ilvl w:val="0"/>
          <w:numId w:val="11"/>
        </w:numPr>
      </w:pPr>
      <w:r>
        <w:t>просмотр существующих записей;</w:t>
      </w:r>
    </w:p>
    <w:p w14:paraId="283956C2" w14:textId="77777777" w:rsidR="00E70895" w:rsidRDefault="00AB3D71" w:rsidP="00C870E7">
      <w:pPr>
        <w:pStyle w:val="a6"/>
        <w:numPr>
          <w:ilvl w:val="0"/>
          <w:numId w:val="11"/>
        </w:numPr>
      </w:pPr>
      <w:r>
        <w:t>удаление записи по ключевому полю;</w:t>
      </w:r>
    </w:p>
    <w:p w14:paraId="3AC21ACE" w14:textId="77777777" w:rsidR="00E70895" w:rsidRDefault="00AB3D71" w:rsidP="00C870E7">
      <w:pPr>
        <w:pStyle w:val="a6"/>
        <w:numPr>
          <w:ilvl w:val="0"/>
          <w:numId w:val="11"/>
        </w:numPr>
      </w:pPr>
      <w:r>
        <w:t>редактирование записи;</w:t>
      </w:r>
    </w:p>
    <w:p w14:paraId="438B31DE" w14:textId="77777777" w:rsidR="00E70895" w:rsidRDefault="00AB3D71" w:rsidP="00C870E7">
      <w:pPr>
        <w:pStyle w:val="a6"/>
        <w:numPr>
          <w:ilvl w:val="0"/>
          <w:numId w:val="11"/>
        </w:numPr>
      </w:pPr>
      <w:r>
        <w:t>сортировка записей в таблице по выбранному полю;</w:t>
      </w:r>
    </w:p>
    <w:p w14:paraId="4E04F41B" w14:textId="77777777" w:rsidR="00E70895" w:rsidRDefault="00AB3D71" w:rsidP="00C870E7">
      <w:pPr>
        <w:pStyle w:val="a6"/>
        <w:numPr>
          <w:ilvl w:val="0"/>
          <w:numId w:val="11"/>
        </w:numPr>
      </w:pPr>
      <w:r>
        <w:t>сохранение данных в бинарный/текстовый файл с заданным именем файла (по выбору пользователя);</w:t>
      </w:r>
    </w:p>
    <w:p w14:paraId="2F157D36" w14:textId="77777777" w:rsidR="009F62C9" w:rsidRDefault="00AB3D71" w:rsidP="00C870E7">
      <w:pPr>
        <w:pStyle w:val="a6"/>
        <w:numPr>
          <w:ilvl w:val="0"/>
          <w:numId w:val="11"/>
        </w:numPr>
      </w:pPr>
      <w:r>
        <w:t>загрузка данных из бинарного/текстового файла с заданным именем файла (по выбору пользователя);</w:t>
      </w:r>
    </w:p>
    <w:p w14:paraId="66714C71" w14:textId="77777777" w:rsidR="009F62C9" w:rsidRDefault="00AB3D71" w:rsidP="00C870E7">
      <w:pPr>
        <w:pStyle w:val="a6"/>
        <w:numPr>
          <w:ilvl w:val="0"/>
          <w:numId w:val="11"/>
        </w:numPr>
      </w:pPr>
      <w:r>
        <w:t>реализовать выполнение требуемого по варианту задания;</w:t>
      </w:r>
    </w:p>
    <w:p w14:paraId="238E845D" w14:textId="77777777" w:rsidR="009F62C9" w:rsidRDefault="00AB3D71" w:rsidP="00C870E7">
      <w:pPr>
        <w:pStyle w:val="a6"/>
        <w:numPr>
          <w:ilvl w:val="0"/>
          <w:numId w:val="11"/>
        </w:numPr>
      </w:pPr>
      <w:r>
        <w:t>коррект</w:t>
      </w:r>
      <w:r w:rsidR="009F62C9">
        <w:t>ное завершение работы программы.</w:t>
      </w:r>
    </w:p>
    <w:p w14:paraId="2D789A2F" w14:textId="54D7190F" w:rsidR="00375996" w:rsidRPr="001319EC" w:rsidRDefault="009F62C9" w:rsidP="00375996">
      <w:r>
        <w:lastRenderedPageBreak/>
        <w:t xml:space="preserve">В случае обработки записей по варианту программа должна </w:t>
      </w:r>
      <w:r w:rsidR="00F57324">
        <w:t>в</w:t>
      </w:r>
      <w:r w:rsidR="00F57324" w:rsidRPr="00F57324">
        <w:t>ыбрать ФИО и количество книг задолжников</w:t>
      </w:r>
      <w:r w:rsidR="00620FD6">
        <w:t>, которые не сдали книги обратно в течении 90 дней с момента выдачи</w:t>
      </w:r>
      <w:r w:rsidR="00F57324" w:rsidRPr="00F57324">
        <w:t>.</w:t>
      </w:r>
    </w:p>
    <w:p w14:paraId="00059C69" w14:textId="317B0412" w:rsidR="00A337DC" w:rsidRDefault="00A337DC" w:rsidP="00360B66">
      <w:pPr>
        <w:pStyle w:val="2"/>
      </w:pPr>
      <w:bookmarkStart w:id="12" w:name="_Toc120451277"/>
      <w:r>
        <w:t>Описание и обоснование выбора метода организации входных, выходных и промежуточных данных</w:t>
      </w:r>
      <w:bookmarkEnd w:id="12"/>
    </w:p>
    <w:p w14:paraId="724E2A3B" w14:textId="1BF94857" w:rsidR="009F62C9" w:rsidRDefault="009F62C9" w:rsidP="00375996">
      <w:r>
        <w:t xml:space="preserve">Для хранения данных в оперативной памяти было принято решение использовать </w:t>
      </w:r>
      <w:r w:rsidR="00B23EA6">
        <w:t>бинарное дерево</w:t>
      </w:r>
      <w:r>
        <w:t xml:space="preserve">, потому что </w:t>
      </w:r>
      <w:r w:rsidR="00B23EA6">
        <w:t xml:space="preserve">бинарное дерево </w:t>
      </w:r>
      <w:r>
        <w:t xml:space="preserve">позволяет ускорить </w:t>
      </w:r>
      <w:r w:rsidR="003412D8">
        <w:t>поиск требуемых элементов и постраничный вывод данных на экран.</w:t>
      </w:r>
    </w:p>
    <w:p w14:paraId="3BB6FB38" w14:textId="77777777" w:rsidR="007D3F52" w:rsidRDefault="007D3F52" w:rsidP="00375996">
      <w:r>
        <w:t>Были определены дополнительные структуры данных.</w:t>
      </w:r>
    </w:p>
    <w:p w14:paraId="75D05640" w14:textId="4B58F61E" w:rsidR="007D3F52" w:rsidRDefault="007D3F52" w:rsidP="007D3F52">
      <w:r>
        <w:t xml:space="preserve">Структура хранения </w:t>
      </w:r>
      <w:r w:rsidR="003F16E8">
        <w:t>ФИО</w:t>
      </w:r>
      <w:r>
        <w:t>:</w:t>
      </w:r>
    </w:p>
    <w:p w14:paraId="1D836790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>typedef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//Структура для хранения фио</w:t>
      </w:r>
    </w:p>
    <w:p w14:paraId="5528D2DB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 xml:space="preserve">char name[80]; //Имя </w:t>
      </w:r>
    </w:p>
    <w:p w14:paraId="1A2E09B5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char surname[80];//Фамилия </w:t>
      </w:r>
    </w:p>
    <w:p w14:paraId="733718AD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char secondname[80];//отчество</w:t>
      </w:r>
    </w:p>
    <w:p w14:paraId="6AFFA504" w14:textId="77777777" w:rsid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>}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; </w:t>
      </w:r>
    </w:p>
    <w:p w14:paraId="698B68D8" w14:textId="0253FC38" w:rsidR="007D3F52" w:rsidRDefault="007D3F52" w:rsidP="003F16E8">
      <w:r>
        <w:t>Структура хранения пользовательских данных:</w:t>
      </w:r>
    </w:p>
    <w:p w14:paraId="18209372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>typedef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основная структура информационного поля </w:t>
      </w:r>
    </w:p>
    <w:p w14:paraId="34C545FF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unsigned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int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id</w:t>
      </w:r>
      <w:r w:rsidRPr="003F16E8">
        <w:rPr>
          <w:rFonts w:ascii="Courier New" w:hAnsi="Courier New"/>
          <w:sz w:val="20"/>
        </w:rPr>
        <w:t>; //идентификатор поля</w:t>
      </w:r>
    </w:p>
    <w:p w14:paraId="0F1B095A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; //поле структуры фио</w:t>
      </w:r>
    </w:p>
    <w:p w14:paraId="1B4280A3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структура данных для автора книги </w:t>
      </w:r>
    </w:p>
    <w:p w14:paraId="614DB6DE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</w:rPr>
        <w:t xml:space="preserve">        </w:t>
      </w:r>
      <w:r w:rsidRPr="003F16E8">
        <w:rPr>
          <w:rFonts w:ascii="Courier New" w:hAnsi="Courier New"/>
          <w:sz w:val="20"/>
          <w:lang w:val="en-US"/>
        </w:rPr>
        <w:t>char surname[60];</w:t>
      </w:r>
    </w:p>
    <w:p w14:paraId="7D6D51B0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    char inicial[20];</w:t>
      </w:r>
    </w:p>
    <w:p w14:paraId="65E3D47B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}autor;</w:t>
      </w:r>
    </w:p>
    <w:p w14:paraId="705B6326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 xml:space="preserve">    char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book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name</w:t>
      </w:r>
      <w:r w:rsidRPr="003F16E8">
        <w:rPr>
          <w:rFonts w:ascii="Courier New" w:hAnsi="Courier New"/>
          <w:sz w:val="20"/>
        </w:rPr>
        <w:t>[160]; //поле для названия книги</w:t>
      </w:r>
    </w:p>
    <w:p w14:paraId="7CF79B4B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char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izd</w:t>
      </w:r>
      <w:r w:rsidRPr="003F16E8">
        <w:rPr>
          <w:rFonts w:ascii="Courier New" w:hAnsi="Courier New"/>
          <w:sz w:val="20"/>
        </w:rPr>
        <w:t xml:space="preserve">[70]; // поле для издания </w:t>
      </w:r>
    </w:p>
    <w:p w14:paraId="420D7B11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структура, хранит дату выдачи книги</w:t>
      </w:r>
    </w:p>
    <w:p w14:paraId="1A370788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</w:rPr>
        <w:t xml:space="preserve">        </w:t>
      </w:r>
      <w:r w:rsidRPr="003F16E8">
        <w:rPr>
          <w:rFonts w:ascii="Courier New" w:hAnsi="Courier New"/>
          <w:sz w:val="20"/>
          <w:lang w:val="en-US"/>
        </w:rPr>
        <w:t>int d;</w:t>
      </w:r>
    </w:p>
    <w:p w14:paraId="4C28A367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    int m;</w:t>
      </w:r>
    </w:p>
    <w:p w14:paraId="4E118CB2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    int y;</w:t>
      </w:r>
    </w:p>
    <w:p w14:paraId="124F602F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}date_out;</w:t>
      </w:r>
    </w:p>
    <w:p w14:paraId="0A29A48C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float cost; // цена книги</w:t>
      </w:r>
    </w:p>
    <w:p w14:paraId="4AF9B4B6" w14:textId="77777777" w:rsid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} abonent_t; </w:t>
      </w:r>
    </w:p>
    <w:p w14:paraId="0613489D" w14:textId="7E3C068A" w:rsidR="007D3F52" w:rsidRPr="003F16E8" w:rsidRDefault="007D3F52" w:rsidP="003F16E8">
      <w:pPr>
        <w:ind w:firstLine="708"/>
        <w:rPr>
          <w:lang w:val="en-US"/>
        </w:rPr>
      </w:pPr>
      <w:r>
        <w:t>Элемент</w:t>
      </w:r>
      <w:r w:rsidRPr="003F16E8">
        <w:rPr>
          <w:lang w:val="en-US"/>
        </w:rPr>
        <w:t xml:space="preserve"> </w:t>
      </w:r>
      <w:r w:rsidR="003F16E8">
        <w:t>дерева</w:t>
      </w:r>
      <w:r w:rsidRPr="003F16E8">
        <w:rPr>
          <w:lang w:val="en-US"/>
        </w:rPr>
        <w:t>:</w:t>
      </w:r>
    </w:p>
    <w:p w14:paraId="79AF3BB4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>typedef struct abonent_l {</w:t>
      </w:r>
    </w:p>
    <w:p w14:paraId="52926DB0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abonent_t info; // информационное поле</w:t>
      </w:r>
    </w:p>
    <w:p w14:paraId="5686D82C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struct abonent_l* right; //правая нода</w:t>
      </w:r>
    </w:p>
    <w:p w14:paraId="0E1FE4A8" w14:textId="77777777" w:rsidR="003F16E8" w:rsidRP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    struct abonent_l* left; // левая нода </w:t>
      </w:r>
    </w:p>
    <w:p w14:paraId="53C46893" w14:textId="77777777" w:rsidR="003F16E8" w:rsidRDefault="003F16E8" w:rsidP="003F16E8">
      <w:pPr>
        <w:spacing w:line="240" w:lineRule="auto"/>
        <w:ind w:firstLine="709"/>
        <w:rPr>
          <w:rFonts w:ascii="Courier New" w:hAnsi="Courier New"/>
          <w:sz w:val="20"/>
          <w:lang w:val="en-US"/>
        </w:rPr>
      </w:pPr>
      <w:r w:rsidRPr="003F16E8">
        <w:rPr>
          <w:rFonts w:ascii="Courier New" w:hAnsi="Courier New"/>
          <w:sz w:val="20"/>
          <w:lang w:val="en-US"/>
        </w:rPr>
        <w:t xml:space="preserve">} abonent; </w:t>
      </w:r>
    </w:p>
    <w:p w14:paraId="778590D1" w14:textId="1296C42B" w:rsidR="007D3F52" w:rsidRPr="003F16E8" w:rsidRDefault="003F16E8" w:rsidP="003F16E8">
      <w:r>
        <w:t>Структура для хранения должников</w:t>
      </w:r>
      <w:r w:rsidR="007D3F52" w:rsidRPr="003F16E8">
        <w:t>:</w:t>
      </w:r>
    </w:p>
    <w:p w14:paraId="312EF2E3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  <w:lang w:val="en-US"/>
        </w:rPr>
        <w:t>typedef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struct</w:t>
      </w:r>
      <w:r w:rsidRPr="003F16E8">
        <w:rPr>
          <w:rFonts w:ascii="Courier New" w:hAnsi="Courier New"/>
          <w:sz w:val="20"/>
        </w:rPr>
        <w:t xml:space="preserve"> { // структура для хранения должников  </w:t>
      </w:r>
    </w:p>
    <w:p w14:paraId="7128BD83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unsigned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int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id</w:t>
      </w:r>
      <w:r w:rsidRPr="003F16E8">
        <w:rPr>
          <w:rFonts w:ascii="Courier New" w:hAnsi="Courier New"/>
          <w:sz w:val="20"/>
        </w:rPr>
        <w:t>;  //идентификатор</w:t>
      </w:r>
    </w:p>
    <w:p w14:paraId="42FB3CA2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fio</w:t>
      </w:r>
      <w:r w:rsidRPr="003F16E8">
        <w:rPr>
          <w:rFonts w:ascii="Courier New" w:hAnsi="Courier New"/>
          <w:sz w:val="20"/>
        </w:rPr>
        <w:t>; // поле фио</w:t>
      </w:r>
    </w:p>
    <w:p w14:paraId="3B51D803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</w:t>
      </w:r>
      <w:r w:rsidRPr="003F16E8">
        <w:rPr>
          <w:rFonts w:ascii="Courier New" w:hAnsi="Courier New"/>
          <w:sz w:val="20"/>
          <w:lang w:val="en-US"/>
        </w:rPr>
        <w:t>int</w:t>
      </w:r>
      <w:r w:rsidRPr="003F16E8">
        <w:rPr>
          <w:rFonts w:ascii="Courier New" w:hAnsi="Courier New"/>
          <w:sz w:val="20"/>
        </w:rPr>
        <w:t xml:space="preserve"> </w:t>
      </w:r>
      <w:r w:rsidRPr="003F16E8">
        <w:rPr>
          <w:rFonts w:ascii="Courier New" w:hAnsi="Courier New"/>
          <w:sz w:val="20"/>
          <w:lang w:val="en-US"/>
        </w:rPr>
        <w:t>count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dolg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books</w:t>
      </w:r>
      <w:r w:rsidRPr="003F16E8">
        <w:rPr>
          <w:rFonts w:ascii="Courier New" w:hAnsi="Courier New"/>
          <w:sz w:val="20"/>
        </w:rPr>
        <w:t>; // количество книг в задолжности</w:t>
      </w:r>
    </w:p>
    <w:p w14:paraId="2C059CE5" w14:textId="10024C32" w:rsid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lastRenderedPageBreak/>
        <w:t>}</w:t>
      </w:r>
      <w:r w:rsidRPr="003F16E8">
        <w:rPr>
          <w:rFonts w:ascii="Courier New" w:hAnsi="Courier New"/>
          <w:sz w:val="20"/>
          <w:lang w:val="en-US"/>
        </w:rPr>
        <w:t>dolgi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pers</w:t>
      </w:r>
      <w:r w:rsidRPr="003F16E8">
        <w:rPr>
          <w:rFonts w:ascii="Courier New" w:hAnsi="Courier New"/>
          <w:sz w:val="20"/>
        </w:rPr>
        <w:t>_</w:t>
      </w:r>
      <w:r w:rsidRPr="003F16E8">
        <w:rPr>
          <w:rFonts w:ascii="Courier New" w:hAnsi="Courier New"/>
          <w:sz w:val="20"/>
          <w:lang w:val="en-US"/>
        </w:rPr>
        <w:t>t</w:t>
      </w:r>
      <w:r w:rsidRPr="003F16E8">
        <w:rPr>
          <w:rFonts w:ascii="Courier New" w:hAnsi="Courier New"/>
          <w:sz w:val="20"/>
        </w:rPr>
        <w:t xml:space="preserve">; </w:t>
      </w:r>
    </w:p>
    <w:p w14:paraId="037B3F55" w14:textId="5C38E2A8" w:rsidR="003F16E8" w:rsidRPr="003F16E8" w:rsidRDefault="003F16E8" w:rsidP="003F16E8">
      <w:r>
        <w:t>Структура для хранения массива должников и его размера</w:t>
      </w:r>
      <w:r w:rsidRPr="003F16E8">
        <w:t>:</w:t>
      </w:r>
    </w:p>
    <w:p w14:paraId="382353C6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>typedef struct { // структура-обертка для хранения данных должников</w:t>
      </w:r>
    </w:p>
    <w:p w14:paraId="3E51B516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dolgi_pers_t* info_mass; // массив должников</w:t>
      </w:r>
    </w:p>
    <w:p w14:paraId="5F9CE4E2" w14:textId="77777777" w:rsidR="003F16E8" w:rsidRP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 xml:space="preserve">    int count; // количество должников</w:t>
      </w:r>
    </w:p>
    <w:p w14:paraId="4331D522" w14:textId="21058E6A" w:rsidR="003F16E8" w:rsidRDefault="003F16E8" w:rsidP="003F16E8">
      <w:pPr>
        <w:spacing w:line="240" w:lineRule="auto"/>
        <w:rPr>
          <w:rFonts w:ascii="Courier New" w:hAnsi="Courier New"/>
          <w:sz w:val="20"/>
        </w:rPr>
      </w:pPr>
      <w:r w:rsidRPr="003F16E8">
        <w:rPr>
          <w:rFonts w:ascii="Courier New" w:hAnsi="Courier New"/>
          <w:sz w:val="20"/>
        </w:rPr>
        <w:t>}dolgi_pers_t_obr;</w:t>
      </w:r>
    </w:p>
    <w:p w14:paraId="493B81D9" w14:textId="77777777" w:rsidR="007D3F52" w:rsidRDefault="00686E3D" w:rsidP="003F16E8">
      <w:r>
        <w:t>Структура для хранения меню</w:t>
      </w:r>
      <w:r w:rsidR="007D3F52">
        <w:t>.</w:t>
      </w:r>
    </w:p>
    <w:p w14:paraId="3F854840" w14:textId="77777777" w:rsidR="00D544A0" w:rsidRPr="00D544A0" w:rsidRDefault="00D544A0" w:rsidP="00D544A0">
      <w:pPr>
        <w:pStyle w:val="a3"/>
      </w:pPr>
      <w:r w:rsidRPr="00D544A0">
        <w:rPr>
          <w:lang w:val="en-US"/>
        </w:rPr>
        <w:t>typedef</w:t>
      </w:r>
      <w:r w:rsidRPr="00D544A0">
        <w:t xml:space="preserve"> </w:t>
      </w:r>
      <w:r w:rsidRPr="00D544A0">
        <w:rPr>
          <w:lang w:val="en-US"/>
        </w:rPr>
        <w:t>struct</w:t>
      </w:r>
      <w:r w:rsidRPr="00D544A0">
        <w:t xml:space="preserve"> { // структура одного элемента меню</w:t>
      </w:r>
    </w:p>
    <w:p w14:paraId="7731A1B4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int</w:t>
      </w:r>
      <w:r w:rsidRPr="00D544A0">
        <w:t xml:space="preserve"> _</w:t>
      </w:r>
      <w:r w:rsidRPr="00D544A0">
        <w:rPr>
          <w:lang w:val="en-US"/>
        </w:rPr>
        <w:t>menu</w:t>
      </w:r>
      <w:r w:rsidRPr="00D544A0">
        <w:t>_</w:t>
      </w:r>
      <w:r w:rsidRPr="00D544A0">
        <w:rPr>
          <w:lang w:val="en-US"/>
        </w:rPr>
        <w:t>size</w:t>
      </w:r>
      <w:r w:rsidRPr="00D544A0">
        <w:t xml:space="preserve">; //размер меню </w:t>
      </w:r>
    </w:p>
    <w:p w14:paraId="46156A28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char</w:t>
      </w:r>
      <w:r w:rsidRPr="00D544A0">
        <w:t xml:space="preserve"> _</w:t>
      </w:r>
      <w:r w:rsidRPr="00D544A0">
        <w:rPr>
          <w:lang w:val="en-US"/>
        </w:rPr>
        <w:t>name</w:t>
      </w:r>
      <w:r w:rsidRPr="00D544A0">
        <w:t>[80]; //наименование пункта меню</w:t>
      </w:r>
    </w:p>
    <w:p w14:paraId="3E964C6F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char</w:t>
      </w:r>
      <w:r w:rsidRPr="00D544A0">
        <w:t>** _</w:t>
      </w:r>
      <w:r w:rsidRPr="00D544A0">
        <w:rPr>
          <w:lang w:val="en-US"/>
        </w:rPr>
        <w:t>sub</w:t>
      </w:r>
      <w:r w:rsidRPr="00D544A0">
        <w:t>_</w:t>
      </w:r>
      <w:r w:rsidRPr="00D544A0">
        <w:rPr>
          <w:lang w:val="en-US"/>
        </w:rPr>
        <w:t>menu</w:t>
      </w:r>
      <w:r w:rsidRPr="00D544A0">
        <w:t>; //указатель на массив сабменю</w:t>
      </w:r>
    </w:p>
    <w:p w14:paraId="26FF183D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int</w:t>
      </w:r>
      <w:r w:rsidRPr="00D544A0">
        <w:t>* _</w:t>
      </w:r>
      <w:r w:rsidRPr="00D544A0">
        <w:rPr>
          <w:lang w:val="en-US"/>
        </w:rPr>
        <w:t>sub</w:t>
      </w:r>
      <w:r w:rsidRPr="00D544A0">
        <w:t>_</w:t>
      </w:r>
      <w:r w:rsidRPr="00D544A0">
        <w:rPr>
          <w:lang w:val="en-US"/>
        </w:rPr>
        <w:t>menu</w:t>
      </w:r>
      <w:r w:rsidRPr="00D544A0">
        <w:t>_</w:t>
      </w:r>
      <w:r w:rsidRPr="00D544A0">
        <w:rPr>
          <w:lang w:val="en-US"/>
        </w:rPr>
        <w:t>lenght</w:t>
      </w:r>
      <w:r w:rsidRPr="00D544A0">
        <w:t>; //количество элементов сабменю</w:t>
      </w:r>
    </w:p>
    <w:p w14:paraId="2351B4CD" w14:textId="77777777" w:rsidR="00D544A0" w:rsidRPr="00D544A0" w:rsidRDefault="00D544A0" w:rsidP="00D544A0">
      <w:pPr>
        <w:pStyle w:val="a3"/>
      </w:pPr>
      <w:r w:rsidRPr="00D544A0">
        <w:t xml:space="preserve">    </w:t>
      </w:r>
      <w:r w:rsidRPr="00D544A0">
        <w:rPr>
          <w:lang w:val="en-US"/>
        </w:rPr>
        <w:t>int</w:t>
      </w:r>
      <w:r w:rsidRPr="00D544A0">
        <w:t xml:space="preserve"> _</w:t>
      </w:r>
      <w:r w:rsidRPr="00D544A0">
        <w:rPr>
          <w:lang w:val="en-US"/>
        </w:rPr>
        <w:t>max</w:t>
      </w:r>
      <w:r w:rsidRPr="00D544A0">
        <w:t>_</w:t>
      </w:r>
      <w:r w:rsidRPr="00D544A0">
        <w:rPr>
          <w:lang w:val="en-US"/>
        </w:rPr>
        <w:t>sub</w:t>
      </w:r>
      <w:r w:rsidRPr="00D544A0">
        <w:t>_</w:t>
      </w:r>
      <w:r w:rsidRPr="00D544A0">
        <w:rPr>
          <w:lang w:val="en-US"/>
        </w:rPr>
        <w:t>lenght</w:t>
      </w:r>
      <w:r w:rsidRPr="00D544A0">
        <w:t>; //длина самой большого элемента в сабменю</w:t>
      </w:r>
    </w:p>
    <w:p w14:paraId="1091F1BF" w14:textId="77777777" w:rsidR="00D544A0" w:rsidRPr="00D544A0" w:rsidRDefault="00D544A0" w:rsidP="00D544A0">
      <w:pPr>
        <w:pStyle w:val="a3"/>
        <w:rPr>
          <w:lang w:val="en-US"/>
        </w:rPr>
      </w:pPr>
      <w:r w:rsidRPr="00D544A0">
        <w:t xml:space="preserve">    </w:t>
      </w:r>
      <w:r w:rsidRPr="00D544A0">
        <w:rPr>
          <w:lang w:val="en-US"/>
        </w:rPr>
        <w:t>int _menu_name_lenght; //длина имени меню</w:t>
      </w:r>
    </w:p>
    <w:p w14:paraId="2E0FFC0B" w14:textId="61E492EF" w:rsidR="007D3F52" w:rsidRDefault="00D544A0" w:rsidP="00D544A0">
      <w:pPr>
        <w:pStyle w:val="a3"/>
        <w:rPr>
          <w:lang w:val="en-US"/>
        </w:rPr>
      </w:pPr>
      <w:r w:rsidRPr="00D544A0">
        <w:rPr>
          <w:lang w:val="en-US"/>
        </w:rPr>
        <w:t xml:space="preserve">    } _menu_item;</w:t>
      </w:r>
    </w:p>
    <w:p w14:paraId="6A3AD245" w14:textId="6669E580" w:rsidR="00D544A0" w:rsidRDefault="00D544A0" w:rsidP="00D544A0">
      <w:r>
        <w:t>Структура для хранения информации о строке таблицы.</w:t>
      </w:r>
    </w:p>
    <w:p w14:paraId="5A32B3A8" w14:textId="77777777" w:rsidR="00D544A0" w:rsidRPr="00D544A0" w:rsidRDefault="00D544A0" w:rsidP="00D544A0">
      <w:pPr>
        <w:pStyle w:val="a3"/>
        <w:rPr>
          <w:lang w:val="en-US"/>
        </w:rPr>
      </w:pPr>
      <w:r w:rsidRPr="00D544A0">
        <w:rPr>
          <w:lang w:val="en-US"/>
        </w:rPr>
        <w:t>typedef struct { // структура хранящая данные столбца таблицы</w:t>
      </w:r>
    </w:p>
    <w:p w14:paraId="662308EC" w14:textId="77777777" w:rsidR="00D544A0" w:rsidRPr="00D544A0" w:rsidRDefault="00D544A0" w:rsidP="00D544A0">
      <w:pPr>
        <w:pStyle w:val="a3"/>
        <w:rPr>
          <w:lang w:val="en-US"/>
        </w:rPr>
      </w:pPr>
      <w:r w:rsidRPr="00D544A0">
        <w:rPr>
          <w:lang w:val="en-US"/>
        </w:rPr>
        <w:t xml:space="preserve">    char* name; //имя столбца</w:t>
      </w:r>
    </w:p>
    <w:p w14:paraId="691A3E38" w14:textId="77777777" w:rsidR="00D544A0" w:rsidRPr="00D544A0" w:rsidRDefault="00D544A0" w:rsidP="00D544A0">
      <w:pPr>
        <w:pStyle w:val="a3"/>
        <w:rPr>
          <w:lang w:val="en-US"/>
        </w:rPr>
      </w:pPr>
      <w:r w:rsidRPr="00D544A0">
        <w:rPr>
          <w:lang w:val="en-US"/>
        </w:rPr>
        <w:t xml:space="preserve">    int size; //его размер </w:t>
      </w:r>
    </w:p>
    <w:p w14:paraId="2ED1C72E" w14:textId="77777777" w:rsidR="00D544A0" w:rsidRPr="00D544A0" w:rsidRDefault="00D544A0" w:rsidP="00D544A0">
      <w:pPr>
        <w:pStyle w:val="a3"/>
        <w:rPr>
          <w:lang w:val="en-US"/>
        </w:rPr>
      </w:pPr>
      <w:r w:rsidRPr="00D544A0">
        <w:rPr>
          <w:lang w:val="en-US"/>
        </w:rPr>
        <w:t xml:space="preserve">    int resizebl; //флаг, можно ли изменять ее размер ? </w:t>
      </w:r>
    </w:p>
    <w:p w14:paraId="07964B7A" w14:textId="40D30B93" w:rsidR="00D544A0" w:rsidRPr="00D544A0" w:rsidRDefault="00D544A0" w:rsidP="00D544A0">
      <w:pPr>
        <w:pStyle w:val="a3"/>
      </w:pPr>
      <w:r w:rsidRPr="00D544A0">
        <w:t>}_</w:t>
      </w:r>
      <w:r w:rsidRPr="00D544A0">
        <w:rPr>
          <w:lang w:val="en-US"/>
        </w:rPr>
        <w:t>table</w:t>
      </w:r>
      <w:r w:rsidRPr="00D544A0">
        <w:t>_</w:t>
      </w:r>
      <w:r w:rsidRPr="00D544A0">
        <w:rPr>
          <w:lang w:val="en-US"/>
        </w:rPr>
        <w:t>col</w:t>
      </w:r>
      <w:r w:rsidRPr="00D544A0">
        <w:t>;</w:t>
      </w:r>
    </w:p>
    <w:p w14:paraId="57F11ED6" w14:textId="0EF37A36" w:rsidR="00D544A0" w:rsidRDefault="00D544A0" w:rsidP="00D544A0">
      <w:r>
        <w:t>Структура для хранения общей информации о таблице.</w:t>
      </w:r>
    </w:p>
    <w:p w14:paraId="44962020" w14:textId="77777777" w:rsidR="006A1277" w:rsidRPr="006A1277" w:rsidRDefault="006A1277" w:rsidP="006A1277">
      <w:pPr>
        <w:pStyle w:val="a3"/>
        <w:rPr>
          <w:lang w:val="en-US"/>
        </w:rPr>
      </w:pPr>
      <w:r w:rsidRPr="006A1277">
        <w:rPr>
          <w:lang w:val="en-US"/>
        </w:rPr>
        <w:t>typedef struct { // структура для хранения метаданных таблицы</w:t>
      </w:r>
    </w:p>
    <w:p w14:paraId="4E5B4D08" w14:textId="77777777" w:rsidR="006A1277" w:rsidRPr="006A1277" w:rsidRDefault="006A1277" w:rsidP="006A1277">
      <w:pPr>
        <w:pStyle w:val="a3"/>
        <w:rPr>
          <w:lang w:val="en-US"/>
        </w:rPr>
      </w:pPr>
      <w:r w:rsidRPr="006A1277">
        <w:rPr>
          <w:lang w:val="en-US"/>
        </w:rPr>
        <w:t xml:space="preserve">    _table_col* _cols; //массив столбцов</w:t>
      </w:r>
    </w:p>
    <w:p w14:paraId="1FA70AD8" w14:textId="77777777" w:rsidR="006A1277" w:rsidRPr="006A1277" w:rsidRDefault="006A1277" w:rsidP="006A1277">
      <w:pPr>
        <w:pStyle w:val="a3"/>
        <w:rPr>
          <w:lang w:val="en-US"/>
        </w:rPr>
      </w:pPr>
      <w:r w:rsidRPr="006A1277">
        <w:rPr>
          <w:lang w:val="en-US"/>
        </w:rPr>
        <w:t xml:space="preserve">    int _col_count; //количество столбцов</w:t>
      </w:r>
    </w:p>
    <w:p w14:paraId="2DA4232A" w14:textId="6657B943" w:rsidR="006A1277" w:rsidRPr="006A1277" w:rsidRDefault="006A1277" w:rsidP="006A1277">
      <w:pPr>
        <w:pStyle w:val="a3"/>
      </w:pPr>
      <w:r w:rsidRPr="006A1277">
        <w:t>}_</w:t>
      </w:r>
      <w:r w:rsidRPr="006A1277">
        <w:rPr>
          <w:lang w:val="en-US"/>
        </w:rPr>
        <w:t>tabel</w:t>
      </w:r>
      <w:r w:rsidRPr="006A1277">
        <w:t>_</w:t>
      </w:r>
      <w:r w:rsidRPr="006A1277">
        <w:rPr>
          <w:lang w:val="en-US"/>
        </w:rPr>
        <w:t>metadata</w:t>
      </w:r>
      <w:r w:rsidRPr="006A1277">
        <w:t>;</w:t>
      </w:r>
    </w:p>
    <w:p w14:paraId="3644F3C9" w14:textId="77777777" w:rsidR="003412D8" w:rsidRDefault="003412D8" w:rsidP="00360B66">
      <w:pPr>
        <w:pStyle w:val="2"/>
      </w:pPr>
      <w:bookmarkStart w:id="13" w:name="_Toc120451278"/>
      <w:r>
        <w:t>Обоснование выбора языка и среды программирования</w:t>
      </w:r>
      <w:bookmarkEnd w:id="13"/>
    </w:p>
    <w:p w14:paraId="0E492BEE" w14:textId="77777777" w:rsidR="003412D8" w:rsidRDefault="00426E1D" w:rsidP="00426E1D">
      <w:r>
        <w:t xml:space="preserve">Исходный код программы был написан на языке программирования </w:t>
      </w:r>
      <w:r>
        <w:rPr>
          <w:lang w:val="en-US"/>
        </w:rPr>
        <w:t>C</w:t>
      </w:r>
      <w:r>
        <w:t>, стандарт С99. Причина выбора:</w:t>
      </w:r>
    </w:p>
    <w:p w14:paraId="28270EFF" w14:textId="77777777" w:rsidR="00426E1D" w:rsidRDefault="009A6142" w:rsidP="00426E1D">
      <w:pPr>
        <w:pStyle w:val="a6"/>
        <w:numPr>
          <w:ilvl w:val="0"/>
          <w:numId w:val="13"/>
        </w:numPr>
      </w:pPr>
      <w:r>
        <w:t>с</w:t>
      </w:r>
      <w:r w:rsidR="00426E1D">
        <w:t>корость выполнения функций</w:t>
      </w:r>
      <w:r w:rsidR="00AB3D71">
        <w:rPr>
          <w:lang w:val="en-US"/>
        </w:rPr>
        <w:t>;</w:t>
      </w:r>
    </w:p>
    <w:p w14:paraId="7D7715B0" w14:textId="77777777" w:rsidR="00426E1D" w:rsidRDefault="009A6142" w:rsidP="00426E1D">
      <w:pPr>
        <w:pStyle w:val="a6"/>
        <w:numPr>
          <w:ilvl w:val="0"/>
          <w:numId w:val="13"/>
        </w:numPr>
      </w:pPr>
      <w:r>
        <w:t>э</w:t>
      </w:r>
      <w:r w:rsidR="00426E1D">
        <w:t>ффективное потребление памяти</w:t>
      </w:r>
      <w:r w:rsidR="00AB3D71">
        <w:rPr>
          <w:lang w:val="en-US"/>
        </w:rPr>
        <w:t>;</w:t>
      </w:r>
    </w:p>
    <w:p w14:paraId="5C8804F6" w14:textId="77777777" w:rsidR="00426E1D" w:rsidRDefault="00426E1D" w:rsidP="00426E1D">
      <w:pPr>
        <w:ind w:left="360" w:firstLine="0"/>
      </w:pPr>
      <w:r>
        <w:t>Для разработки программы была создана следующая среда разработки:</w:t>
      </w:r>
    </w:p>
    <w:p w14:paraId="69332D4D" w14:textId="596669AE" w:rsidR="00426E1D" w:rsidRDefault="009A6142" w:rsidP="00956A57">
      <w:pPr>
        <w:pStyle w:val="a6"/>
        <w:numPr>
          <w:ilvl w:val="0"/>
          <w:numId w:val="15"/>
        </w:numPr>
      </w:pPr>
      <w:r>
        <w:t>к</w:t>
      </w:r>
      <w:r w:rsidR="00426E1D">
        <w:t xml:space="preserve">омпилятор: </w:t>
      </w:r>
      <w:r w:rsidR="00956A57" w:rsidRPr="00956A57">
        <w:rPr>
          <w:lang w:val="en-US"/>
        </w:rPr>
        <w:t>Microsoft</w:t>
      </w:r>
      <w:r w:rsidR="00956A57" w:rsidRPr="00956A57">
        <w:t xml:space="preserve"> </w:t>
      </w:r>
      <w:r w:rsidR="00956A57" w:rsidRPr="00956A57">
        <w:rPr>
          <w:lang w:val="en-US"/>
        </w:rPr>
        <w:t>C</w:t>
      </w:r>
      <w:r w:rsidR="00956A57" w:rsidRPr="00956A57">
        <w:t xml:space="preserve"> ++. </w:t>
      </w:r>
      <w:r w:rsidR="00426E1D">
        <w:t xml:space="preserve">Основные причины выбора: </w:t>
      </w:r>
      <w:r w:rsidR="00956A57">
        <w:t xml:space="preserve">совместимость с многими версия ос </w:t>
      </w:r>
      <w:r w:rsidR="00956A57">
        <w:rPr>
          <w:lang w:val="en-US"/>
        </w:rPr>
        <w:t>Windows</w:t>
      </w:r>
      <w:r w:rsidR="00956A57">
        <w:t>, быстрая скорость работы, отслеживание множества ошибок</w:t>
      </w:r>
      <w:r w:rsidR="00AB3D71" w:rsidRPr="00AB3D71">
        <w:t>;</w:t>
      </w:r>
    </w:p>
    <w:p w14:paraId="6B5DDE4D" w14:textId="226B5F8F" w:rsidR="007746FE" w:rsidRDefault="009A6142" w:rsidP="00426E1D">
      <w:pPr>
        <w:pStyle w:val="a6"/>
        <w:numPr>
          <w:ilvl w:val="0"/>
          <w:numId w:val="15"/>
        </w:numPr>
      </w:pPr>
      <w:r>
        <w:t>т</w:t>
      </w:r>
      <w:r w:rsidR="007746FE">
        <w:t>екстовый</w:t>
      </w:r>
      <w:r w:rsidR="007746FE" w:rsidRPr="00F46EC3">
        <w:t xml:space="preserve"> </w:t>
      </w:r>
      <w:r w:rsidR="007746FE">
        <w:t>редактор</w:t>
      </w:r>
      <w:r w:rsidR="007746FE" w:rsidRPr="00F46EC3">
        <w:t xml:space="preserve">: </w:t>
      </w:r>
      <w:r w:rsidR="007746FE">
        <w:rPr>
          <w:lang w:val="en-US"/>
        </w:rPr>
        <w:t>Microsoft</w:t>
      </w:r>
      <w:r w:rsidR="007746FE" w:rsidRPr="00F46EC3">
        <w:t xml:space="preserve"> </w:t>
      </w:r>
      <w:r w:rsidR="007746FE">
        <w:rPr>
          <w:lang w:val="en-US"/>
        </w:rPr>
        <w:t>Visual</w:t>
      </w:r>
      <w:r w:rsidR="007746FE" w:rsidRPr="00F46EC3">
        <w:t xml:space="preserve"> </w:t>
      </w:r>
      <w:r w:rsidR="007746FE">
        <w:rPr>
          <w:lang w:val="en-US"/>
        </w:rPr>
        <w:t>Studio</w:t>
      </w:r>
      <w:r w:rsidR="007746FE" w:rsidRPr="00F46EC3">
        <w:t xml:space="preserve">. </w:t>
      </w:r>
      <w:r w:rsidR="007746FE">
        <w:t>Основн</w:t>
      </w:r>
      <w:r w:rsidR="00F46EC3">
        <w:t>ые причины выбора: наличие огромного функционала по работе с кодом и ревакторингу кода</w:t>
      </w:r>
      <w:r w:rsidR="007746FE">
        <w:t>; возможность установки дополнений из предоставленной библиотеки</w:t>
      </w:r>
      <w:r w:rsidR="00AB3D71" w:rsidRPr="00AB3D71">
        <w:t>;</w:t>
      </w:r>
      <w:r w:rsidR="00F46EC3">
        <w:t xml:space="preserve"> наличие встроенного гитхаба</w:t>
      </w:r>
      <w:r w:rsidR="00F46EC3" w:rsidRPr="00F46EC3">
        <w:t>;</w:t>
      </w:r>
    </w:p>
    <w:p w14:paraId="0B262F6E" w14:textId="7BAF857E" w:rsidR="007746FE" w:rsidRDefault="009A6142" w:rsidP="00426E1D">
      <w:pPr>
        <w:pStyle w:val="a6"/>
        <w:numPr>
          <w:ilvl w:val="0"/>
          <w:numId w:val="15"/>
        </w:numPr>
      </w:pPr>
      <w:r>
        <w:lastRenderedPageBreak/>
        <w:t>с</w:t>
      </w:r>
      <w:r w:rsidR="007746FE">
        <w:t xml:space="preserve">истема сборки проекта: </w:t>
      </w:r>
      <w:r w:rsidR="00464B50">
        <w:rPr>
          <w:lang w:val="en-US"/>
        </w:rPr>
        <w:t>Windwos</w:t>
      </w:r>
      <w:r w:rsidR="00464B50" w:rsidRPr="00464B50">
        <w:t xml:space="preserve"> 11</w:t>
      </w:r>
      <w:r w:rsidR="007746FE" w:rsidRPr="007746FE">
        <w:t>.</w:t>
      </w:r>
      <w:r w:rsidR="007746FE">
        <w:t xml:space="preserve"> Причина использования: </w:t>
      </w:r>
      <w:r w:rsidR="00464B50">
        <w:t>самая популярная операционная среда среди пользователей</w:t>
      </w:r>
      <w:r w:rsidR="007746FE">
        <w:t>.</w:t>
      </w:r>
    </w:p>
    <w:p w14:paraId="52F64163" w14:textId="0D449899" w:rsidR="009A6142" w:rsidRDefault="00157B06" w:rsidP="00426E1D">
      <w:pPr>
        <w:pStyle w:val="a6"/>
        <w:numPr>
          <w:ilvl w:val="0"/>
          <w:numId w:val="15"/>
        </w:numPr>
      </w:pPr>
      <w:r>
        <w:t>с</w:t>
      </w:r>
      <w:r w:rsidR="009A6142">
        <w:t xml:space="preserve">итема контроля версий кода: </w:t>
      </w:r>
      <w:r w:rsidR="009A6142">
        <w:rPr>
          <w:lang w:val="en-US"/>
        </w:rPr>
        <w:t>git</w:t>
      </w:r>
      <w:r w:rsidR="009A6142" w:rsidRPr="009A6142">
        <w:t>.</w:t>
      </w:r>
    </w:p>
    <w:p w14:paraId="1B9ED1DE" w14:textId="3ABBA6C2" w:rsidR="006472C7" w:rsidRPr="006472C7" w:rsidRDefault="006472C7" w:rsidP="006472C7">
      <w:r>
        <w:t xml:space="preserve">В качестве основной операционной системы была выбрана </w:t>
      </w:r>
      <w:r w:rsidR="002E7626">
        <w:rPr>
          <w:lang w:val="en-US"/>
        </w:rPr>
        <w:t>Windows</w:t>
      </w:r>
      <w:r w:rsidR="002E7626" w:rsidRPr="00956A57">
        <w:t xml:space="preserve"> </w:t>
      </w:r>
      <w:r w:rsidRPr="006472C7">
        <w:t>.</w:t>
      </w:r>
    </w:p>
    <w:p w14:paraId="4C37562B" w14:textId="77777777" w:rsidR="003412D8" w:rsidRDefault="007746FE" w:rsidP="00360B66">
      <w:pPr>
        <w:pStyle w:val="2"/>
      </w:pPr>
      <w:bookmarkStart w:id="14" w:name="_Toc120451279"/>
      <w:r>
        <w:t>Разработка модульной структуры программы</w:t>
      </w:r>
      <w:bookmarkEnd w:id="14"/>
    </w:p>
    <w:p w14:paraId="01F19C59" w14:textId="271E95C5" w:rsidR="007746FE" w:rsidRDefault="007746FE" w:rsidP="007746FE">
      <w:r>
        <w:t xml:space="preserve">В основу организации программы был положен принцип событийного управления. До начала разработки было принято решение разделить программу на </w:t>
      </w:r>
      <w:r w:rsidR="009D0B67">
        <w:t>5</w:t>
      </w:r>
      <w:r>
        <w:t xml:space="preserve"> част</w:t>
      </w:r>
      <w:r w:rsidR="009D0B67">
        <w:t>ей</w:t>
      </w:r>
      <w:r>
        <w:t>:</w:t>
      </w:r>
    </w:p>
    <w:p w14:paraId="2D07A4F3" w14:textId="1D4027F8" w:rsidR="007746FE" w:rsidRDefault="00AB3D71" w:rsidP="007746FE">
      <w:pPr>
        <w:pStyle w:val="a6"/>
        <w:numPr>
          <w:ilvl w:val="0"/>
          <w:numId w:val="16"/>
        </w:numPr>
      </w:pPr>
      <w:r>
        <w:t xml:space="preserve">главный файл, содержащий </w:t>
      </w:r>
      <w:r w:rsidR="009D0B67">
        <w:t>инициализатор меню, инициализатор таблицы и реализующий вызовы других модулей</w:t>
      </w:r>
      <w:r>
        <w:t>;</w:t>
      </w:r>
    </w:p>
    <w:p w14:paraId="194FD4F9" w14:textId="3459009A" w:rsidR="003412D8" w:rsidRDefault="00AB3D71" w:rsidP="007746FE">
      <w:pPr>
        <w:pStyle w:val="a6"/>
        <w:numPr>
          <w:ilvl w:val="0"/>
          <w:numId w:val="16"/>
        </w:numPr>
      </w:pPr>
      <w:r>
        <w:t xml:space="preserve">ядро </w:t>
      </w:r>
      <w:r w:rsidR="009D0B67">
        <w:t>интерфейса</w:t>
      </w:r>
      <w:r>
        <w:t xml:space="preserve">, содержащее основные функции </w:t>
      </w:r>
      <w:r w:rsidR="009D0B67">
        <w:t>для работы с пользовательским интерфейсом</w:t>
      </w:r>
      <w:r>
        <w:t>;</w:t>
      </w:r>
    </w:p>
    <w:p w14:paraId="26AA2502" w14:textId="37A62FD0" w:rsidR="007746FE" w:rsidRDefault="009D0B67" w:rsidP="007746FE">
      <w:pPr>
        <w:pStyle w:val="a6"/>
        <w:numPr>
          <w:ilvl w:val="0"/>
          <w:numId w:val="16"/>
        </w:numPr>
      </w:pPr>
      <w:r>
        <w:t>ядро программы</w:t>
      </w:r>
      <w:r w:rsidR="007746FE">
        <w:t xml:space="preserve">, содержащий функции </w:t>
      </w:r>
      <w:r>
        <w:t>работы с данными</w:t>
      </w:r>
      <w:r w:rsidR="007746FE">
        <w:t>.</w:t>
      </w:r>
    </w:p>
    <w:p w14:paraId="7D8505E4" w14:textId="6D5DE624" w:rsidR="009D0B67" w:rsidRDefault="009D0B67" w:rsidP="007746FE">
      <w:pPr>
        <w:pStyle w:val="a6"/>
        <w:numPr>
          <w:ilvl w:val="0"/>
          <w:numId w:val="16"/>
        </w:numPr>
      </w:pPr>
      <w:r>
        <w:t xml:space="preserve">вспомогательные утилиты ввода, содержит в себе утилиты форматированного ввода данных </w:t>
      </w:r>
    </w:p>
    <w:p w14:paraId="4652F11C" w14:textId="5318CB25" w:rsidR="009D0B67" w:rsidRDefault="009D0B67" w:rsidP="007746FE">
      <w:pPr>
        <w:pStyle w:val="a6"/>
        <w:numPr>
          <w:ilvl w:val="0"/>
          <w:numId w:val="16"/>
        </w:numPr>
      </w:pPr>
      <w:r>
        <w:t>вспомогательые утилиты для работы с идентификатором, содержащая функции создания хеш-кода для ид</w:t>
      </w:r>
    </w:p>
    <w:p w14:paraId="558EB34A" w14:textId="59339321" w:rsidR="003D577F" w:rsidRDefault="00C87A0E" w:rsidP="00A85196">
      <w:pPr>
        <w:pStyle w:val="3"/>
      </w:pPr>
      <w:bookmarkStart w:id="15" w:name="_Toc120451280"/>
      <w:r>
        <w:t>Дополнительные константы, массивы и перечисления</w:t>
      </w:r>
      <w:bookmarkEnd w:id="15"/>
    </w:p>
    <w:p w14:paraId="1E1E91BE" w14:textId="77777777" w:rsidR="00635838" w:rsidRDefault="00635838" w:rsidP="00635838">
      <w:r>
        <w:t>Перечисление кодов для обработки вызовов меню.</w:t>
      </w:r>
    </w:p>
    <w:p w14:paraId="15C9DE4C" w14:textId="77777777" w:rsidR="00635838" w:rsidRPr="00635838" w:rsidRDefault="00635838" w:rsidP="00635838">
      <w:pPr>
        <w:pStyle w:val="a3"/>
      </w:pPr>
      <w:r w:rsidRPr="006A1277">
        <w:rPr>
          <w:lang w:val="en-US"/>
        </w:rPr>
        <w:t>enum</w:t>
      </w:r>
      <w:r w:rsidRPr="00635838">
        <w:t xml:space="preserve"> </w:t>
      </w:r>
      <w:r w:rsidRPr="006A1277">
        <w:rPr>
          <w:lang w:val="en-US"/>
        </w:rPr>
        <w:t>MenuItemCodes</w:t>
      </w:r>
      <w:r w:rsidRPr="00635838">
        <w:t xml:space="preserve"> //Коды для обработки вызовов меню</w:t>
      </w:r>
    </w:p>
    <w:p w14:paraId="7C61CCE4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>{</w:t>
      </w:r>
    </w:p>
    <w:p w14:paraId="4EFE4B60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ADD_NEW_RECORD = 1,</w:t>
      </w:r>
    </w:p>
    <w:p w14:paraId="0C9E8828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LOAD_FROM_FILE_TYPE = 2,</w:t>
      </w:r>
    </w:p>
    <w:p w14:paraId="38DA17AF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LOAD_FROM_FILE = 3,</w:t>
      </w:r>
    </w:p>
    <w:p w14:paraId="21CB7469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SAVE_TO_FILE_TYPE = 4,</w:t>
      </w:r>
    </w:p>
    <w:p w14:paraId="153D9FD6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SAVE_TO_FILE = 5,</w:t>
      </w:r>
    </w:p>
    <w:p w14:paraId="7829975A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TREE_SIZE = 6,</w:t>
      </w:r>
    </w:p>
    <w:p w14:paraId="6EA043E4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PRINT_TREE_STRUCT = 7,</w:t>
      </w:r>
    </w:p>
    <w:p w14:paraId="155966C2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CLEAN_TREE = 8,</w:t>
      </w:r>
    </w:p>
    <w:p w14:paraId="21C7EDBB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DOLGNIKI_WINDWO = 9,</w:t>
      </w:r>
    </w:p>
    <w:p w14:paraId="0DF7DCD4" w14:textId="77777777" w:rsidR="00635838" w:rsidRPr="006A1277" w:rsidRDefault="00635838" w:rsidP="00635838">
      <w:pPr>
        <w:pStyle w:val="a3"/>
        <w:rPr>
          <w:lang w:val="en-US"/>
        </w:rPr>
      </w:pPr>
      <w:r w:rsidRPr="006A1277">
        <w:rPr>
          <w:lang w:val="en-US"/>
        </w:rPr>
        <w:t xml:space="preserve">    PRINT_HORRIBLE_ANIMATION = 10,</w:t>
      </w:r>
    </w:p>
    <w:p w14:paraId="78DF65D6" w14:textId="77777777" w:rsidR="00635838" w:rsidRPr="007E6970" w:rsidRDefault="00635838" w:rsidP="00635838">
      <w:pPr>
        <w:pStyle w:val="a3"/>
      </w:pPr>
      <w:r w:rsidRPr="006A1277">
        <w:rPr>
          <w:lang w:val="en-US"/>
        </w:rPr>
        <w:t xml:space="preserve">    PROGRAM</w:t>
      </w:r>
      <w:r w:rsidRPr="007E6970">
        <w:t>_</w:t>
      </w:r>
      <w:r w:rsidRPr="006A1277">
        <w:rPr>
          <w:lang w:val="en-US"/>
        </w:rPr>
        <w:t>EXIT</w:t>
      </w:r>
      <w:r w:rsidRPr="007E6970">
        <w:t xml:space="preserve"> = 11</w:t>
      </w:r>
    </w:p>
    <w:p w14:paraId="2D52C51E" w14:textId="77777777" w:rsidR="00635838" w:rsidRPr="007E6970" w:rsidRDefault="00635838" w:rsidP="00635838">
      <w:pPr>
        <w:pStyle w:val="a3"/>
      </w:pPr>
      <w:r w:rsidRPr="007E6970">
        <w:t>};</w:t>
      </w:r>
    </w:p>
    <w:p w14:paraId="5B60EBD6" w14:textId="77777777" w:rsidR="00635838" w:rsidRDefault="00635838" w:rsidP="00635838">
      <w:r>
        <w:lastRenderedPageBreak/>
        <w:t>Перечисление кодов кнопок для обработки вызовов нажатий.</w:t>
      </w:r>
    </w:p>
    <w:p w14:paraId="304445B6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>enum KeyboardCodes</w:t>
      </w:r>
    </w:p>
    <w:p w14:paraId="46333035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>{</w:t>
      </w:r>
    </w:p>
    <w:p w14:paraId="34CD39F8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KEY_ARROW_UP = 72,</w:t>
      </w:r>
    </w:p>
    <w:p w14:paraId="4035BB55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KEY_ARROW_DOWN = 80,</w:t>
      </w:r>
    </w:p>
    <w:p w14:paraId="6860765B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KEY_ARROW_LEFT = 75,</w:t>
      </w:r>
    </w:p>
    <w:p w14:paraId="57A97007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KEY_ARROW_RIGHT = 77,</w:t>
      </w:r>
    </w:p>
    <w:p w14:paraId="1A3B96C2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KEY_TAB = 9,</w:t>
      </w:r>
    </w:p>
    <w:p w14:paraId="7B135EA0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KEY_HOME = 71,</w:t>
      </w:r>
    </w:p>
    <w:p w14:paraId="31220B46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KEY_END = 79,</w:t>
      </w:r>
    </w:p>
    <w:p w14:paraId="02174CAF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KEY_ENTER = 13,</w:t>
      </w:r>
    </w:p>
    <w:p w14:paraId="52E5774B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KEY_ESC = 27,</w:t>
      </w:r>
    </w:p>
    <w:p w14:paraId="481E480C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KEY_DEL = 83,</w:t>
      </w:r>
    </w:p>
    <w:p w14:paraId="4CBECFFF" w14:textId="77777777" w:rsidR="00635838" w:rsidRPr="007E6970" w:rsidRDefault="00635838" w:rsidP="00635838">
      <w:pPr>
        <w:pStyle w:val="a3"/>
        <w:rPr>
          <w:lang w:val="en-US"/>
        </w:rPr>
      </w:pPr>
      <w:r w:rsidRPr="007E6970">
        <w:rPr>
          <w:lang w:val="en-US"/>
        </w:rPr>
        <w:t xml:space="preserve">    KEY_BACKSPACE = 8,</w:t>
      </w:r>
    </w:p>
    <w:p w14:paraId="4F3E4918" w14:textId="77777777" w:rsidR="00635838" w:rsidRPr="00635838" w:rsidRDefault="00635838" w:rsidP="00635838">
      <w:pPr>
        <w:pStyle w:val="a3"/>
      </w:pPr>
      <w:r w:rsidRPr="007E6970">
        <w:rPr>
          <w:lang w:val="en-US"/>
        </w:rPr>
        <w:t xml:space="preserve">    KEY</w:t>
      </w:r>
      <w:r w:rsidRPr="00635838">
        <w:t>_</w:t>
      </w:r>
      <w:r w:rsidRPr="007E6970">
        <w:rPr>
          <w:lang w:val="en-US"/>
        </w:rPr>
        <w:t>PGUP</w:t>
      </w:r>
      <w:r w:rsidRPr="00635838">
        <w:t xml:space="preserve"> = 73,</w:t>
      </w:r>
    </w:p>
    <w:p w14:paraId="2387074B" w14:textId="77777777" w:rsidR="00635838" w:rsidRPr="00635838" w:rsidRDefault="00635838" w:rsidP="00635838">
      <w:pPr>
        <w:pStyle w:val="a3"/>
      </w:pPr>
      <w:r w:rsidRPr="00635838">
        <w:t xml:space="preserve">    </w:t>
      </w:r>
      <w:r w:rsidRPr="007E6970">
        <w:rPr>
          <w:lang w:val="en-US"/>
        </w:rPr>
        <w:t>KEY</w:t>
      </w:r>
      <w:r w:rsidRPr="00635838">
        <w:t>_</w:t>
      </w:r>
      <w:r w:rsidRPr="007E6970">
        <w:rPr>
          <w:lang w:val="en-US"/>
        </w:rPr>
        <w:t>PGDOWN</w:t>
      </w:r>
      <w:r w:rsidRPr="00635838">
        <w:t xml:space="preserve"> = 81</w:t>
      </w:r>
    </w:p>
    <w:p w14:paraId="0E2F9F77" w14:textId="77777777" w:rsidR="00635838" w:rsidRPr="00635838" w:rsidRDefault="00635838" w:rsidP="00635838">
      <w:pPr>
        <w:pStyle w:val="a3"/>
      </w:pPr>
      <w:r w:rsidRPr="00635838">
        <w:t>};</w:t>
      </w:r>
    </w:p>
    <w:p w14:paraId="54055C31" w14:textId="77777777" w:rsidR="00635838" w:rsidRDefault="00635838" w:rsidP="00635838">
      <w:r>
        <w:t>Перечисление кодов для обработки сортировки.</w:t>
      </w:r>
    </w:p>
    <w:p w14:paraId="6CAE93F9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enum sort_fild { </w:t>
      </w:r>
    </w:p>
    <w:p w14:paraId="006F9EF0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DEF,</w:t>
      </w:r>
    </w:p>
    <w:p w14:paraId="55310AD1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FIO,</w:t>
      </w:r>
    </w:p>
    <w:p w14:paraId="5578E584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AUTHOR,</w:t>
      </w:r>
    </w:p>
    <w:p w14:paraId="1A09EC58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BOOK_NAME,</w:t>
      </w:r>
    </w:p>
    <w:p w14:paraId="09BCBB52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IZD,</w:t>
      </w:r>
    </w:p>
    <w:p w14:paraId="286AF9FA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DATE_OUT,</w:t>
      </w:r>
    </w:p>
    <w:p w14:paraId="2B04C6B6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COST,</w:t>
      </w:r>
    </w:p>
    <w:p w14:paraId="7147F441" w14:textId="77777777" w:rsidR="00635838" w:rsidRPr="00023BE5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 xml:space="preserve">    ZADANIE</w:t>
      </w:r>
    </w:p>
    <w:p w14:paraId="70724E08" w14:textId="01F22B36" w:rsidR="00635838" w:rsidRDefault="00635838" w:rsidP="00635838">
      <w:pPr>
        <w:pStyle w:val="a3"/>
        <w:rPr>
          <w:lang w:val="en-US"/>
        </w:rPr>
      </w:pPr>
      <w:r w:rsidRPr="00023BE5">
        <w:rPr>
          <w:lang w:val="en-US"/>
        </w:rPr>
        <w:t>};</w:t>
      </w:r>
    </w:p>
    <w:p w14:paraId="0E6ED8F8" w14:textId="12526088" w:rsidR="003E6140" w:rsidRDefault="003E6140" w:rsidP="003E6140">
      <w:r>
        <w:t>Перечисление кодов для обработки ввода.</w:t>
      </w:r>
    </w:p>
    <w:p w14:paraId="444087F5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>enum WorkingMode</w:t>
      </w:r>
    </w:p>
    <w:p w14:paraId="7AACABE0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>{</w:t>
      </w:r>
    </w:p>
    <w:p w14:paraId="4D4AA377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NORMAL = 0,</w:t>
      </w:r>
    </w:p>
    <w:p w14:paraId="436DE612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PERSONAL = 1,</w:t>
      </w:r>
    </w:p>
    <w:p w14:paraId="6A201235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INICIAL = 2,</w:t>
      </w:r>
    </w:p>
    <w:p w14:paraId="6B677B01" w14:textId="77777777" w:rsidR="003E6140" w:rsidRPr="003E6140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 xml:space="preserve">    DATA = 3,</w:t>
      </w:r>
    </w:p>
    <w:p w14:paraId="42707170" w14:textId="7BE6C9F3" w:rsidR="003E6140" w:rsidRPr="00023BE5" w:rsidRDefault="003E6140" w:rsidP="003E6140">
      <w:pPr>
        <w:pStyle w:val="a3"/>
        <w:rPr>
          <w:lang w:val="en-US"/>
        </w:rPr>
      </w:pPr>
      <w:r w:rsidRPr="003E6140">
        <w:rPr>
          <w:lang w:val="en-US"/>
        </w:rPr>
        <w:t>};</w:t>
      </w:r>
    </w:p>
    <w:p w14:paraId="326128B9" w14:textId="477A8BF4" w:rsidR="00DE6904" w:rsidRDefault="00DE6904" w:rsidP="00360B66">
      <w:pPr>
        <w:pStyle w:val="2"/>
      </w:pPr>
      <w:bookmarkStart w:id="16" w:name="_Toc120451281"/>
      <w:r>
        <w:t>Описание алгоритмов функционирования программы</w:t>
      </w:r>
      <w:bookmarkEnd w:id="16"/>
    </w:p>
    <w:p w14:paraId="54641C2B" w14:textId="279B314B" w:rsidR="00356701" w:rsidRDefault="00AD15C4" w:rsidP="00356701">
      <w:r>
        <w:t>Рекурсивная ф</w:t>
      </w:r>
      <w:r w:rsidR="00356701">
        <w:t xml:space="preserve">ункция </w:t>
      </w:r>
      <w:r w:rsidR="00D56F11">
        <w:t>добавления</w:t>
      </w:r>
      <w:r w:rsidR="00356701">
        <w:t xml:space="preserve"> объекта </w:t>
      </w:r>
      <w:r w:rsidR="00D56F11">
        <w:t>в дерево</w:t>
      </w:r>
      <w:r w:rsidR="00356701">
        <w:t xml:space="preserve">. </w:t>
      </w:r>
      <w:r>
        <w:t>В качестве параметров требует указатель на указатель корня и указатель на структуру данных для записи.</w:t>
      </w:r>
    </w:p>
    <w:p w14:paraId="3F388A43" w14:textId="2D94301A" w:rsidR="00F36A77" w:rsidRDefault="00F36A77" w:rsidP="006100D8">
      <w:pPr>
        <w:rPr>
          <w:rFonts w:ascii="Courier New" w:hAnsi="Courier New"/>
          <w:sz w:val="20"/>
          <w:lang w:val="en-US"/>
        </w:rPr>
      </w:pPr>
      <w:r w:rsidRPr="00F36A77">
        <w:rPr>
          <w:rFonts w:ascii="Courier New" w:hAnsi="Courier New"/>
          <w:sz w:val="20"/>
          <w:lang w:val="en-US"/>
        </w:rPr>
        <w:t>void tree_add(abonent** root, const abonent_t* info)</w:t>
      </w:r>
      <w:r w:rsidR="002B4167">
        <w:rPr>
          <w:rFonts w:ascii="Courier New" w:hAnsi="Courier New"/>
          <w:sz w:val="20"/>
          <w:lang w:val="en-US"/>
        </w:rPr>
        <w:t>;</w:t>
      </w:r>
    </w:p>
    <w:p w14:paraId="01584CF2" w14:textId="4C787AE6" w:rsidR="00AD15C4" w:rsidRDefault="00AD15C4" w:rsidP="00AD15C4">
      <w:r>
        <w:t>Рекурсивная функция получения количества объектов в дерево.  Возвращает количество элементов, либо 0 если их нет. В качестве параметров требует указатель на корень дерева, и текущее количество просчетов</w:t>
      </w:r>
    </w:p>
    <w:p w14:paraId="29062612" w14:textId="7856E22D" w:rsidR="00AD15C4" w:rsidRDefault="00AD15C4" w:rsidP="006100D8">
      <w:pPr>
        <w:rPr>
          <w:rFonts w:ascii="Courier New" w:hAnsi="Courier New"/>
          <w:sz w:val="20"/>
          <w:lang w:val="en-US"/>
        </w:rPr>
      </w:pPr>
      <w:r w:rsidRPr="00AD15C4">
        <w:rPr>
          <w:rFonts w:ascii="Courier New" w:hAnsi="Courier New"/>
          <w:sz w:val="20"/>
          <w:lang w:val="en-US"/>
        </w:rPr>
        <w:t>int tree_getNodeCount(const abonent* root, const int accum);</w:t>
      </w:r>
    </w:p>
    <w:p w14:paraId="5AD1229E" w14:textId="2382F0DC" w:rsidR="0022237A" w:rsidRDefault="0022237A" w:rsidP="0022237A">
      <w:r>
        <w:lastRenderedPageBreak/>
        <w:t>Рекурсивная функция получения объекта в</w:t>
      </w:r>
      <w:r w:rsidR="00911D53">
        <w:t xml:space="preserve"> дереве по </w:t>
      </w:r>
      <w:r>
        <w:t xml:space="preserve">его ид.  Возвращает указатель на объект дерева, либо </w:t>
      </w:r>
      <w:r>
        <w:rPr>
          <w:lang w:val="en-US"/>
        </w:rPr>
        <w:t>NULL</w:t>
      </w:r>
      <w:r>
        <w:t xml:space="preserve"> если объект не найден. В качестве параметров требует указатель на корень дерева, и ключь для поиска.</w:t>
      </w:r>
    </w:p>
    <w:p w14:paraId="382FDEFF" w14:textId="790790F8" w:rsidR="0022237A" w:rsidRDefault="0022237A" w:rsidP="006100D8">
      <w:pPr>
        <w:rPr>
          <w:rFonts w:ascii="Courier New" w:hAnsi="Courier New"/>
          <w:sz w:val="20"/>
          <w:lang w:val="en-US"/>
        </w:rPr>
      </w:pPr>
      <w:r w:rsidRPr="0022237A">
        <w:rPr>
          <w:rFonts w:ascii="Courier New" w:hAnsi="Courier New"/>
          <w:sz w:val="20"/>
          <w:lang w:val="en-US"/>
        </w:rPr>
        <w:t>abonent* tree_getLeafById(abonent* root, const int id)</w:t>
      </w:r>
      <w:r>
        <w:rPr>
          <w:rFonts w:ascii="Courier New" w:hAnsi="Courier New"/>
          <w:sz w:val="20"/>
          <w:lang w:val="en-US"/>
        </w:rPr>
        <w:t>;</w:t>
      </w:r>
    </w:p>
    <w:p w14:paraId="5C8AAB5A" w14:textId="28E838A8" w:rsidR="0022237A" w:rsidRDefault="0022237A" w:rsidP="0022237A">
      <w:r>
        <w:t>Рекурсивная функция удаления объекта в</w:t>
      </w:r>
      <w:r w:rsidR="00911D53">
        <w:t xml:space="preserve"> дереве по </w:t>
      </w:r>
      <w:r>
        <w:t>его ид. В качестве параметров требует указатель на корень дерева, и ключь для поиска.</w:t>
      </w:r>
    </w:p>
    <w:p w14:paraId="32516325" w14:textId="7743D8E9" w:rsidR="0022237A" w:rsidRDefault="0022237A" w:rsidP="006100D8">
      <w:pPr>
        <w:rPr>
          <w:rFonts w:ascii="Courier New" w:hAnsi="Courier New"/>
          <w:sz w:val="20"/>
          <w:lang w:val="en-US"/>
        </w:rPr>
      </w:pPr>
      <w:r w:rsidRPr="0022237A">
        <w:rPr>
          <w:rFonts w:ascii="Courier New" w:hAnsi="Courier New"/>
          <w:sz w:val="20"/>
          <w:lang w:val="en-US"/>
        </w:rPr>
        <w:t>void tree_deleteNodeById(abonent** root, const int id)</w:t>
      </w:r>
      <w:r>
        <w:rPr>
          <w:rFonts w:ascii="Courier New" w:hAnsi="Courier New"/>
          <w:sz w:val="20"/>
          <w:lang w:val="en-US"/>
        </w:rPr>
        <w:t>;</w:t>
      </w:r>
    </w:p>
    <w:p w14:paraId="67937B7C" w14:textId="4CAF42CF" w:rsidR="003D7746" w:rsidRDefault="003D7746" w:rsidP="003D7746">
      <w:r>
        <w:t>Рекурсивная функция отрисовки структуры дерева. В качестве параметров требует указатель на корень дерева, и параметр оступа.</w:t>
      </w:r>
    </w:p>
    <w:p w14:paraId="1FF5406E" w14:textId="45D4A2DF" w:rsidR="003D7746" w:rsidRDefault="003D7746" w:rsidP="003D7746">
      <w:pPr>
        <w:rPr>
          <w:rFonts w:ascii="Courier New" w:hAnsi="Courier New"/>
          <w:sz w:val="20"/>
          <w:lang w:val="en-US"/>
        </w:rPr>
      </w:pPr>
      <w:r w:rsidRPr="0022237A">
        <w:rPr>
          <w:rFonts w:ascii="Courier New" w:hAnsi="Courier New"/>
          <w:sz w:val="20"/>
          <w:lang w:val="en-US"/>
        </w:rPr>
        <w:t>void tree_deleteNodeById(abonent** root, const int id)</w:t>
      </w:r>
      <w:r>
        <w:rPr>
          <w:rFonts w:ascii="Courier New" w:hAnsi="Courier New"/>
          <w:sz w:val="20"/>
          <w:lang w:val="en-US"/>
        </w:rPr>
        <w:t>;</w:t>
      </w:r>
    </w:p>
    <w:p w14:paraId="4633D394" w14:textId="34954E7D" w:rsidR="005B3DAA" w:rsidRDefault="005B3DAA" w:rsidP="005B3DAA">
      <w:r>
        <w:t>Рекурсивная функция удаления  дерева. В качестве параметров требует указатель на корень дерева. Вернет пустой указатель.</w:t>
      </w:r>
    </w:p>
    <w:p w14:paraId="09792FDD" w14:textId="607374C0" w:rsidR="005B3DAA" w:rsidRDefault="005B3DAA" w:rsidP="005B3DAA">
      <w:pPr>
        <w:rPr>
          <w:rFonts w:ascii="Courier New" w:hAnsi="Courier New"/>
          <w:sz w:val="20"/>
          <w:lang w:val="en-US"/>
        </w:rPr>
      </w:pPr>
      <w:r w:rsidRPr="005B3DAA">
        <w:rPr>
          <w:rFonts w:ascii="Courier New" w:hAnsi="Courier New"/>
          <w:sz w:val="20"/>
          <w:lang w:val="en-US"/>
        </w:rPr>
        <w:t>abonent* tree_delete(abonent* root)</w:t>
      </w:r>
      <w:r w:rsidR="00706366">
        <w:rPr>
          <w:rFonts w:ascii="Courier New" w:hAnsi="Courier New"/>
          <w:sz w:val="20"/>
          <w:lang w:val="en-US"/>
        </w:rPr>
        <w:t>;</w:t>
      </w:r>
    </w:p>
    <w:p w14:paraId="56588DBD" w14:textId="3E000843" w:rsidR="00F57984" w:rsidRDefault="00F57984" w:rsidP="00F57984">
      <w:r>
        <w:t>Рекурсивная функция записи дерева в</w:t>
      </w:r>
      <w:r w:rsidR="00706366">
        <w:t xml:space="preserve"> бинарный</w:t>
      </w:r>
      <w:r>
        <w:t xml:space="preserve"> файл. В качестве параметров требует указатель на файл и корень дерева. </w:t>
      </w:r>
    </w:p>
    <w:p w14:paraId="4F30E7CF" w14:textId="3CF48A18" w:rsidR="00F57984" w:rsidRDefault="00F57984" w:rsidP="005B3DAA">
      <w:pPr>
        <w:rPr>
          <w:rFonts w:ascii="Courier New" w:hAnsi="Courier New"/>
          <w:sz w:val="20"/>
          <w:lang w:val="en-US"/>
        </w:rPr>
      </w:pPr>
      <w:r w:rsidRPr="00F57984">
        <w:rPr>
          <w:rFonts w:ascii="Courier New" w:hAnsi="Courier New"/>
          <w:sz w:val="20"/>
          <w:lang w:val="en-US"/>
        </w:rPr>
        <w:t>void</w:t>
      </w:r>
      <w:r w:rsidRPr="00706366">
        <w:rPr>
          <w:rFonts w:ascii="Courier New" w:hAnsi="Courier New"/>
          <w:sz w:val="20"/>
          <w:lang w:val="en-US"/>
        </w:rPr>
        <w:t xml:space="preserve"> </w:t>
      </w:r>
      <w:r w:rsidRPr="00F57984">
        <w:rPr>
          <w:rFonts w:ascii="Courier New" w:hAnsi="Courier New"/>
          <w:sz w:val="20"/>
          <w:lang w:val="en-US"/>
        </w:rPr>
        <w:t>printToFile</w:t>
      </w:r>
      <w:r w:rsidRPr="00706366">
        <w:rPr>
          <w:rFonts w:ascii="Courier New" w:hAnsi="Courier New"/>
          <w:sz w:val="20"/>
          <w:lang w:val="en-US"/>
        </w:rPr>
        <w:t>(</w:t>
      </w:r>
      <w:r w:rsidRPr="00F57984">
        <w:rPr>
          <w:rFonts w:ascii="Courier New" w:hAnsi="Courier New"/>
          <w:sz w:val="20"/>
          <w:lang w:val="en-US"/>
        </w:rPr>
        <w:t>FILE</w:t>
      </w:r>
      <w:r w:rsidRPr="00706366">
        <w:rPr>
          <w:rFonts w:ascii="Courier New" w:hAnsi="Courier New"/>
          <w:sz w:val="20"/>
          <w:lang w:val="en-US"/>
        </w:rPr>
        <w:t xml:space="preserve">* </w:t>
      </w:r>
      <w:r w:rsidRPr="00F57984">
        <w:rPr>
          <w:rFonts w:ascii="Courier New" w:hAnsi="Courier New"/>
          <w:sz w:val="20"/>
          <w:lang w:val="en-US"/>
        </w:rPr>
        <w:t>f</w:t>
      </w:r>
      <w:r w:rsidRPr="00706366">
        <w:rPr>
          <w:rFonts w:ascii="Courier New" w:hAnsi="Courier New"/>
          <w:sz w:val="20"/>
          <w:lang w:val="en-US"/>
        </w:rPr>
        <w:t xml:space="preserve">, </w:t>
      </w:r>
      <w:r w:rsidRPr="00F57984">
        <w:rPr>
          <w:rFonts w:ascii="Courier New" w:hAnsi="Courier New"/>
          <w:sz w:val="20"/>
          <w:lang w:val="en-US"/>
        </w:rPr>
        <w:t>abonent</w:t>
      </w:r>
      <w:r w:rsidRPr="00706366">
        <w:rPr>
          <w:rFonts w:ascii="Courier New" w:hAnsi="Courier New"/>
          <w:sz w:val="20"/>
          <w:lang w:val="en-US"/>
        </w:rPr>
        <w:t xml:space="preserve">* </w:t>
      </w:r>
      <w:r w:rsidRPr="00F57984">
        <w:rPr>
          <w:rFonts w:ascii="Courier New" w:hAnsi="Courier New"/>
          <w:sz w:val="20"/>
          <w:lang w:val="en-US"/>
        </w:rPr>
        <w:t>root</w:t>
      </w:r>
      <w:r w:rsidRPr="00706366">
        <w:rPr>
          <w:rFonts w:ascii="Courier New" w:hAnsi="Courier New"/>
          <w:sz w:val="20"/>
          <w:lang w:val="en-US"/>
        </w:rPr>
        <w:t>)</w:t>
      </w:r>
      <w:r w:rsidR="00706366">
        <w:rPr>
          <w:rFonts w:ascii="Courier New" w:hAnsi="Courier New"/>
          <w:sz w:val="20"/>
          <w:lang w:val="en-US"/>
        </w:rPr>
        <w:t>;</w:t>
      </w:r>
    </w:p>
    <w:p w14:paraId="5B8BBE62" w14:textId="6AE6132B" w:rsidR="00706366" w:rsidRDefault="00706366" w:rsidP="00706366">
      <w:r>
        <w:t xml:space="preserve">Рекурсивная функция записи дерева в тектовый файл. В качестве параметров требует указатель на файл и корень дерева. </w:t>
      </w:r>
    </w:p>
    <w:p w14:paraId="4379E6CF" w14:textId="1458786D" w:rsidR="00706366" w:rsidRDefault="00706366" w:rsidP="005B3DAA">
      <w:pPr>
        <w:rPr>
          <w:rFonts w:ascii="Courier New" w:hAnsi="Courier New"/>
          <w:sz w:val="20"/>
          <w:lang w:val="en-US"/>
        </w:rPr>
      </w:pPr>
      <w:r w:rsidRPr="00706366">
        <w:rPr>
          <w:rFonts w:ascii="Courier New" w:hAnsi="Courier New"/>
          <w:sz w:val="20"/>
          <w:lang w:val="en-US"/>
        </w:rPr>
        <w:t>void printToFile_Text(FILE* f, abonent* root)</w:t>
      </w:r>
      <w:r>
        <w:rPr>
          <w:rFonts w:ascii="Courier New" w:hAnsi="Courier New"/>
          <w:sz w:val="20"/>
          <w:lang w:val="en-US"/>
        </w:rPr>
        <w:t>;</w:t>
      </w:r>
    </w:p>
    <w:p w14:paraId="4ED2267F" w14:textId="0D494D08" w:rsidR="00C53D1D" w:rsidRDefault="00C53D1D" w:rsidP="00C53D1D">
      <w:r>
        <w:t>Рекурсивная функция получения данных из дерева для дальнейшей работы с ними. В качестве параметров требует указатель на корень дерева, указатель на область хранения данных для вывода, указатель на индекс.</w:t>
      </w:r>
      <w:r w:rsidR="00943D4B">
        <w:t xml:space="preserve"> Вернет указатель на массив данных.</w:t>
      </w:r>
    </w:p>
    <w:p w14:paraId="21109829" w14:textId="7A09E957" w:rsidR="00C53D1D" w:rsidRDefault="00C53D1D" w:rsidP="005B3DAA">
      <w:pPr>
        <w:rPr>
          <w:rFonts w:ascii="Courier New" w:hAnsi="Courier New"/>
          <w:sz w:val="20"/>
          <w:lang w:val="en-US"/>
        </w:rPr>
      </w:pPr>
      <w:r w:rsidRPr="00C53D1D">
        <w:rPr>
          <w:rFonts w:ascii="Courier New" w:hAnsi="Courier New"/>
          <w:sz w:val="20"/>
          <w:lang w:val="en-US"/>
        </w:rPr>
        <w:t>abonent_t* _get_output_info(abonent* root, abonent_t* _output_memory, int* index)</w:t>
      </w:r>
      <w:r>
        <w:rPr>
          <w:rFonts w:ascii="Courier New" w:hAnsi="Courier New"/>
          <w:sz w:val="20"/>
          <w:lang w:val="en-US"/>
        </w:rPr>
        <w:t>;</w:t>
      </w:r>
    </w:p>
    <w:p w14:paraId="71948C0E" w14:textId="1F612432" w:rsidR="00827408" w:rsidRPr="00827408" w:rsidRDefault="00827408" w:rsidP="00827408">
      <w:pPr>
        <w:rPr>
          <w:lang w:val="en-US"/>
        </w:rPr>
      </w:pPr>
      <w:r>
        <w:t>Рекурсивная функция получения данных должников из дерева для дальнейшей работы с ними. В качестве параметров требует указатель на корень дерева, указатель на область хранения данных для вывода, день, месяц и год для сравнения. Вернет</w:t>
      </w:r>
      <w:r w:rsidRPr="00827408">
        <w:rPr>
          <w:lang w:val="en-US"/>
        </w:rPr>
        <w:t xml:space="preserve"> </w:t>
      </w:r>
      <w:r>
        <w:t>указатель</w:t>
      </w:r>
      <w:r w:rsidRPr="00827408">
        <w:rPr>
          <w:lang w:val="en-US"/>
        </w:rPr>
        <w:t xml:space="preserve"> </w:t>
      </w:r>
      <w:r>
        <w:t>на</w:t>
      </w:r>
      <w:r w:rsidRPr="00827408">
        <w:rPr>
          <w:lang w:val="en-US"/>
        </w:rPr>
        <w:t xml:space="preserve"> </w:t>
      </w:r>
      <w:r>
        <w:t>струтктуру</w:t>
      </w:r>
      <w:r w:rsidRPr="00827408">
        <w:rPr>
          <w:lang w:val="en-US"/>
        </w:rPr>
        <w:t xml:space="preserve"> </w:t>
      </w:r>
      <w:r>
        <w:t>данных</w:t>
      </w:r>
      <w:r w:rsidRPr="00827408">
        <w:rPr>
          <w:lang w:val="en-US"/>
        </w:rPr>
        <w:t>.</w:t>
      </w:r>
    </w:p>
    <w:p w14:paraId="6949B061" w14:textId="5B6D034F" w:rsidR="00827408" w:rsidRDefault="00827408" w:rsidP="005B3DAA">
      <w:pPr>
        <w:rPr>
          <w:rFonts w:ascii="Courier New" w:hAnsi="Courier New"/>
          <w:sz w:val="20"/>
          <w:lang w:val="en-US"/>
        </w:rPr>
      </w:pPr>
      <w:r w:rsidRPr="00827408">
        <w:rPr>
          <w:rFonts w:ascii="Courier New" w:hAnsi="Courier New"/>
          <w:sz w:val="20"/>
          <w:lang w:val="en-US"/>
        </w:rPr>
        <w:t>dolgi_pers_t_obr* _get_dolgi_info(abonent* root, dolgi_pers_t_obr* _output_memory, int d, int m, int y)</w:t>
      </w:r>
    </w:p>
    <w:p w14:paraId="51A84850" w14:textId="53CF1B34" w:rsidR="00957D59" w:rsidRPr="00957D59" w:rsidRDefault="00957D59" w:rsidP="00957D59">
      <w:r>
        <w:lastRenderedPageBreak/>
        <w:t>Функция циклического добавления элементов в дерево</w:t>
      </w:r>
      <w:r w:rsidRPr="00957D59">
        <w:t>.</w:t>
      </w:r>
      <w:r>
        <w:t xml:space="preserve"> В качестве параметров передается указатель на указатель на корень дерева и указатель на данные таблицы. Возвращает </w:t>
      </w:r>
      <w:r>
        <w:rPr>
          <w:lang w:val="en-US"/>
        </w:rPr>
        <w:t>EXIST_SUCCESS</w:t>
      </w:r>
      <w:r>
        <w:t>.</w:t>
      </w:r>
    </w:p>
    <w:p w14:paraId="0024E417" w14:textId="4E07C4E0" w:rsidR="00957D59" w:rsidRDefault="00957D59" w:rsidP="005B3DAA">
      <w:pPr>
        <w:rPr>
          <w:rFonts w:ascii="Courier New" w:hAnsi="Courier New"/>
          <w:sz w:val="20"/>
          <w:lang w:val="en-US"/>
        </w:rPr>
      </w:pPr>
      <w:r w:rsidRPr="00957D59">
        <w:rPr>
          <w:rFonts w:ascii="Courier New" w:hAnsi="Courier New"/>
          <w:sz w:val="20"/>
          <w:lang w:val="en-US"/>
        </w:rPr>
        <w:t>int аddNewElement(abonent** st, _tabel_metadata *table);</w:t>
      </w:r>
    </w:p>
    <w:p w14:paraId="1F0B23C5" w14:textId="40116542" w:rsidR="00957D59" w:rsidRPr="00957D59" w:rsidRDefault="0028497B" w:rsidP="00957D59">
      <w:pPr>
        <w:rPr>
          <w:lang w:val="en-US"/>
        </w:rPr>
      </w:pPr>
      <w:r>
        <w:t>Функция-обертка для вызова печати дерева в файл</w:t>
      </w:r>
      <w:r w:rsidR="00957D59" w:rsidRPr="00957D59">
        <w:t>.</w:t>
      </w:r>
      <w:r w:rsidR="00957D59">
        <w:t xml:space="preserve"> В качестве параметров передается</w:t>
      </w:r>
      <w:r>
        <w:t xml:space="preserve"> указатель на файл,</w:t>
      </w:r>
      <w:r w:rsidR="00957D59">
        <w:t xml:space="preserve"> указатель на корень дерева. Возвращает</w:t>
      </w:r>
      <w:r w:rsidR="00957D59" w:rsidRPr="00957D59">
        <w:rPr>
          <w:lang w:val="en-US"/>
        </w:rPr>
        <w:t xml:space="preserve"> </w:t>
      </w:r>
      <w:r>
        <w:rPr>
          <w:lang w:val="en-US"/>
        </w:rPr>
        <w:t>0 в случае успеха</w:t>
      </w:r>
      <w:r>
        <w:t>, 666 если возникла ошибка</w:t>
      </w:r>
      <w:r w:rsidR="00957D59" w:rsidRPr="00957D59">
        <w:rPr>
          <w:lang w:val="en-US"/>
        </w:rPr>
        <w:t>.</w:t>
      </w:r>
    </w:p>
    <w:p w14:paraId="1B18A01E" w14:textId="0BB4BE67" w:rsidR="00957D59" w:rsidRDefault="00957D59" w:rsidP="005B3DAA">
      <w:pPr>
        <w:rPr>
          <w:rFonts w:ascii="Courier New" w:hAnsi="Courier New"/>
          <w:sz w:val="20"/>
          <w:lang w:val="en-US"/>
        </w:rPr>
      </w:pPr>
      <w:r w:rsidRPr="00957D59">
        <w:rPr>
          <w:rFonts w:ascii="Courier New" w:hAnsi="Courier New"/>
          <w:sz w:val="20"/>
          <w:lang w:val="en-US"/>
        </w:rPr>
        <w:t>int create_file_type(FILE* f, abonent* St);</w:t>
      </w:r>
    </w:p>
    <w:p w14:paraId="27054775" w14:textId="5E3C8B98" w:rsidR="006301B3" w:rsidRPr="006301B3" w:rsidRDefault="006301B3" w:rsidP="006301B3">
      <w:r>
        <w:t>Функция</w:t>
      </w:r>
      <w:r>
        <w:t xml:space="preserve"> считывания данных из типизированного файла</w:t>
      </w:r>
      <w:r w:rsidRPr="00957D59">
        <w:t>.</w:t>
      </w:r>
      <w:r>
        <w:t xml:space="preserve"> В качестве параметров передается указатель на файл</w:t>
      </w:r>
      <w:r>
        <w:t>.</w:t>
      </w:r>
      <w:r>
        <w:t xml:space="preserve"> Возвращает</w:t>
      </w:r>
      <w:r w:rsidRPr="006301B3">
        <w:t xml:space="preserve"> </w:t>
      </w:r>
      <w:r>
        <w:t>указатель на корень дерева.</w:t>
      </w:r>
    </w:p>
    <w:p w14:paraId="2FF93449" w14:textId="14D37F18" w:rsidR="006301B3" w:rsidRDefault="006301B3" w:rsidP="005B3DAA">
      <w:pPr>
        <w:rPr>
          <w:rFonts w:ascii="Courier New" w:hAnsi="Courier New"/>
          <w:sz w:val="20"/>
          <w:lang w:val="en-US"/>
        </w:rPr>
      </w:pPr>
      <w:r w:rsidRPr="006301B3">
        <w:rPr>
          <w:rFonts w:ascii="Courier New" w:hAnsi="Courier New"/>
          <w:sz w:val="20"/>
          <w:lang w:val="en-US"/>
        </w:rPr>
        <w:t>abonent* loadFromFile_new_type(FILE* f);</w:t>
      </w:r>
    </w:p>
    <w:p w14:paraId="4713F0FC" w14:textId="7E87A479" w:rsidR="006301B3" w:rsidRPr="006301B3" w:rsidRDefault="006301B3" w:rsidP="006301B3">
      <w:r>
        <w:t xml:space="preserve">Функция считывания данных из </w:t>
      </w:r>
      <w:r>
        <w:t>текстового</w:t>
      </w:r>
      <w:r>
        <w:t xml:space="preserve"> файла</w:t>
      </w:r>
      <w:r w:rsidRPr="00957D59">
        <w:t>.</w:t>
      </w:r>
      <w:r>
        <w:t xml:space="preserve"> В качестве параметров передается указатель на файл. Возвращает</w:t>
      </w:r>
      <w:r w:rsidRPr="006301B3">
        <w:t xml:space="preserve"> </w:t>
      </w:r>
      <w:r>
        <w:t>указатель на корень дерева.</w:t>
      </w:r>
    </w:p>
    <w:p w14:paraId="10BF8813" w14:textId="39190133" w:rsidR="006301B3" w:rsidRDefault="006301B3" w:rsidP="005B3DAA">
      <w:pPr>
        <w:rPr>
          <w:rFonts w:ascii="Courier New" w:hAnsi="Courier New"/>
          <w:sz w:val="20"/>
          <w:lang w:val="en-US"/>
        </w:rPr>
      </w:pPr>
      <w:r w:rsidRPr="006301B3">
        <w:rPr>
          <w:rFonts w:ascii="Courier New" w:hAnsi="Courier New"/>
          <w:sz w:val="20"/>
          <w:lang w:val="en-US"/>
        </w:rPr>
        <w:t>abonent* loadFromFile_new_text(FILE* f)</w:t>
      </w:r>
      <w:r>
        <w:rPr>
          <w:rFonts w:ascii="Courier New" w:hAnsi="Courier New"/>
          <w:sz w:val="20"/>
          <w:lang w:val="en-US"/>
        </w:rPr>
        <w:t>;</w:t>
      </w:r>
    </w:p>
    <w:p w14:paraId="528EE934" w14:textId="76C649F8" w:rsidR="006301B3" w:rsidRPr="006301B3" w:rsidRDefault="006301B3" w:rsidP="006301B3">
      <w:r>
        <w:t xml:space="preserve">Функция </w:t>
      </w:r>
      <w:r>
        <w:t>вызова функций программы согласно выбраного индекса</w:t>
      </w:r>
      <w:r w:rsidRPr="00957D59">
        <w:t>.</w:t>
      </w:r>
      <w:r>
        <w:t xml:space="preserve"> В качестве параметров передается</w:t>
      </w:r>
      <w:r>
        <w:t xml:space="preserve"> номер выбранного пункта,</w:t>
      </w:r>
      <w:r>
        <w:t xml:space="preserve"> указатель на файл</w:t>
      </w:r>
      <w:r>
        <w:t>, указатель на структуру с данными таблицы</w:t>
      </w:r>
      <w:r>
        <w:t>.</w:t>
      </w:r>
    </w:p>
    <w:p w14:paraId="0F4FCCFC" w14:textId="521C5F3D" w:rsidR="006301B3" w:rsidRDefault="006301B3" w:rsidP="005B3DAA">
      <w:pPr>
        <w:rPr>
          <w:rFonts w:ascii="Courier New" w:hAnsi="Courier New"/>
          <w:sz w:val="20"/>
          <w:lang w:val="en-US"/>
        </w:rPr>
      </w:pPr>
      <w:r w:rsidRPr="006301B3">
        <w:rPr>
          <w:rFonts w:ascii="Courier New" w:hAnsi="Courier New"/>
          <w:sz w:val="20"/>
          <w:lang w:val="en-US"/>
        </w:rPr>
        <w:t>void MenuSelect(int selector, FILE* f, _tabel_metadata* table);</w:t>
      </w:r>
    </w:p>
    <w:p w14:paraId="28E60D9A" w14:textId="38A23BED" w:rsidR="00746D6C" w:rsidRPr="006301B3" w:rsidRDefault="00746D6C" w:rsidP="00746D6C">
      <w:r>
        <w:t xml:space="preserve">Функция </w:t>
      </w:r>
      <w:r>
        <w:t>инициализации</w:t>
      </w:r>
      <w:r>
        <w:t xml:space="preserve"> </w:t>
      </w:r>
      <w:r>
        <w:t>меню программы</w:t>
      </w:r>
      <w:r w:rsidRPr="00957D59">
        <w:t>.</w:t>
      </w:r>
      <w:r>
        <w:t xml:space="preserve"> В качестве параметров передается </w:t>
      </w:r>
      <w:r>
        <w:t>указатель на пустую структуру меню</w:t>
      </w:r>
      <w:r>
        <w:t>.</w:t>
      </w:r>
    </w:p>
    <w:p w14:paraId="1CA48392" w14:textId="5186598F" w:rsidR="00746D6C" w:rsidRDefault="00746D6C" w:rsidP="00746D6C">
      <w:pPr>
        <w:rPr>
          <w:rFonts w:ascii="Courier New" w:hAnsi="Courier New"/>
          <w:sz w:val="20"/>
          <w:lang w:val="en-US"/>
        </w:rPr>
      </w:pPr>
      <w:r w:rsidRPr="00746D6C">
        <w:rPr>
          <w:rFonts w:ascii="Courier New" w:hAnsi="Courier New"/>
          <w:sz w:val="20"/>
          <w:lang w:val="en-US"/>
        </w:rPr>
        <w:t>_menu_item* _init_menu(_menu_item* menu);</w:t>
      </w:r>
    </w:p>
    <w:p w14:paraId="2F928D6B" w14:textId="5FF1DFEE" w:rsidR="00CF36FB" w:rsidRPr="006301B3" w:rsidRDefault="00CF36FB" w:rsidP="00CF36FB">
      <w:r>
        <w:t xml:space="preserve">Функция инициализации </w:t>
      </w:r>
      <w:r>
        <w:t>таблицы</w:t>
      </w:r>
      <w:r>
        <w:t xml:space="preserve"> программы</w:t>
      </w:r>
      <w:r w:rsidRPr="00957D59">
        <w:t>.</w:t>
      </w:r>
      <w:r>
        <w:t xml:space="preserve"> В качестве параметров передается указатель на пустую структуру </w:t>
      </w:r>
      <w:r>
        <w:t>таблицы</w:t>
      </w:r>
      <w:r>
        <w:t>.</w:t>
      </w:r>
    </w:p>
    <w:p w14:paraId="2A26A1CF" w14:textId="197BD3FA" w:rsidR="00CF36FB" w:rsidRDefault="00CF36FB" w:rsidP="00746D6C">
      <w:pPr>
        <w:rPr>
          <w:rFonts w:ascii="Courier New" w:hAnsi="Courier New"/>
          <w:sz w:val="20"/>
          <w:lang w:val="en-US"/>
        </w:rPr>
      </w:pPr>
      <w:r w:rsidRPr="00CF36FB">
        <w:rPr>
          <w:rFonts w:ascii="Courier New" w:hAnsi="Courier New"/>
          <w:sz w:val="20"/>
          <w:lang w:val="en-US"/>
        </w:rPr>
        <w:t>_tabel_metadata* _init_table(_tabel_metadata* table);</w:t>
      </w:r>
    </w:p>
    <w:p w14:paraId="33FD1486" w14:textId="168F53D7" w:rsidR="000902F2" w:rsidRPr="00E564D0" w:rsidRDefault="000902F2" w:rsidP="000902F2">
      <w:r>
        <w:t>Функция</w:t>
      </w:r>
      <w:r w:rsidRPr="00E564D0">
        <w:t xml:space="preserve"> </w:t>
      </w:r>
      <w:r w:rsidR="00E564D0">
        <w:t xml:space="preserve">получения хеш кода из </w:t>
      </w:r>
      <w:r w:rsidR="00860D18">
        <w:t>ФИО</w:t>
      </w:r>
      <w:r w:rsidRPr="00E564D0">
        <w:t>.</w:t>
      </w:r>
      <w:r w:rsidR="00E564D0">
        <w:t xml:space="preserve"> В качестве параметра, передается указатель на информационное поле.</w:t>
      </w:r>
      <w:r w:rsidR="00915A9D">
        <w:t xml:space="preserve"> Возвращает беззнаковое значение.</w:t>
      </w:r>
    </w:p>
    <w:p w14:paraId="3E7FD917" w14:textId="0BEC9728" w:rsidR="000902F2" w:rsidRDefault="000902F2" w:rsidP="00746D6C">
      <w:pPr>
        <w:rPr>
          <w:rFonts w:ascii="Courier New" w:hAnsi="Courier New"/>
          <w:sz w:val="20"/>
          <w:lang w:val="en-US"/>
        </w:rPr>
      </w:pPr>
      <w:r w:rsidRPr="000902F2">
        <w:rPr>
          <w:rFonts w:ascii="Courier New" w:hAnsi="Courier New"/>
          <w:sz w:val="20"/>
          <w:lang w:val="en-US"/>
        </w:rPr>
        <w:t>unsigned int util_hashCodeFromAbonentStruct(const abonent_t* a)</w:t>
      </w:r>
      <w:r w:rsidR="00647DB6">
        <w:rPr>
          <w:rFonts w:ascii="Courier New" w:hAnsi="Courier New"/>
          <w:sz w:val="20"/>
          <w:lang w:val="en-US"/>
        </w:rPr>
        <w:t>;</w:t>
      </w:r>
    </w:p>
    <w:p w14:paraId="662B81CA" w14:textId="6AD00519" w:rsidR="00647DB6" w:rsidRPr="00E564D0" w:rsidRDefault="00647DB6" w:rsidP="00647DB6">
      <w:r>
        <w:t>Функция</w:t>
      </w:r>
      <w:r w:rsidRPr="00E564D0">
        <w:t xml:space="preserve"> </w:t>
      </w:r>
      <w:r>
        <w:t>получения хеш кода из ФИО</w:t>
      </w:r>
      <w:r w:rsidRPr="00E564D0">
        <w:t>.</w:t>
      </w:r>
      <w:r>
        <w:t xml:space="preserve"> В качестве параметра, передается указатель на поле</w:t>
      </w:r>
      <w:r>
        <w:t xml:space="preserve"> структуры </w:t>
      </w:r>
      <w:r w:rsidR="00F02916">
        <w:rPr>
          <w:lang w:val="en-US"/>
        </w:rPr>
        <w:t>fio</w:t>
      </w:r>
      <w:r>
        <w:t>.</w:t>
      </w:r>
      <w:r w:rsidR="00915A9D" w:rsidRPr="00915A9D">
        <w:t xml:space="preserve"> </w:t>
      </w:r>
      <w:r w:rsidR="00915A9D">
        <w:t>Возвращает беззнаковое значение.</w:t>
      </w:r>
    </w:p>
    <w:p w14:paraId="0E6F921B" w14:textId="53127BE7" w:rsidR="00647DB6" w:rsidRPr="00647DB6" w:rsidRDefault="00647DB6" w:rsidP="00746D6C">
      <w:pPr>
        <w:rPr>
          <w:rFonts w:ascii="Courier New" w:hAnsi="Courier New"/>
          <w:sz w:val="20"/>
          <w:lang w:val="en-US"/>
        </w:rPr>
      </w:pPr>
      <w:r w:rsidRPr="00647DB6">
        <w:rPr>
          <w:rFonts w:ascii="Courier New" w:hAnsi="Courier New"/>
          <w:sz w:val="20"/>
          <w:lang w:val="en-US"/>
        </w:rPr>
        <w:t>unsigned int util_hashCodeFromFio(const fio_t* fio)</w:t>
      </w:r>
      <w:r>
        <w:rPr>
          <w:rFonts w:ascii="Courier New" w:hAnsi="Courier New"/>
          <w:sz w:val="20"/>
          <w:lang w:val="en-US"/>
        </w:rPr>
        <w:t>;</w:t>
      </w:r>
    </w:p>
    <w:p w14:paraId="28EC0973" w14:textId="0C425DC9" w:rsidR="00915A9D" w:rsidRPr="00785CB1" w:rsidRDefault="00915A9D" w:rsidP="00915A9D">
      <w:pPr>
        <w:rPr>
          <w:lang w:val="en-US"/>
        </w:rPr>
      </w:pPr>
      <w:r>
        <w:t>Функция</w:t>
      </w:r>
      <w:r w:rsidRPr="00E564D0">
        <w:t xml:space="preserve"> </w:t>
      </w:r>
      <w:r>
        <w:t xml:space="preserve">получения хеш кода из </w:t>
      </w:r>
      <w:r>
        <w:t>строки</w:t>
      </w:r>
      <w:r w:rsidRPr="00E564D0">
        <w:t>.</w:t>
      </w:r>
      <w:r>
        <w:t xml:space="preserve"> В качестве параметра, передается указатель на поле структуры </w:t>
      </w:r>
      <w:r>
        <w:rPr>
          <w:lang w:val="en-US"/>
        </w:rPr>
        <w:t>fio</w:t>
      </w:r>
      <w:r>
        <w:t>.</w:t>
      </w:r>
      <w:r w:rsidRPr="00915A9D">
        <w:t xml:space="preserve"> </w:t>
      </w:r>
      <w:r>
        <w:t>Возвращает</w:t>
      </w:r>
      <w:r w:rsidRPr="00785CB1">
        <w:rPr>
          <w:lang w:val="en-US"/>
        </w:rPr>
        <w:t xml:space="preserve"> </w:t>
      </w:r>
      <w:r>
        <w:t>беззнаковое</w:t>
      </w:r>
      <w:r w:rsidRPr="00785CB1">
        <w:rPr>
          <w:lang w:val="en-US"/>
        </w:rPr>
        <w:t xml:space="preserve"> </w:t>
      </w:r>
      <w:r>
        <w:t>значение</w:t>
      </w:r>
      <w:r w:rsidRPr="00785CB1">
        <w:rPr>
          <w:lang w:val="en-US"/>
        </w:rPr>
        <w:t>.</w:t>
      </w:r>
    </w:p>
    <w:p w14:paraId="257E99BA" w14:textId="27441699" w:rsidR="00746D6C" w:rsidRDefault="00915A9D" w:rsidP="005B3DAA">
      <w:pPr>
        <w:rPr>
          <w:rFonts w:ascii="Courier New" w:hAnsi="Courier New"/>
          <w:sz w:val="20"/>
          <w:lang w:val="en-US"/>
        </w:rPr>
      </w:pPr>
      <w:r w:rsidRPr="00915A9D">
        <w:rPr>
          <w:rFonts w:ascii="Courier New" w:hAnsi="Courier New"/>
          <w:sz w:val="20"/>
          <w:lang w:val="en-US"/>
        </w:rPr>
        <w:t>unsigned int util_hashCodeFromString(const char* string)</w:t>
      </w:r>
      <w:r w:rsidR="00785CB1">
        <w:rPr>
          <w:rFonts w:ascii="Courier New" w:hAnsi="Courier New"/>
          <w:sz w:val="20"/>
          <w:lang w:val="en-US"/>
        </w:rPr>
        <w:t>;</w:t>
      </w:r>
    </w:p>
    <w:p w14:paraId="352F7736" w14:textId="648F1254" w:rsidR="00785CB1" w:rsidRPr="00785CB1" w:rsidRDefault="00785CB1" w:rsidP="00785CB1">
      <w:pPr>
        <w:rPr>
          <w:lang w:val="en-US"/>
        </w:rPr>
      </w:pPr>
      <w:r>
        <w:lastRenderedPageBreak/>
        <w:t>Функция</w:t>
      </w:r>
      <w:r w:rsidRPr="00E564D0">
        <w:t xml:space="preserve"> </w:t>
      </w:r>
      <w:r>
        <w:t xml:space="preserve">получения </w:t>
      </w:r>
      <w:r>
        <w:t>информации о консоли</w:t>
      </w:r>
      <w:r w:rsidRPr="00E564D0">
        <w:t>.</w:t>
      </w:r>
      <w:r>
        <w:t xml:space="preserve"> В качестве параметра, передается указатель на </w:t>
      </w:r>
      <w:r>
        <w:t>пустой указатель на буфер консоли</w:t>
      </w:r>
      <w:r>
        <w:t>.</w:t>
      </w:r>
      <w:r w:rsidRPr="00915A9D">
        <w:t xml:space="preserve"> </w:t>
      </w:r>
      <w:r>
        <w:t>Возвращает</w:t>
      </w:r>
      <w:r w:rsidRPr="00785CB1">
        <w:rPr>
          <w:lang w:val="en-US"/>
        </w:rPr>
        <w:t xml:space="preserve"> </w:t>
      </w:r>
      <w:r>
        <w:t>1 или 0 в зависимости от успешности</w:t>
      </w:r>
      <w:r w:rsidRPr="00785CB1">
        <w:rPr>
          <w:lang w:val="en-US"/>
        </w:rPr>
        <w:t>.</w:t>
      </w:r>
    </w:p>
    <w:p w14:paraId="78FD2D94" w14:textId="3F32C912" w:rsidR="00785CB1" w:rsidRDefault="00785CB1" w:rsidP="00785CB1">
      <w:pPr>
        <w:rPr>
          <w:rFonts w:ascii="Courier New" w:hAnsi="Courier New"/>
          <w:sz w:val="20"/>
          <w:lang w:val="en-US"/>
        </w:rPr>
      </w:pPr>
      <w:r w:rsidRPr="00785CB1">
        <w:rPr>
          <w:rFonts w:ascii="Courier New" w:hAnsi="Courier New"/>
          <w:sz w:val="20"/>
          <w:lang w:val="en-US"/>
        </w:rPr>
        <w:t>BOOL _get_con_info_local(CONSOLE_SCREEN_BUFFER_INFO* x)</w:t>
      </w:r>
      <w:r>
        <w:rPr>
          <w:rFonts w:ascii="Courier New" w:hAnsi="Courier New"/>
          <w:sz w:val="20"/>
          <w:lang w:val="en-US"/>
        </w:rPr>
        <w:t>;</w:t>
      </w:r>
    </w:p>
    <w:p w14:paraId="02A0C8F7" w14:textId="4A3EEB8B" w:rsidR="00BE3AE3" w:rsidRPr="00BE3AE3" w:rsidRDefault="00BE3AE3" w:rsidP="00BE3AE3">
      <w:r>
        <w:t>Функция</w:t>
      </w:r>
      <w:r w:rsidRPr="00E564D0">
        <w:t xml:space="preserve"> </w:t>
      </w:r>
      <w:r>
        <w:t>установки курсора в консоли на определенные координаты</w:t>
      </w:r>
      <w:r w:rsidRPr="00E564D0">
        <w:t>.</w:t>
      </w:r>
      <w:r>
        <w:t xml:space="preserve"> В качестве параметра, </w:t>
      </w:r>
      <w:r w:rsidR="00D712AB">
        <w:t xml:space="preserve">структура </w:t>
      </w:r>
      <w:r w:rsidR="00D712AB">
        <w:rPr>
          <w:lang w:val="en-US"/>
        </w:rPr>
        <w:t>COORD</w:t>
      </w:r>
      <w:r>
        <w:t>.</w:t>
      </w:r>
      <w:r w:rsidRPr="00915A9D">
        <w:t xml:space="preserve"> </w:t>
      </w:r>
      <w:r>
        <w:t>Возвращает</w:t>
      </w:r>
      <w:r w:rsidRPr="00BE3AE3">
        <w:t xml:space="preserve"> </w:t>
      </w:r>
      <w:r>
        <w:t>1 или 0 в зависимости от успешности</w:t>
      </w:r>
      <w:r w:rsidRPr="00BE3AE3">
        <w:t>.</w:t>
      </w:r>
    </w:p>
    <w:p w14:paraId="6D4A5384" w14:textId="4A9A7933" w:rsidR="00BE3AE3" w:rsidRPr="00BE3AE3" w:rsidRDefault="00BE3AE3" w:rsidP="00BE3AE3">
      <w:pPr>
        <w:rPr>
          <w:rFonts w:ascii="Courier New" w:hAnsi="Courier New"/>
          <w:sz w:val="20"/>
        </w:rPr>
      </w:pPr>
      <w:r w:rsidRPr="00BE3AE3">
        <w:rPr>
          <w:rFonts w:ascii="Courier New" w:hAnsi="Courier New"/>
          <w:sz w:val="20"/>
          <w:lang w:val="en-US"/>
        </w:rPr>
        <w:t>BOOL</w:t>
      </w:r>
      <w:r w:rsidRPr="00BE3AE3">
        <w:rPr>
          <w:rFonts w:ascii="Courier New" w:hAnsi="Courier New"/>
          <w:sz w:val="20"/>
        </w:rPr>
        <w:t xml:space="preserve"> _</w:t>
      </w:r>
      <w:r w:rsidRPr="00BE3AE3">
        <w:rPr>
          <w:rFonts w:ascii="Courier New" w:hAnsi="Courier New"/>
          <w:sz w:val="20"/>
          <w:lang w:val="en-US"/>
        </w:rPr>
        <w:t>set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cur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to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pos</w:t>
      </w:r>
      <w:r w:rsidRPr="00BE3AE3">
        <w:rPr>
          <w:rFonts w:ascii="Courier New" w:hAnsi="Courier New"/>
          <w:sz w:val="20"/>
        </w:rPr>
        <w:t>_</w:t>
      </w:r>
      <w:r w:rsidRPr="00BE3AE3">
        <w:rPr>
          <w:rFonts w:ascii="Courier New" w:hAnsi="Courier New"/>
          <w:sz w:val="20"/>
          <w:lang w:val="en-US"/>
        </w:rPr>
        <w:t>local</w:t>
      </w:r>
      <w:r w:rsidRPr="00BE3AE3">
        <w:rPr>
          <w:rFonts w:ascii="Courier New" w:hAnsi="Courier New"/>
          <w:sz w:val="20"/>
        </w:rPr>
        <w:t>(</w:t>
      </w:r>
      <w:r w:rsidRPr="00BE3AE3">
        <w:rPr>
          <w:rFonts w:ascii="Courier New" w:hAnsi="Courier New"/>
          <w:sz w:val="20"/>
          <w:lang w:val="en-US"/>
        </w:rPr>
        <w:t>COORD</w:t>
      </w:r>
      <w:r w:rsidRPr="00BE3AE3">
        <w:rPr>
          <w:rFonts w:ascii="Courier New" w:hAnsi="Courier New"/>
          <w:sz w:val="20"/>
        </w:rPr>
        <w:t xml:space="preserve"> </w:t>
      </w:r>
      <w:r w:rsidRPr="00BE3AE3">
        <w:rPr>
          <w:rFonts w:ascii="Courier New" w:hAnsi="Courier New"/>
          <w:sz w:val="20"/>
          <w:lang w:val="en-US"/>
        </w:rPr>
        <w:t>cor</w:t>
      </w:r>
      <w:r w:rsidRPr="00BE3AE3">
        <w:rPr>
          <w:rFonts w:ascii="Courier New" w:hAnsi="Courier New"/>
          <w:sz w:val="20"/>
        </w:rPr>
        <w:t>)</w:t>
      </w:r>
      <w:r w:rsidRPr="00BE3AE3">
        <w:rPr>
          <w:rFonts w:ascii="Courier New" w:hAnsi="Courier New"/>
          <w:sz w:val="20"/>
        </w:rPr>
        <w:t>;</w:t>
      </w:r>
    </w:p>
    <w:p w14:paraId="2A325A6E" w14:textId="383910A7" w:rsidR="00F02EF0" w:rsidRPr="00BE3AE3" w:rsidRDefault="00F02EF0" w:rsidP="00F02EF0">
      <w:r>
        <w:t>Функция</w:t>
      </w:r>
      <w:r w:rsidRPr="00E564D0">
        <w:t xml:space="preserve"> </w:t>
      </w:r>
      <w:r w:rsidR="00F8193A">
        <w:t xml:space="preserve">перевода строки из </w:t>
      </w:r>
      <w:r w:rsidR="00F8193A">
        <w:rPr>
          <w:lang w:val="en-US"/>
        </w:rPr>
        <w:t>utf</w:t>
      </w:r>
      <w:r w:rsidR="00F8193A" w:rsidRPr="00F8193A">
        <w:t xml:space="preserve">-8 </w:t>
      </w:r>
      <w:r w:rsidR="00F8193A">
        <w:t>в 1251</w:t>
      </w:r>
      <w:r w:rsidRPr="00E564D0">
        <w:t>.</w:t>
      </w:r>
      <w:r>
        <w:t xml:space="preserve"> В качестве параметра</w:t>
      </w:r>
      <w:r w:rsidR="00F8193A">
        <w:t xml:space="preserve"> передается один элемент типа </w:t>
      </w:r>
      <w:r w:rsidR="00F8193A">
        <w:rPr>
          <w:lang w:val="en-US"/>
        </w:rPr>
        <w:t>char</w:t>
      </w:r>
      <w:r>
        <w:t>.</w:t>
      </w:r>
      <w:r w:rsidRPr="00915A9D">
        <w:t xml:space="preserve"> </w:t>
      </w:r>
      <w:r>
        <w:t>Возвращает</w:t>
      </w:r>
      <w:r w:rsidRPr="00BE3AE3">
        <w:t xml:space="preserve"> </w:t>
      </w:r>
      <w:r w:rsidR="00F8193A">
        <w:t xml:space="preserve">элемент типа </w:t>
      </w:r>
      <w:r w:rsidR="00F8193A">
        <w:rPr>
          <w:lang w:val="en-US"/>
        </w:rPr>
        <w:t>char</w:t>
      </w:r>
      <w:r w:rsidRPr="00BE3AE3">
        <w:t>.</w:t>
      </w:r>
    </w:p>
    <w:p w14:paraId="68C3F990" w14:textId="265CC8E6" w:rsidR="00F02EF0" w:rsidRDefault="00F02EF0" w:rsidP="00F02EF0">
      <w:pPr>
        <w:rPr>
          <w:rFonts w:ascii="Courier New" w:hAnsi="Courier New"/>
          <w:sz w:val="20"/>
          <w:lang w:val="en-US"/>
        </w:rPr>
      </w:pPr>
      <w:r w:rsidRPr="00F02EF0">
        <w:rPr>
          <w:rFonts w:ascii="Courier New" w:hAnsi="Courier New"/>
          <w:sz w:val="20"/>
          <w:lang w:val="en-US"/>
        </w:rPr>
        <w:t>char convert_u8_to_1251(int c)</w:t>
      </w:r>
      <w:r w:rsidRPr="00F02EF0">
        <w:rPr>
          <w:rFonts w:ascii="Courier New" w:hAnsi="Courier New"/>
          <w:sz w:val="20"/>
          <w:lang w:val="en-US"/>
        </w:rPr>
        <w:t>;</w:t>
      </w:r>
    </w:p>
    <w:p w14:paraId="00EB1218" w14:textId="266F35A2" w:rsidR="00F7687B" w:rsidRPr="00F7687B" w:rsidRDefault="00F7687B" w:rsidP="00F7687B">
      <w:r>
        <w:t>Функция форматированного ввода данных с плавающей точкой</w:t>
      </w:r>
      <w:r w:rsidRPr="00E564D0">
        <w:t>.</w:t>
      </w:r>
      <w:r>
        <w:t xml:space="preserve"> В качестве параметра</w:t>
      </w:r>
      <w:r>
        <w:t xml:space="preserve"> передается указатель </w:t>
      </w:r>
      <w:r w:rsidR="008F6AD9">
        <w:t>на поле,</w:t>
      </w:r>
      <w:r>
        <w:t xml:space="preserve"> в которое необходимо записать значение</w:t>
      </w:r>
      <w:r>
        <w:t>.</w:t>
      </w:r>
      <w:r w:rsidRPr="00915A9D">
        <w:t xml:space="preserve"> </w:t>
      </w:r>
      <w:r>
        <w:t>Возвращает</w:t>
      </w:r>
      <w:r w:rsidRPr="00F7687B">
        <w:t xml:space="preserve"> </w:t>
      </w:r>
      <w:r>
        <w:t>номер нажатого спецсимвола</w:t>
      </w:r>
      <w:r w:rsidRPr="00F7687B">
        <w:t>.</w:t>
      </w:r>
    </w:p>
    <w:p w14:paraId="5093DF18" w14:textId="076A2C1C" w:rsidR="00F7687B" w:rsidRPr="00BF4089" w:rsidRDefault="00F7687B" w:rsidP="00F02EF0">
      <w:pPr>
        <w:rPr>
          <w:rFonts w:ascii="Courier New" w:hAnsi="Courier New"/>
          <w:sz w:val="20"/>
        </w:rPr>
      </w:pPr>
      <w:r w:rsidRPr="00F7687B">
        <w:rPr>
          <w:rFonts w:ascii="Courier New" w:hAnsi="Courier New"/>
          <w:sz w:val="20"/>
          <w:lang w:val="en-US"/>
        </w:rPr>
        <w:t>int input_float(float * info)</w:t>
      </w:r>
      <w:r w:rsidR="00BF4089">
        <w:rPr>
          <w:rFonts w:ascii="Courier New" w:hAnsi="Courier New"/>
          <w:sz w:val="20"/>
          <w:lang w:val="en-US"/>
        </w:rPr>
        <w:t>;</w:t>
      </w:r>
    </w:p>
    <w:p w14:paraId="18C6AB44" w14:textId="2299E151" w:rsidR="003F459F" w:rsidRPr="003F459F" w:rsidRDefault="003F459F" w:rsidP="003F459F">
      <w:pPr>
        <w:rPr>
          <w:lang w:val="en-US"/>
        </w:rPr>
      </w:pPr>
      <w:r>
        <w:t>Функция форматированного ввода данных</w:t>
      </w:r>
      <w:r w:rsidRPr="00E564D0">
        <w:t>.</w:t>
      </w:r>
      <w:r>
        <w:t xml:space="preserve"> В качестве параметра передается указатель на </w:t>
      </w:r>
      <w:r>
        <w:t>буфер</w:t>
      </w:r>
      <w:r>
        <w:t>, в которое необходимо записать значение</w:t>
      </w:r>
      <w:r>
        <w:t>, размер буфера, а так же режим работы</w:t>
      </w:r>
      <w:r w:rsidRPr="003F459F">
        <w:t xml:space="preserve">: 0 - разрешение на ввод всего, кроме спец символов, 1- для реализации ввода </w:t>
      </w:r>
      <w:r w:rsidR="00294752">
        <w:t>ф</w:t>
      </w:r>
      <w:r w:rsidRPr="003F459F">
        <w:t>амилии\имени\</w:t>
      </w:r>
      <w:r w:rsidR="00294752">
        <w:t>о</w:t>
      </w:r>
      <w:r w:rsidRPr="003F459F">
        <w:t>тчества\</w:t>
      </w:r>
      <w:r w:rsidR="00294752">
        <w:t>и</w:t>
      </w:r>
      <w:r w:rsidRPr="003F459F">
        <w:t>здательства</w:t>
      </w:r>
      <w:r>
        <w:t xml:space="preserve"> </w:t>
      </w:r>
      <w:r w:rsidRPr="003F459F">
        <w:t>(не допускаются цифры и т.д),</w:t>
      </w:r>
      <w:r>
        <w:t xml:space="preserve"> </w:t>
      </w:r>
      <w:r w:rsidRPr="003F459F">
        <w:t xml:space="preserve">2 - </w:t>
      </w:r>
      <w:r>
        <w:t>в</w:t>
      </w:r>
      <w:r w:rsidRPr="003F459F">
        <w:t>вод инициалов.</w:t>
      </w:r>
      <w:r w:rsidRPr="00915A9D">
        <w:t xml:space="preserve"> </w:t>
      </w:r>
      <w:r>
        <w:t>Возвращает</w:t>
      </w:r>
      <w:r w:rsidRPr="003F459F">
        <w:rPr>
          <w:lang w:val="en-US"/>
        </w:rPr>
        <w:t xml:space="preserve"> </w:t>
      </w:r>
      <w:r>
        <w:t>номер</w:t>
      </w:r>
      <w:r w:rsidRPr="003F459F">
        <w:rPr>
          <w:lang w:val="en-US"/>
        </w:rPr>
        <w:t xml:space="preserve"> </w:t>
      </w:r>
      <w:r>
        <w:t>нажатого</w:t>
      </w:r>
      <w:r w:rsidRPr="003F459F">
        <w:rPr>
          <w:lang w:val="en-US"/>
        </w:rPr>
        <w:t xml:space="preserve"> </w:t>
      </w:r>
      <w:r>
        <w:t>спецсимвола</w:t>
      </w:r>
      <w:r w:rsidRPr="003F459F">
        <w:rPr>
          <w:lang w:val="en-US"/>
        </w:rPr>
        <w:t>.</w:t>
      </w:r>
    </w:p>
    <w:p w14:paraId="62DB693F" w14:textId="3B77FB80" w:rsidR="003F459F" w:rsidRDefault="003F459F" w:rsidP="00F02EF0">
      <w:pPr>
        <w:rPr>
          <w:rFonts w:ascii="Courier New" w:hAnsi="Courier New"/>
          <w:sz w:val="20"/>
          <w:lang w:val="en-US"/>
        </w:rPr>
      </w:pPr>
      <w:r w:rsidRPr="003F459F">
        <w:rPr>
          <w:rFonts w:ascii="Courier New" w:hAnsi="Courier New"/>
          <w:sz w:val="20"/>
          <w:lang w:val="en-US"/>
        </w:rPr>
        <w:t>int input_string(char* input_buff, int buff_size, int mode)</w:t>
      </w:r>
      <w:r w:rsidR="00BF4089">
        <w:rPr>
          <w:rFonts w:ascii="Courier New" w:hAnsi="Courier New"/>
          <w:sz w:val="20"/>
          <w:lang w:val="en-US"/>
        </w:rPr>
        <w:t>;</w:t>
      </w:r>
    </w:p>
    <w:p w14:paraId="4D94FD83" w14:textId="0C7224B9" w:rsidR="00BF4089" w:rsidRPr="003F459F" w:rsidRDefault="00BF4089" w:rsidP="00BF4089">
      <w:pPr>
        <w:rPr>
          <w:lang w:val="en-US"/>
        </w:rPr>
      </w:pPr>
      <w:r>
        <w:t xml:space="preserve">Функция форматированного ввода </w:t>
      </w:r>
      <w:r>
        <w:t>даты</w:t>
      </w:r>
      <w:r w:rsidRPr="00E564D0">
        <w:t>.</w:t>
      </w:r>
      <w:r>
        <w:t xml:space="preserve"> В качестве параметр</w:t>
      </w:r>
      <w:r>
        <w:t>ов</w:t>
      </w:r>
      <w:r>
        <w:t xml:space="preserve"> передается </w:t>
      </w:r>
      <w:r>
        <w:t>указатели на значения</w:t>
      </w:r>
      <w:r>
        <w:t xml:space="preserve">, в которое необходимо записать </w:t>
      </w:r>
      <w:r>
        <w:t>данные</w:t>
      </w:r>
      <w:r w:rsidRPr="003F459F">
        <w:t>.</w:t>
      </w:r>
      <w:r w:rsidRPr="00915A9D">
        <w:t xml:space="preserve"> </w:t>
      </w:r>
      <w:r>
        <w:t>Возвращает</w:t>
      </w:r>
      <w:r w:rsidRPr="003F459F">
        <w:rPr>
          <w:lang w:val="en-US"/>
        </w:rPr>
        <w:t xml:space="preserve"> </w:t>
      </w:r>
      <w:r>
        <w:t>номер</w:t>
      </w:r>
      <w:r w:rsidRPr="003F459F">
        <w:rPr>
          <w:lang w:val="en-US"/>
        </w:rPr>
        <w:t xml:space="preserve"> </w:t>
      </w:r>
      <w:r>
        <w:t>нажатого</w:t>
      </w:r>
      <w:r w:rsidRPr="003F459F">
        <w:rPr>
          <w:lang w:val="en-US"/>
        </w:rPr>
        <w:t xml:space="preserve"> </w:t>
      </w:r>
      <w:r>
        <w:t>спецсимвола</w:t>
      </w:r>
      <w:r w:rsidRPr="003F459F">
        <w:rPr>
          <w:lang w:val="en-US"/>
        </w:rPr>
        <w:t>.</w:t>
      </w:r>
    </w:p>
    <w:p w14:paraId="20F817E3" w14:textId="781BE6AF" w:rsidR="00BF4089" w:rsidRPr="00F7687B" w:rsidRDefault="00BF4089" w:rsidP="00F02EF0">
      <w:pPr>
        <w:rPr>
          <w:rFonts w:ascii="Courier New" w:hAnsi="Courier New"/>
          <w:sz w:val="20"/>
          <w:lang w:val="en-US"/>
        </w:rPr>
      </w:pPr>
      <w:r w:rsidRPr="00BF4089">
        <w:rPr>
          <w:rFonts w:ascii="Courier New" w:hAnsi="Courier New"/>
          <w:sz w:val="20"/>
          <w:lang w:val="en-US"/>
        </w:rPr>
        <w:t>int in_date(int* d, int*m,int *y)</w:t>
      </w:r>
      <w:r>
        <w:rPr>
          <w:rFonts w:ascii="Courier New" w:hAnsi="Courier New"/>
          <w:sz w:val="20"/>
          <w:lang w:val="en-US"/>
        </w:rPr>
        <w:t>;</w:t>
      </w:r>
    </w:p>
    <w:p w14:paraId="78082668" w14:textId="142D19A5" w:rsidR="00E53935" w:rsidRPr="00E53935" w:rsidRDefault="00E53935" w:rsidP="00E53935">
      <w:r>
        <w:t xml:space="preserve">Функция </w:t>
      </w:r>
      <w:r>
        <w:t>очистки внутреннего поля окна.</w:t>
      </w:r>
    </w:p>
    <w:p w14:paraId="1A5886D1" w14:textId="5D825CCF" w:rsidR="00BE3AE3" w:rsidRDefault="00E53935" w:rsidP="00785CB1">
      <w:pPr>
        <w:rPr>
          <w:rFonts w:ascii="Courier New" w:hAnsi="Courier New"/>
          <w:sz w:val="20"/>
        </w:rPr>
      </w:pPr>
      <w:r w:rsidRPr="00E53935">
        <w:rPr>
          <w:rFonts w:ascii="Courier New" w:hAnsi="Courier New"/>
          <w:sz w:val="20"/>
          <w:lang w:val="en-US"/>
        </w:rPr>
        <w:t>void</w:t>
      </w:r>
      <w:r w:rsidRPr="00E53935">
        <w:rPr>
          <w:rFonts w:ascii="Courier New" w:hAnsi="Courier New"/>
          <w:sz w:val="20"/>
        </w:rPr>
        <w:t xml:space="preserve"> </w:t>
      </w:r>
      <w:r w:rsidRPr="00E53935">
        <w:rPr>
          <w:rFonts w:ascii="Courier New" w:hAnsi="Courier New"/>
          <w:sz w:val="20"/>
          <w:lang w:val="en-US"/>
        </w:rPr>
        <w:t>clear</w:t>
      </w:r>
      <w:r w:rsidRPr="00E53935">
        <w:rPr>
          <w:rFonts w:ascii="Courier New" w:hAnsi="Courier New"/>
          <w:sz w:val="20"/>
        </w:rPr>
        <w:t>();</w:t>
      </w:r>
    </w:p>
    <w:p w14:paraId="636FDA8B" w14:textId="59DA4805" w:rsidR="00FA0D15" w:rsidRPr="00E53935" w:rsidRDefault="00FA0D15" w:rsidP="00FA0D15">
      <w:r>
        <w:t>Функция очистки  поля</w:t>
      </w:r>
      <w:r>
        <w:t xml:space="preserve"> табличного</w:t>
      </w:r>
      <w:r>
        <w:t xml:space="preserve"> окна</w:t>
      </w:r>
      <w:r>
        <w:t xml:space="preserve"> для отрисовки таблицы</w:t>
      </w:r>
      <w:r>
        <w:t>.</w:t>
      </w:r>
    </w:p>
    <w:p w14:paraId="6D2F63D7" w14:textId="509C048F" w:rsidR="00FA0D15" w:rsidRPr="006B12B0" w:rsidRDefault="00FA0D15" w:rsidP="00785CB1">
      <w:pPr>
        <w:rPr>
          <w:rFonts w:ascii="Courier New" w:hAnsi="Courier New"/>
          <w:sz w:val="20"/>
        </w:rPr>
      </w:pPr>
      <w:r w:rsidRPr="00FA0D15">
        <w:rPr>
          <w:rFonts w:ascii="Courier New" w:hAnsi="Courier New"/>
          <w:sz w:val="20"/>
          <w:lang w:val="en-US"/>
        </w:rPr>
        <w:t>void</w:t>
      </w:r>
      <w:r w:rsidRPr="006B12B0">
        <w:rPr>
          <w:rFonts w:ascii="Courier New" w:hAnsi="Courier New"/>
          <w:sz w:val="20"/>
        </w:rPr>
        <w:t xml:space="preserve"> </w:t>
      </w:r>
      <w:r w:rsidRPr="00FA0D15">
        <w:rPr>
          <w:rFonts w:ascii="Courier New" w:hAnsi="Courier New"/>
          <w:sz w:val="20"/>
          <w:lang w:val="en-US"/>
        </w:rPr>
        <w:t>clear</w:t>
      </w:r>
      <w:r w:rsidRPr="006B12B0">
        <w:rPr>
          <w:rFonts w:ascii="Courier New" w:hAnsi="Courier New"/>
          <w:sz w:val="20"/>
        </w:rPr>
        <w:t>_</w:t>
      </w:r>
      <w:r w:rsidRPr="00FA0D15">
        <w:rPr>
          <w:rFonts w:ascii="Courier New" w:hAnsi="Courier New"/>
          <w:sz w:val="20"/>
          <w:lang w:val="en-US"/>
        </w:rPr>
        <w:t>table</w:t>
      </w:r>
      <w:r w:rsidRPr="006B12B0">
        <w:rPr>
          <w:rFonts w:ascii="Courier New" w:hAnsi="Courier New"/>
          <w:sz w:val="20"/>
        </w:rPr>
        <w:t>();</w:t>
      </w:r>
    </w:p>
    <w:p w14:paraId="3026A3C4" w14:textId="3AB7851E" w:rsidR="006B12B0" w:rsidRPr="00E53935" w:rsidRDefault="006B12B0" w:rsidP="006B12B0">
      <w:r>
        <w:t xml:space="preserve">Функция </w:t>
      </w:r>
      <w:r>
        <w:t>очистки</w:t>
      </w:r>
      <w:r>
        <w:t xml:space="preserve"> поля окна</w:t>
      </w:r>
      <w:r w:rsidRPr="00810B74">
        <w:t xml:space="preserve"> </w:t>
      </w:r>
      <w:r>
        <w:t>программы без очистки меню</w:t>
      </w:r>
      <w:r>
        <w:t>.</w:t>
      </w:r>
    </w:p>
    <w:p w14:paraId="7A23AAD1" w14:textId="4F278626" w:rsidR="00785CB1" w:rsidRDefault="006B12B0" w:rsidP="005B3DAA">
      <w:pPr>
        <w:rPr>
          <w:rFonts w:ascii="Courier New" w:hAnsi="Courier New"/>
          <w:sz w:val="20"/>
          <w:lang w:val="en-US"/>
        </w:rPr>
      </w:pPr>
      <w:r w:rsidRPr="006B12B0">
        <w:rPr>
          <w:rFonts w:ascii="Courier New" w:hAnsi="Courier New"/>
          <w:sz w:val="20"/>
          <w:lang w:val="en-US"/>
        </w:rPr>
        <w:t>void clear_for_info()</w:t>
      </w:r>
      <w:r>
        <w:rPr>
          <w:rFonts w:ascii="Courier New" w:hAnsi="Courier New"/>
          <w:sz w:val="20"/>
          <w:lang w:val="en-US"/>
        </w:rPr>
        <w:t>;</w:t>
      </w:r>
    </w:p>
    <w:p w14:paraId="33C5727F" w14:textId="748669B6" w:rsidR="00810B74" w:rsidRPr="00810B74" w:rsidRDefault="00810B74" w:rsidP="00810B74">
      <w:r>
        <w:t xml:space="preserve">Функция </w:t>
      </w:r>
      <w:r>
        <w:t>получения новой позиции курсора</w:t>
      </w:r>
      <w:r>
        <w:t>.</w:t>
      </w:r>
      <w:r>
        <w:t xml:space="preserve"> В качестве параметров получает символ, который ввел пользователь, указатель на двумерный массив текущей </w:t>
      </w:r>
      <w:r>
        <w:lastRenderedPageBreak/>
        <w:t xml:space="preserve">позиции, максимальное число строк, максимальное число столбцов и флаг разрешения на изменение </w:t>
      </w:r>
      <w:r>
        <w:rPr>
          <w:lang w:val="en-US"/>
        </w:rPr>
        <w:t>x</w:t>
      </w:r>
      <w:r w:rsidRPr="00810B74">
        <w:t>.</w:t>
      </w:r>
      <w:r w:rsidR="007F0194">
        <w:t xml:space="preserve"> Вернет указатель на двумерный массив. </w:t>
      </w:r>
    </w:p>
    <w:p w14:paraId="3804777E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  <w:lang w:val="en-US"/>
        </w:rPr>
      </w:pPr>
      <w:r w:rsidRPr="00810B74">
        <w:rPr>
          <w:rFonts w:ascii="Courier New" w:hAnsi="Courier New"/>
          <w:sz w:val="20"/>
          <w:lang w:val="en-US"/>
        </w:rPr>
        <w:t>int* _get_curent_selection(char  c // Символ клавиатуры</w:t>
      </w:r>
    </w:p>
    <w:p w14:paraId="1E68EFA6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  <w:lang w:val="en-US"/>
        </w:rPr>
        <w:t xml:space="preserve">    </w:t>
      </w:r>
      <w:r w:rsidRPr="00810B74">
        <w:rPr>
          <w:rFonts w:ascii="Courier New" w:hAnsi="Courier New"/>
          <w:sz w:val="20"/>
        </w:rPr>
        <w:t>,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* </w:t>
      </w:r>
      <w:r w:rsidRPr="00810B74">
        <w:rPr>
          <w:rFonts w:ascii="Courier New" w:hAnsi="Courier New"/>
          <w:sz w:val="20"/>
          <w:lang w:val="en-US"/>
        </w:rPr>
        <w:t>position</w:t>
      </w:r>
      <w:r w:rsidRPr="00810B74">
        <w:rPr>
          <w:rFonts w:ascii="Courier New" w:hAnsi="Courier New"/>
          <w:sz w:val="20"/>
        </w:rPr>
        <w:t xml:space="preserve"> // Массив в котором хранятся </w:t>
      </w:r>
      <w:r w:rsidRPr="00810B74">
        <w:rPr>
          <w:rFonts w:ascii="Courier New" w:hAnsi="Courier New"/>
          <w:sz w:val="20"/>
          <w:lang w:val="en-US"/>
        </w:rPr>
        <w:t>x</w:t>
      </w:r>
      <w:r w:rsidRPr="00810B74">
        <w:rPr>
          <w:rFonts w:ascii="Courier New" w:hAnsi="Courier New"/>
          <w:sz w:val="20"/>
        </w:rPr>
        <w:t xml:space="preserve"> и </w:t>
      </w:r>
      <w:r w:rsidRPr="00810B74">
        <w:rPr>
          <w:rFonts w:ascii="Courier New" w:hAnsi="Courier New"/>
          <w:sz w:val="20"/>
          <w:lang w:val="en-US"/>
        </w:rPr>
        <w:t>y</w:t>
      </w:r>
    </w:p>
    <w:p w14:paraId="3ABE62BC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</w:rPr>
        <w:t xml:space="preserve">    ,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</w:t>
      </w:r>
      <w:r w:rsidRPr="00810B74">
        <w:rPr>
          <w:rFonts w:ascii="Courier New" w:hAnsi="Courier New"/>
          <w:sz w:val="20"/>
          <w:lang w:val="en-US"/>
        </w:rPr>
        <w:t>MaxY</w:t>
      </w:r>
      <w:r w:rsidRPr="00810B74">
        <w:rPr>
          <w:rFonts w:ascii="Courier New" w:hAnsi="Courier New"/>
          <w:sz w:val="20"/>
        </w:rPr>
        <w:t xml:space="preserve"> // Максимальный количество строк </w:t>
      </w:r>
    </w:p>
    <w:p w14:paraId="34DE9F50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</w:rPr>
        <w:t xml:space="preserve">    , 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</w:t>
      </w:r>
      <w:r w:rsidRPr="00810B74">
        <w:rPr>
          <w:rFonts w:ascii="Courier New" w:hAnsi="Courier New"/>
          <w:sz w:val="20"/>
          <w:lang w:val="en-US"/>
        </w:rPr>
        <w:t>Colums</w:t>
      </w:r>
      <w:r w:rsidRPr="00810B74">
        <w:rPr>
          <w:rFonts w:ascii="Courier New" w:hAnsi="Courier New"/>
          <w:sz w:val="20"/>
        </w:rPr>
        <w:t xml:space="preserve">  // Количество столбцов, по умолчанию - 1</w:t>
      </w:r>
    </w:p>
    <w:p w14:paraId="5B9291CF" w14:textId="77777777" w:rsidR="00810B74" w:rsidRPr="00810B74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810B74">
        <w:rPr>
          <w:rFonts w:ascii="Courier New" w:hAnsi="Courier New"/>
          <w:sz w:val="20"/>
        </w:rPr>
        <w:t xml:space="preserve">    ,</w:t>
      </w:r>
      <w:r w:rsidRPr="00810B74">
        <w:rPr>
          <w:rFonts w:ascii="Courier New" w:hAnsi="Courier New"/>
          <w:sz w:val="20"/>
          <w:lang w:val="en-US"/>
        </w:rPr>
        <w:t>int</w:t>
      </w:r>
      <w:r w:rsidRPr="00810B74">
        <w:rPr>
          <w:rFonts w:ascii="Courier New" w:hAnsi="Courier New"/>
          <w:sz w:val="20"/>
        </w:rPr>
        <w:t xml:space="preserve"> _</w:t>
      </w:r>
      <w:r w:rsidRPr="00810B74">
        <w:rPr>
          <w:rFonts w:ascii="Courier New" w:hAnsi="Courier New"/>
          <w:sz w:val="20"/>
          <w:lang w:val="en-US"/>
        </w:rPr>
        <w:t>flag</w:t>
      </w:r>
      <w:r w:rsidRPr="00810B74">
        <w:rPr>
          <w:rFonts w:ascii="Courier New" w:hAnsi="Courier New"/>
          <w:sz w:val="20"/>
        </w:rPr>
        <w:t>_</w:t>
      </w:r>
      <w:r w:rsidRPr="00810B74">
        <w:rPr>
          <w:rFonts w:ascii="Courier New" w:hAnsi="Courier New"/>
          <w:sz w:val="20"/>
          <w:lang w:val="en-US"/>
        </w:rPr>
        <w:t>x</w:t>
      </w:r>
      <w:r w:rsidRPr="00810B74">
        <w:rPr>
          <w:rFonts w:ascii="Courier New" w:hAnsi="Courier New"/>
          <w:sz w:val="20"/>
        </w:rPr>
        <w:t>_</w:t>
      </w:r>
      <w:r w:rsidRPr="00810B74">
        <w:rPr>
          <w:rFonts w:ascii="Courier New" w:hAnsi="Courier New"/>
          <w:sz w:val="20"/>
          <w:lang w:val="en-US"/>
        </w:rPr>
        <w:t>readonly</w:t>
      </w:r>
      <w:r w:rsidRPr="00810B74">
        <w:rPr>
          <w:rFonts w:ascii="Courier New" w:hAnsi="Courier New"/>
          <w:sz w:val="20"/>
        </w:rPr>
        <w:t xml:space="preserve"> //можно ли менять </w:t>
      </w:r>
      <w:r w:rsidRPr="00810B74">
        <w:rPr>
          <w:rFonts w:ascii="Courier New" w:hAnsi="Courier New"/>
          <w:sz w:val="20"/>
          <w:lang w:val="en-US"/>
        </w:rPr>
        <w:t>x</w:t>
      </w:r>
      <w:r w:rsidRPr="00810B74">
        <w:rPr>
          <w:rFonts w:ascii="Courier New" w:hAnsi="Courier New"/>
          <w:sz w:val="20"/>
        </w:rPr>
        <w:t>?</w:t>
      </w:r>
    </w:p>
    <w:p w14:paraId="3A523C91" w14:textId="20F0928F" w:rsidR="00810B74" w:rsidRPr="00277AE8" w:rsidRDefault="00810B74" w:rsidP="007346C8">
      <w:pPr>
        <w:spacing w:line="240" w:lineRule="auto"/>
        <w:rPr>
          <w:rFonts w:ascii="Courier New" w:hAnsi="Courier New"/>
          <w:sz w:val="20"/>
        </w:rPr>
      </w:pPr>
      <w:r w:rsidRPr="00277AE8">
        <w:rPr>
          <w:rFonts w:ascii="Courier New" w:hAnsi="Courier New"/>
          <w:sz w:val="20"/>
        </w:rPr>
        <w:t>)</w:t>
      </w:r>
    </w:p>
    <w:p w14:paraId="58DB6D07" w14:textId="43958507" w:rsidR="00277AE8" w:rsidRPr="00E53935" w:rsidRDefault="00277AE8" w:rsidP="00277AE8">
      <w:r>
        <w:t xml:space="preserve">Функция </w:t>
      </w:r>
      <w:r w:rsidR="007346C8">
        <w:t>отрисовки меню программы и работы с окнами. В качестве параметров получает указатель на массив объектов меню, указатель на двумерный массив текущей позиции, количество элементов в меню, количество кнопок в меню, указатель на массив информации для вывода, количесвто данных для вывода, указатель на структуру, хранящую данные о полях таблицы, двойной указатель на корень дерева и структуру, содержащую текущие параметры сортировки.</w:t>
      </w:r>
      <w:r w:rsidR="009B2AE5">
        <w:t xml:space="preserve"> Вернет индекс выбраного элемента.</w:t>
      </w:r>
    </w:p>
    <w:p w14:paraId="458F22F5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  <w:lang w:val="en-US"/>
        </w:rPr>
      </w:pPr>
      <w:r w:rsidRPr="007346C8">
        <w:rPr>
          <w:rFonts w:ascii="Courier New" w:hAnsi="Courier New"/>
          <w:sz w:val="20"/>
          <w:lang w:val="en-US"/>
        </w:rPr>
        <w:t>int _print_menu(_menu_item* _menu //Массив объектов  меню</w:t>
      </w:r>
    </w:p>
    <w:p w14:paraId="1F3CEE11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  <w:lang w:val="en-US"/>
        </w:rPr>
        <w:t xml:space="preserve">    </w:t>
      </w:r>
      <w:r w:rsidRPr="007346C8">
        <w:rPr>
          <w:rFonts w:ascii="Courier New" w:hAnsi="Courier New"/>
          <w:sz w:val="20"/>
        </w:rPr>
        <w:t xml:space="preserve">,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* </w:t>
      </w:r>
      <w:r w:rsidRPr="007346C8">
        <w:rPr>
          <w:rFonts w:ascii="Courier New" w:hAnsi="Courier New"/>
          <w:sz w:val="20"/>
          <w:lang w:val="en-US"/>
        </w:rPr>
        <w:t>position</w:t>
      </w:r>
      <w:r w:rsidRPr="007346C8">
        <w:rPr>
          <w:rFonts w:ascii="Courier New" w:hAnsi="Courier New"/>
          <w:sz w:val="20"/>
        </w:rPr>
        <w:t xml:space="preserve"> //Массив текущей позиции </w:t>
      </w:r>
      <w:r w:rsidRPr="007346C8">
        <w:rPr>
          <w:rFonts w:ascii="Courier New" w:hAnsi="Courier New"/>
          <w:sz w:val="20"/>
          <w:lang w:val="en-US"/>
        </w:rPr>
        <w:t>x</w:t>
      </w:r>
      <w:r w:rsidRPr="007346C8">
        <w:rPr>
          <w:rFonts w:ascii="Courier New" w:hAnsi="Courier New"/>
          <w:sz w:val="20"/>
        </w:rPr>
        <w:t xml:space="preserve"> и </w:t>
      </w:r>
      <w:r w:rsidRPr="007346C8">
        <w:rPr>
          <w:rFonts w:ascii="Courier New" w:hAnsi="Courier New"/>
          <w:sz w:val="20"/>
          <w:lang w:val="en-US"/>
        </w:rPr>
        <w:t>y</w:t>
      </w:r>
    </w:p>
    <w:p w14:paraId="7F85CC93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,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menu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size</w:t>
      </w:r>
      <w:r w:rsidRPr="007346C8">
        <w:rPr>
          <w:rFonts w:ascii="Courier New" w:hAnsi="Courier New"/>
          <w:sz w:val="20"/>
        </w:rPr>
        <w:t xml:space="preserve">  //Колличество элементов в массиве объектов меню</w:t>
      </w:r>
    </w:p>
    <w:p w14:paraId="4B0631C4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,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menu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buttons</w:t>
      </w:r>
      <w:r w:rsidRPr="007346C8">
        <w:rPr>
          <w:rFonts w:ascii="Courier New" w:hAnsi="Courier New"/>
          <w:sz w:val="20"/>
        </w:rPr>
        <w:t xml:space="preserve">,//Количество кнопок меню  </w:t>
      </w:r>
    </w:p>
    <w:p w14:paraId="47B00A8A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abonent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t</w:t>
      </w:r>
      <w:r w:rsidRPr="007346C8">
        <w:rPr>
          <w:rFonts w:ascii="Courier New" w:hAnsi="Courier New"/>
          <w:sz w:val="20"/>
        </w:rPr>
        <w:t xml:space="preserve"> * _</w:t>
      </w:r>
      <w:r w:rsidRPr="007346C8">
        <w:rPr>
          <w:rFonts w:ascii="Courier New" w:hAnsi="Courier New"/>
          <w:sz w:val="20"/>
          <w:lang w:val="en-US"/>
        </w:rPr>
        <w:t>output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mas</w:t>
      </w:r>
      <w:r w:rsidRPr="007346C8">
        <w:rPr>
          <w:rFonts w:ascii="Courier New" w:hAnsi="Courier New"/>
          <w:sz w:val="20"/>
        </w:rPr>
        <w:t>, //массив для вывода информации</w:t>
      </w:r>
    </w:p>
    <w:p w14:paraId="47911DE9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int</w:t>
      </w:r>
      <w:r w:rsidRPr="007346C8">
        <w:rPr>
          <w:rFonts w:ascii="Courier New" w:hAnsi="Courier New"/>
          <w:sz w:val="20"/>
        </w:rPr>
        <w:t xml:space="preserve"> _</w:t>
      </w:r>
      <w:r w:rsidRPr="007346C8">
        <w:rPr>
          <w:rFonts w:ascii="Courier New" w:hAnsi="Courier New"/>
          <w:sz w:val="20"/>
          <w:lang w:val="en-US"/>
        </w:rPr>
        <w:t>output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colcount</w:t>
      </w:r>
      <w:r w:rsidRPr="007346C8">
        <w:rPr>
          <w:rFonts w:ascii="Courier New" w:hAnsi="Courier New"/>
          <w:sz w:val="20"/>
        </w:rPr>
        <w:t>, // количество данных для вывода</w:t>
      </w:r>
    </w:p>
    <w:p w14:paraId="25353BF4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_</w:t>
      </w:r>
      <w:r w:rsidRPr="007346C8">
        <w:rPr>
          <w:rFonts w:ascii="Courier New" w:hAnsi="Courier New"/>
          <w:sz w:val="20"/>
          <w:lang w:val="en-US"/>
        </w:rPr>
        <w:t>tabel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metadata</w:t>
      </w:r>
      <w:r w:rsidRPr="007346C8">
        <w:rPr>
          <w:rFonts w:ascii="Courier New" w:hAnsi="Courier New"/>
          <w:sz w:val="20"/>
        </w:rPr>
        <w:t xml:space="preserve"> * </w:t>
      </w:r>
      <w:r w:rsidRPr="007346C8">
        <w:rPr>
          <w:rFonts w:ascii="Courier New" w:hAnsi="Courier New"/>
          <w:sz w:val="20"/>
          <w:lang w:val="en-US"/>
        </w:rPr>
        <w:t>table</w:t>
      </w:r>
      <w:r w:rsidRPr="007346C8">
        <w:rPr>
          <w:rFonts w:ascii="Courier New" w:hAnsi="Courier New"/>
          <w:sz w:val="20"/>
        </w:rPr>
        <w:t>, //структура хранящая информацию о полях таблицы</w:t>
      </w:r>
    </w:p>
    <w:p w14:paraId="0649BDFC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abonent</w:t>
      </w:r>
      <w:r w:rsidRPr="007346C8">
        <w:rPr>
          <w:rFonts w:ascii="Courier New" w:hAnsi="Courier New"/>
          <w:sz w:val="20"/>
        </w:rPr>
        <w:t xml:space="preserve">** </w:t>
      </w:r>
      <w:r w:rsidRPr="007346C8">
        <w:rPr>
          <w:rFonts w:ascii="Courier New" w:hAnsi="Courier New"/>
          <w:sz w:val="20"/>
          <w:lang w:val="en-US"/>
        </w:rPr>
        <w:t>root</w:t>
      </w:r>
      <w:r w:rsidRPr="007346C8">
        <w:rPr>
          <w:rFonts w:ascii="Courier New" w:hAnsi="Courier New"/>
          <w:sz w:val="20"/>
        </w:rPr>
        <w:t xml:space="preserve">, //указатель на указатель на корень дерева </w:t>
      </w:r>
    </w:p>
    <w:p w14:paraId="560A24D1" w14:textId="77777777" w:rsidR="007346C8" w:rsidRPr="007346C8" w:rsidRDefault="007346C8" w:rsidP="007346C8">
      <w:pPr>
        <w:spacing w:line="240" w:lineRule="auto"/>
        <w:rPr>
          <w:rFonts w:ascii="Courier New" w:hAnsi="Courier New"/>
          <w:sz w:val="20"/>
        </w:rPr>
      </w:pPr>
      <w:r w:rsidRPr="007346C8">
        <w:rPr>
          <w:rFonts w:ascii="Courier New" w:hAnsi="Courier New"/>
          <w:sz w:val="20"/>
        </w:rPr>
        <w:t xml:space="preserve">    </w:t>
      </w:r>
      <w:r w:rsidRPr="007346C8">
        <w:rPr>
          <w:rFonts w:ascii="Courier New" w:hAnsi="Courier New"/>
          <w:sz w:val="20"/>
          <w:lang w:val="en-US"/>
        </w:rPr>
        <w:t>sort</w:t>
      </w:r>
      <w:r w:rsidRPr="007346C8">
        <w:rPr>
          <w:rFonts w:ascii="Courier New" w:hAnsi="Courier New"/>
          <w:sz w:val="20"/>
        </w:rPr>
        <w:t>_</w:t>
      </w:r>
      <w:r w:rsidRPr="007346C8">
        <w:rPr>
          <w:rFonts w:ascii="Courier New" w:hAnsi="Courier New"/>
          <w:sz w:val="20"/>
          <w:lang w:val="en-US"/>
        </w:rPr>
        <w:t>struct</w:t>
      </w:r>
      <w:r w:rsidRPr="007346C8">
        <w:rPr>
          <w:rFonts w:ascii="Courier New" w:hAnsi="Courier New"/>
          <w:sz w:val="20"/>
        </w:rPr>
        <w:t xml:space="preserve">* </w:t>
      </w:r>
      <w:r w:rsidRPr="007346C8">
        <w:rPr>
          <w:rFonts w:ascii="Courier New" w:hAnsi="Courier New"/>
          <w:sz w:val="20"/>
          <w:lang w:val="en-US"/>
        </w:rPr>
        <w:t>sort</w:t>
      </w:r>
      <w:r w:rsidRPr="007346C8">
        <w:rPr>
          <w:rFonts w:ascii="Courier New" w:hAnsi="Courier New"/>
          <w:sz w:val="20"/>
        </w:rPr>
        <w:t xml:space="preserve"> // структура, хранящая текущую сортировку</w:t>
      </w:r>
    </w:p>
    <w:p w14:paraId="00E55F08" w14:textId="4F866455" w:rsidR="003D7746" w:rsidRDefault="007346C8" w:rsidP="007346C8">
      <w:pPr>
        <w:rPr>
          <w:rFonts w:ascii="Courier New" w:hAnsi="Courier New"/>
          <w:sz w:val="20"/>
          <w:lang w:val="en-US"/>
        </w:rPr>
      </w:pPr>
      <w:r w:rsidRPr="007346C8">
        <w:rPr>
          <w:rFonts w:ascii="Courier New" w:hAnsi="Courier New"/>
          <w:sz w:val="20"/>
          <w:lang w:val="en-US"/>
        </w:rPr>
        <w:t>)</w:t>
      </w:r>
    </w:p>
    <w:p w14:paraId="36FD46C4" w14:textId="7FAD9B26" w:rsidR="0015471C" w:rsidRPr="00E53935" w:rsidRDefault="0015471C" w:rsidP="0015471C">
      <w:r>
        <w:t xml:space="preserve">Функция </w:t>
      </w:r>
      <w:r>
        <w:t>печати заднего фона и рабочей области окна</w:t>
      </w:r>
      <w:r>
        <w:t>.</w:t>
      </w:r>
      <w:r>
        <w:t xml:space="preserve"> В качестве параметров требует ширину и высоту окна.</w:t>
      </w:r>
    </w:p>
    <w:p w14:paraId="399340E3" w14:textId="19208DB5" w:rsidR="0015471C" w:rsidRPr="0015471C" w:rsidRDefault="0015471C" w:rsidP="0015471C">
      <w:pPr>
        <w:rPr>
          <w:rFonts w:ascii="Courier New" w:hAnsi="Courier New"/>
          <w:sz w:val="20"/>
          <w:lang w:val="en-US"/>
        </w:rPr>
      </w:pPr>
      <w:r w:rsidRPr="0015471C">
        <w:rPr>
          <w:rFonts w:ascii="Courier New" w:hAnsi="Courier New"/>
          <w:sz w:val="20"/>
          <w:lang w:val="en-US"/>
        </w:rPr>
        <w:t>void _print_bakground(int _window_w,int _window_h)</w:t>
      </w:r>
      <w:r>
        <w:rPr>
          <w:rFonts w:ascii="Courier New" w:hAnsi="Courier New"/>
          <w:sz w:val="20"/>
          <w:lang w:val="en-US"/>
        </w:rPr>
        <w:t>;</w:t>
      </w:r>
    </w:p>
    <w:p w14:paraId="42CAD28F" w14:textId="73C04B1D" w:rsidR="0015471C" w:rsidRPr="0015471C" w:rsidRDefault="0015471C" w:rsidP="0015471C">
      <w:r>
        <w:t>Функция</w:t>
      </w:r>
      <w:r w:rsidRPr="0015471C">
        <w:t xml:space="preserve"> </w:t>
      </w:r>
      <w:r>
        <w:t>печати рабочей области программы. В качестве параметров принимает ширину и высоту окна.</w:t>
      </w:r>
    </w:p>
    <w:p w14:paraId="70417B40" w14:textId="11936B93" w:rsidR="0015471C" w:rsidRDefault="0015471C" w:rsidP="0015471C">
      <w:pPr>
        <w:rPr>
          <w:rFonts w:ascii="Courier New" w:hAnsi="Courier New"/>
          <w:sz w:val="20"/>
          <w:lang w:val="en-US"/>
        </w:rPr>
      </w:pPr>
      <w:r w:rsidRPr="0015471C">
        <w:rPr>
          <w:rFonts w:ascii="Courier New" w:hAnsi="Courier New"/>
          <w:sz w:val="20"/>
          <w:lang w:val="en-US"/>
        </w:rPr>
        <w:t>void _print_bord</w:t>
      </w:r>
      <w:r>
        <w:rPr>
          <w:rFonts w:ascii="Courier New" w:hAnsi="Courier New"/>
          <w:sz w:val="20"/>
          <w:lang w:val="en-US"/>
        </w:rPr>
        <w:t>er(int _window_w, int _window_h);</w:t>
      </w:r>
    </w:p>
    <w:p w14:paraId="18876214" w14:textId="7EB56BA9" w:rsidR="0015471C" w:rsidRPr="00E53935" w:rsidRDefault="0015471C" w:rsidP="0015471C">
      <w:r>
        <w:t>Функция получения текущего размера окна. В качестве параметра передается указатель на двумерный массив. Возвращает указатель на двумерный массив.</w:t>
      </w:r>
    </w:p>
    <w:p w14:paraId="3A913F56" w14:textId="7F4A7306" w:rsidR="0015471C" w:rsidRDefault="0015471C" w:rsidP="0015471C">
      <w:pPr>
        <w:rPr>
          <w:rFonts w:ascii="Courier New" w:hAnsi="Courier New"/>
          <w:sz w:val="20"/>
          <w:lang w:val="en-US"/>
        </w:rPr>
      </w:pPr>
      <w:r w:rsidRPr="0015471C">
        <w:rPr>
          <w:rFonts w:ascii="Courier New" w:hAnsi="Courier New"/>
          <w:sz w:val="20"/>
          <w:lang w:val="en-US"/>
        </w:rPr>
        <w:t>int* _get_window_size(int* size)</w:t>
      </w:r>
      <w:r>
        <w:rPr>
          <w:rFonts w:ascii="Courier New" w:hAnsi="Courier New"/>
          <w:sz w:val="20"/>
          <w:lang w:val="en-US"/>
        </w:rPr>
        <w:t>;</w:t>
      </w:r>
    </w:p>
    <w:p w14:paraId="727B30F8" w14:textId="3F47B3AD" w:rsidR="0015471C" w:rsidRPr="006A34A5" w:rsidRDefault="006A34A5" w:rsidP="0015471C">
      <w:r>
        <w:t>Функция отрисовки маленького окна. В качестве параметров требует текущюю ширину и высоту окна, а так же указатель на строку названия файла.</w:t>
      </w:r>
    </w:p>
    <w:p w14:paraId="4C114B87" w14:textId="6CC594FB" w:rsidR="008577D9" w:rsidRDefault="008577D9" w:rsidP="0015471C">
      <w:pPr>
        <w:rPr>
          <w:rFonts w:ascii="Courier New" w:hAnsi="Courier New"/>
          <w:sz w:val="20"/>
          <w:lang w:val="en-US"/>
        </w:rPr>
      </w:pPr>
      <w:r w:rsidRPr="008577D9">
        <w:rPr>
          <w:rFonts w:ascii="Courier New" w:hAnsi="Courier New"/>
          <w:sz w:val="20"/>
          <w:lang w:val="en-US"/>
        </w:rPr>
        <w:t>void _window(int _window_w, int _window_h, char* title)</w:t>
      </w:r>
      <w:r>
        <w:rPr>
          <w:rFonts w:ascii="Courier New" w:hAnsi="Courier New"/>
          <w:sz w:val="20"/>
          <w:lang w:val="en-US"/>
        </w:rPr>
        <w:t>;</w:t>
      </w:r>
    </w:p>
    <w:p w14:paraId="4E45BE4C" w14:textId="4D60DFF3" w:rsidR="0015471C" w:rsidRPr="00E53935" w:rsidRDefault="0015471C" w:rsidP="0015471C">
      <w:r>
        <w:t xml:space="preserve">Функция </w:t>
      </w:r>
      <w:r w:rsidR="00F71B81">
        <w:t>отрисовки окна выбора. В качестве параметра требует указатель на  отображаемое сообщение. Возвращает 1 в случае подтверждения , иначе 0.</w:t>
      </w:r>
    </w:p>
    <w:p w14:paraId="0371B8AA" w14:textId="56221734" w:rsidR="00F71B81" w:rsidRDefault="00F71B81" w:rsidP="0015471C">
      <w:pPr>
        <w:rPr>
          <w:rFonts w:ascii="Courier New" w:hAnsi="Courier New"/>
          <w:sz w:val="20"/>
          <w:lang w:val="en-US"/>
        </w:rPr>
      </w:pPr>
      <w:r w:rsidRPr="00F71B81">
        <w:rPr>
          <w:rFonts w:ascii="Courier New" w:hAnsi="Courier New"/>
          <w:sz w:val="20"/>
          <w:lang w:val="en-US"/>
        </w:rPr>
        <w:t>int _confirm_window(char * message)</w:t>
      </w:r>
      <w:r>
        <w:rPr>
          <w:rFonts w:ascii="Courier New" w:hAnsi="Courier New"/>
          <w:sz w:val="20"/>
          <w:lang w:val="en-US"/>
        </w:rPr>
        <w:t>;</w:t>
      </w:r>
    </w:p>
    <w:p w14:paraId="255E9583" w14:textId="5B661314" w:rsidR="0015471C" w:rsidRPr="00E53935" w:rsidRDefault="0015471C" w:rsidP="0015471C">
      <w:r>
        <w:lastRenderedPageBreak/>
        <w:t xml:space="preserve">Функция </w:t>
      </w:r>
      <w:r w:rsidR="00A91A40">
        <w:t>отрисовки окна ввода значения</w:t>
      </w:r>
      <w:r>
        <w:t>.</w:t>
      </w:r>
    </w:p>
    <w:p w14:paraId="71C3E672" w14:textId="25D14FD7" w:rsidR="0015471C" w:rsidRPr="00A91A40" w:rsidRDefault="00F76D2A" w:rsidP="007346C8">
      <w:pPr>
        <w:rPr>
          <w:rFonts w:ascii="Courier New" w:hAnsi="Courier New"/>
          <w:sz w:val="20"/>
        </w:rPr>
      </w:pPr>
      <w:r w:rsidRPr="00F76D2A">
        <w:rPr>
          <w:rFonts w:ascii="Courier New" w:hAnsi="Courier New"/>
          <w:sz w:val="20"/>
          <w:lang w:val="en-US"/>
        </w:rPr>
        <w:t>void</w:t>
      </w:r>
      <w:r w:rsidRPr="00F76D2A">
        <w:rPr>
          <w:rFonts w:ascii="Courier New" w:hAnsi="Courier New"/>
          <w:sz w:val="20"/>
        </w:rPr>
        <w:t xml:space="preserve"> _</w:t>
      </w:r>
      <w:r w:rsidRPr="00F76D2A">
        <w:rPr>
          <w:rFonts w:ascii="Courier New" w:hAnsi="Courier New"/>
          <w:sz w:val="20"/>
          <w:lang w:val="en-US"/>
        </w:rPr>
        <w:t>in</w:t>
      </w:r>
      <w:r w:rsidRPr="00F76D2A">
        <w:rPr>
          <w:rFonts w:ascii="Courier New" w:hAnsi="Courier New"/>
          <w:sz w:val="20"/>
        </w:rPr>
        <w:t>_</w:t>
      </w:r>
      <w:r w:rsidRPr="00F76D2A">
        <w:rPr>
          <w:rFonts w:ascii="Courier New" w:hAnsi="Courier New"/>
          <w:sz w:val="20"/>
          <w:lang w:val="en-US"/>
        </w:rPr>
        <w:t>window</w:t>
      </w:r>
      <w:r w:rsidRPr="00F76D2A">
        <w:rPr>
          <w:rFonts w:ascii="Courier New" w:hAnsi="Courier New"/>
          <w:sz w:val="20"/>
        </w:rPr>
        <w:t>()</w:t>
      </w:r>
      <w:r w:rsidRPr="00A91A40">
        <w:rPr>
          <w:rFonts w:ascii="Courier New" w:hAnsi="Courier New"/>
          <w:sz w:val="20"/>
        </w:rPr>
        <w:t>;</w:t>
      </w:r>
    </w:p>
    <w:p w14:paraId="6E41C2B5" w14:textId="6BBE4F8A" w:rsidR="00A91A40" w:rsidRPr="00E53935" w:rsidRDefault="00A91A40" w:rsidP="00A91A40">
      <w:r>
        <w:t xml:space="preserve">Функция отрисовки окна </w:t>
      </w:r>
      <w:r>
        <w:t>с сообщением</w:t>
      </w:r>
      <w:r>
        <w:t>.</w:t>
      </w:r>
      <w:r>
        <w:t xml:space="preserve"> В качестве параметра требует указатель на сообщение.</w:t>
      </w:r>
    </w:p>
    <w:p w14:paraId="02E408AA" w14:textId="56E53D79" w:rsidR="00A91A40" w:rsidRPr="00A91A40" w:rsidRDefault="00A91A40" w:rsidP="00A91A40">
      <w:pPr>
        <w:rPr>
          <w:rFonts w:ascii="Courier New" w:hAnsi="Courier New"/>
          <w:sz w:val="20"/>
          <w:lang w:val="en-US"/>
        </w:rPr>
      </w:pPr>
      <w:r w:rsidRPr="00A91A40">
        <w:rPr>
          <w:rFonts w:ascii="Courier New" w:hAnsi="Courier New"/>
          <w:sz w:val="20"/>
          <w:lang w:val="en-US"/>
        </w:rPr>
        <w:t>void _message_window(char* message)</w:t>
      </w:r>
      <w:r>
        <w:rPr>
          <w:rFonts w:ascii="Courier New" w:hAnsi="Courier New"/>
          <w:sz w:val="20"/>
          <w:lang w:val="en-US"/>
        </w:rPr>
        <w:t>;</w:t>
      </w:r>
    </w:p>
    <w:p w14:paraId="5AD4E843" w14:textId="1A8EC65D" w:rsidR="00A91A40" w:rsidRPr="00A91A40" w:rsidRDefault="00A91A40" w:rsidP="00A91A40">
      <w:r>
        <w:t xml:space="preserve">Функция отрисовки окна </w:t>
      </w:r>
      <w:r>
        <w:t>таблицы с выводом данных и возможностью управления</w:t>
      </w:r>
      <w:r w:rsidR="00E601B1">
        <w:t xml:space="preserve"> и работы </w:t>
      </w:r>
      <w:r w:rsidR="00F04571">
        <w:t>с запис</w:t>
      </w:r>
      <w:r w:rsidR="00E601B1">
        <w:t>ями</w:t>
      </w:r>
      <w:r>
        <w:t>. В качестве параметров принимает указатель на данные о таблице, указатель на массив данных для вывода, указатель на количество данных для отрисовки, указатель на номер текущей страницы, указатель на флаг активности фокуса на таблице, двойной указатель на дерево и указатель на структуру, хранящуюю сортировку. В</w:t>
      </w:r>
      <w:r w:rsidRPr="00A91A40">
        <w:rPr>
          <w:lang w:val="en-US"/>
        </w:rPr>
        <w:t xml:space="preserve"> </w:t>
      </w:r>
      <w:r>
        <w:t>качестве</w:t>
      </w:r>
      <w:r w:rsidRPr="00A91A40">
        <w:rPr>
          <w:lang w:val="en-US"/>
        </w:rPr>
        <w:t xml:space="preserve"> </w:t>
      </w:r>
      <w:r>
        <w:t>результата</w:t>
      </w:r>
      <w:r w:rsidRPr="00A91A40">
        <w:rPr>
          <w:lang w:val="en-US"/>
        </w:rPr>
        <w:t xml:space="preserve"> </w:t>
      </w:r>
      <w:r>
        <w:t>возвращает</w:t>
      </w:r>
      <w:r w:rsidRPr="00A91A40">
        <w:rPr>
          <w:lang w:val="en-US"/>
        </w:rPr>
        <w:t xml:space="preserve"> EXIT_SUCCESS</w:t>
      </w:r>
      <w:r>
        <w:t>.</w:t>
      </w:r>
    </w:p>
    <w:p w14:paraId="127FC861" w14:textId="77777777" w:rsidR="00A91A40" w:rsidRDefault="00A91A40" w:rsidP="00A91A40">
      <w:pPr>
        <w:rPr>
          <w:rFonts w:ascii="Courier New" w:hAnsi="Courier New"/>
          <w:sz w:val="20"/>
          <w:lang w:val="en-US"/>
        </w:rPr>
      </w:pPr>
      <w:r w:rsidRPr="00A91A40">
        <w:rPr>
          <w:rFonts w:ascii="Courier New" w:hAnsi="Courier New"/>
          <w:sz w:val="20"/>
          <w:lang w:val="en-US"/>
        </w:rPr>
        <w:t>int _table_window(_tabel_metadata * table, abonent_t * _output_mass, int * _info_count, int*  page, int * _table_focus_flag, abonent** root, sort_struct* sort)</w:t>
      </w:r>
      <w:r>
        <w:rPr>
          <w:rFonts w:ascii="Courier New" w:hAnsi="Courier New"/>
          <w:sz w:val="20"/>
          <w:lang w:val="en-US"/>
        </w:rPr>
        <w:t>;</w:t>
      </w:r>
    </w:p>
    <w:p w14:paraId="074A7C31" w14:textId="4CEA437F" w:rsidR="00A91A40" w:rsidRPr="00623220" w:rsidRDefault="00A91A40" w:rsidP="00A91A40">
      <w:r>
        <w:t>Функция</w:t>
      </w:r>
      <w:r w:rsidRPr="00623220">
        <w:t xml:space="preserve"> </w:t>
      </w:r>
      <w:r>
        <w:t>отрисовки</w:t>
      </w:r>
      <w:r w:rsidRPr="00623220">
        <w:t xml:space="preserve"> </w:t>
      </w:r>
      <w:r w:rsidR="00623220">
        <w:t>большого окна</w:t>
      </w:r>
      <w:r w:rsidRPr="00623220">
        <w:t>.</w:t>
      </w:r>
      <w:r w:rsidR="00623220">
        <w:t xml:space="preserve"> В качестве параметра получает указатель на массив, хранящий наименование окна.</w:t>
      </w:r>
    </w:p>
    <w:p w14:paraId="145F7095" w14:textId="23EF6348" w:rsidR="00623220" w:rsidRPr="00623220" w:rsidRDefault="00623220" w:rsidP="00A91A40">
      <w:pPr>
        <w:rPr>
          <w:rFonts w:ascii="Courier New" w:hAnsi="Courier New"/>
          <w:sz w:val="20"/>
          <w:lang w:val="en-US"/>
        </w:rPr>
      </w:pPr>
      <w:r w:rsidRPr="00623220">
        <w:rPr>
          <w:rFonts w:ascii="Courier New" w:hAnsi="Courier New"/>
          <w:sz w:val="20"/>
          <w:lang w:val="en-US"/>
        </w:rPr>
        <w:t>void _big_window(char* title)</w:t>
      </w:r>
      <w:r>
        <w:rPr>
          <w:rFonts w:ascii="Courier New" w:hAnsi="Courier New"/>
          <w:sz w:val="20"/>
          <w:lang w:val="en-US"/>
        </w:rPr>
        <w:t>;</w:t>
      </w:r>
    </w:p>
    <w:p w14:paraId="76D15652" w14:textId="707828BE" w:rsidR="00A91A40" w:rsidRPr="00AD1336" w:rsidRDefault="00A91A40" w:rsidP="00A91A40">
      <w:r>
        <w:t>Функция</w:t>
      </w:r>
      <w:r w:rsidRPr="00AD1336">
        <w:t xml:space="preserve"> </w:t>
      </w:r>
      <w:r>
        <w:t>отрисовки</w:t>
      </w:r>
      <w:r w:rsidRPr="00AD1336">
        <w:t xml:space="preserve"> </w:t>
      </w:r>
      <w:r>
        <w:t>окна</w:t>
      </w:r>
      <w:r w:rsidRPr="00AD1336">
        <w:t xml:space="preserve"> </w:t>
      </w:r>
      <w:r>
        <w:t>ввода</w:t>
      </w:r>
      <w:r w:rsidR="00AD1336">
        <w:t>/редактирования данных о записи</w:t>
      </w:r>
      <w:r w:rsidRPr="00AD1336">
        <w:t>.</w:t>
      </w:r>
      <w:r w:rsidR="00AD1336">
        <w:t xml:space="preserve"> В качестве параметров получет указатель на данные таблицы, указатель на структуру для хранения данных или </w:t>
      </w:r>
      <w:r w:rsidR="00AD1336">
        <w:rPr>
          <w:lang w:val="en-US"/>
        </w:rPr>
        <w:t>NULL</w:t>
      </w:r>
      <w:r w:rsidR="00AD1336" w:rsidRPr="00AD1336">
        <w:t xml:space="preserve"> </w:t>
      </w:r>
      <w:r w:rsidR="00AD1336">
        <w:t>если нужно создать новую запись, флаг цикличности.</w:t>
      </w:r>
    </w:p>
    <w:p w14:paraId="6EED0165" w14:textId="0DD888A0" w:rsidR="00875319" w:rsidRPr="00AD1336" w:rsidRDefault="00875319" w:rsidP="00A91A40">
      <w:pPr>
        <w:rPr>
          <w:rFonts w:ascii="Courier New" w:hAnsi="Courier New"/>
          <w:sz w:val="20"/>
          <w:lang w:val="en-US"/>
        </w:rPr>
      </w:pPr>
      <w:r w:rsidRPr="00875319">
        <w:rPr>
          <w:rFonts w:ascii="Courier New" w:hAnsi="Courier New"/>
          <w:sz w:val="20"/>
          <w:lang w:val="en-US"/>
        </w:rPr>
        <w:t>abonent_t* _in_info_window(_tabel_metadata* table, abonent_t *_output_info,int _cycle_in_flag)</w:t>
      </w:r>
      <w:r w:rsidR="00AD1336">
        <w:rPr>
          <w:rFonts w:ascii="Courier New" w:hAnsi="Courier New"/>
          <w:sz w:val="20"/>
          <w:lang w:val="en-US"/>
        </w:rPr>
        <w:t>;</w:t>
      </w:r>
    </w:p>
    <w:p w14:paraId="7FD5A58F" w14:textId="7AA26F9A" w:rsidR="00A91A40" w:rsidRPr="00AD1336" w:rsidRDefault="00A91A40" w:rsidP="00A91A40">
      <w:r>
        <w:t>Функция</w:t>
      </w:r>
      <w:r w:rsidRPr="00AD1336">
        <w:t xml:space="preserve"> </w:t>
      </w:r>
      <w:r w:rsidR="00AD1336">
        <w:t>печати помощи в главном окне программы</w:t>
      </w:r>
      <w:r w:rsidRPr="00AD1336">
        <w:t>.</w:t>
      </w:r>
      <w:r w:rsidR="00AD1336">
        <w:t xml:space="preserve"> В качестве параметра получает указатель на сообщение, которое нужно вывести в </w:t>
      </w:r>
      <w:r w:rsidR="00AD1336" w:rsidRPr="00AD1336">
        <w:t xml:space="preserve">помощь. </w:t>
      </w:r>
      <w:r w:rsidR="00AD1336">
        <w:t>Вернет 0 в случае успеха</w:t>
      </w:r>
      <w:r w:rsidR="00FF1138">
        <w:t>.</w:t>
      </w:r>
    </w:p>
    <w:p w14:paraId="21D3D8C0" w14:textId="1BF15CD1" w:rsidR="00AD1336" w:rsidRPr="00AD1336" w:rsidRDefault="00AD1336" w:rsidP="00AD1336">
      <w:pPr>
        <w:rPr>
          <w:rFonts w:ascii="Courier New" w:hAnsi="Courier New"/>
          <w:sz w:val="20"/>
          <w:lang w:val="en-US"/>
        </w:rPr>
      </w:pPr>
      <w:r w:rsidRPr="00AD1336">
        <w:rPr>
          <w:rFonts w:ascii="Courier New" w:hAnsi="Courier New"/>
          <w:sz w:val="20"/>
          <w:lang w:val="en-US"/>
        </w:rPr>
        <w:t>int print_help(char * help_message)</w:t>
      </w:r>
      <w:r>
        <w:rPr>
          <w:rFonts w:ascii="Courier New" w:hAnsi="Courier New"/>
          <w:sz w:val="20"/>
          <w:lang w:val="en-US"/>
        </w:rPr>
        <w:t>;</w:t>
      </w:r>
    </w:p>
    <w:p w14:paraId="068BF815" w14:textId="37D8C192" w:rsidR="00AD1336" w:rsidRPr="00AD1336" w:rsidRDefault="00AD1336" w:rsidP="00AD1336">
      <w:r>
        <w:t>Функция</w:t>
      </w:r>
      <w:r w:rsidRPr="00AD1336">
        <w:t xml:space="preserve"> </w:t>
      </w:r>
      <w:r w:rsidR="007A36C6">
        <w:t>сортировки данных по различным полям. В качестве параметров получает указатель на массив данных, указатель на количество данных, указатель на структуру с типами сортировки. Возвращает указатель на массив данных для вывода.</w:t>
      </w:r>
    </w:p>
    <w:p w14:paraId="53069D75" w14:textId="157FC25F" w:rsidR="00AD1336" w:rsidRPr="007A36C6" w:rsidRDefault="007A36C6" w:rsidP="00A91A40">
      <w:pPr>
        <w:rPr>
          <w:rFonts w:ascii="Courier New" w:hAnsi="Courier New"/>
          <w:sz w:val="20"/>
          <w:lang w:val="en-US"/>
        </w:rPr>
      </w:pPr>
      <w:r w:rsidRPr="007A36C6">
        <w:rPr>
          <w:rFonts w:ascii="Courier New" w:hAnsi="Courier New"/>
          <w:sz w:val="20"/>
          <w:lang w:val="en-US"/>
        </w:rPr>
        <w:t>abonent_t* _sort_output(abonent_t* _output_mass, int* filds_count, sort_struct* sorts)</w:t>
      </w:r>
      <w:r>
        <w:rPr>
          <w:rFonts w:ascii="Courier New" w:hAnsi="Courier New"/>
          <w:sz w:val="20"/>
          <w:lang w:val="en-US"/>
        </w:rPr>
        <w:t>;</w:t>
      </w:r>
    </w:p>
    <w:p w14:paraId="70B9E539" w14:textId="3D88CEF4" w:rsidR="00AD1336" w:rsidRPr="00AD1336" w:rsidRDefault="00AD1336" w:rsidP="00AD1336">
      <w:r>
        <w:t>Функция</w:t>
      </w:r>
      <w:r w:rsidRPr="00AD1336">
        <w:t xml:space="preserve"> </w:t>
      </w:r>
      <w:r>
        <w:t>отрисовки</w:t>
      </w:r>
      <w:r w:rsidRPr="00AD1336">
        <w:t xml:space="preserve"> </w:t>
      </w:r>
      <w:r>
        <w:t>окна</w:t>
      </w:r>
      <w:r w:rsidRPr="00AD1336">
        <w:t xml:space="preserve"> </w:t>
      </w:r>
      <w:r w:rsidR="00C53169">
        <w:t>с выводом таблицы с должниками и вохможностью просмотра нескольких страниц. В качестве параметра передается двойной указатель на корень дерева.</w:t>
      </w:r>
    </w:p>
    <w:p w14:paraId="36C5C469" w14:textId="04280F28" w:rsidR="00AD1336" w:rsidRPr="00C53169" w:rsidRDefault="00C53169" w:rsidP="00A91A40">
      <w:pPr>
        <w:rPr>
          <w:rFonts w:ascii="Courier New" w:hAnsi="Courier New"/>
          <w:sz w:val="20"/>
          <w:lang w:val="en-US"/>
        </w:rPr>
      </w:pPr>
      <w:r w:rsidRPr="00C53169">
        <w:rPr>
          <w:rFonts w:ascii="Courier New" w:hAnsi="Courier New"/>
          <w:sz w:val="20"/>
          <w:lang w:val="en-US"/>
        </w:rPr>
        <w:lastRenderedPageBreak/>
        <w:t>void dolgiWindow(abonent ** root)</w:t>
      </w:r>
      <w:r>
        <w:rPr>
          <w:rFonts w:ascii="Courier New" w:hAnsi="Courier New"/>
          <w:sz w:val="20"/>
          <w:lang w:val="en-US"/>
        </w:rPr>
        <w:t>;</w:t>
      </w:r>
    </w:p>
    <w:p w14:paraId="08FE014B" w14:textId="77777777" w:rsidR="00AD1336" w:rsidRPr="00A91A40" w:rsidRDefault="00AD1336" w:rsidP="00A91A40">
      <w:pPr>
        <w:rPr>
          <w:rFonts w:ascii="Courier New" w:hAnsi="Courier New"/>
          <w:sz w:val="20"/>
        </w:rPr>
      </w:pPr>
    </w:p>
    <w:p w14:paraId="69F0B402" w14:textId="77777777" w:rsidR="00F76D2A" w:rsidRPr="00A91A40" w:rsidRDefault="00F76D2A" w:rsidP="007346C8">
      <w:pPr>
        <w:rPr>
          <w:rFonts w:ascii="Courier New" w:hAnsi="Courier New"/>
          <w:sz w:val="20"/>
        </w:rPr>
      </w:pPr>
    </w:p>
    <w:p w14:paraId="78C9C63E" w14:textId="10E513E2" w:rsidR="000071DB" w:rsidRDefault="006962B9" w:rsidP="006100D8">
      <w:r>
        <w:fldChar w:fldCharType="begin"/>
      </w:r>
      <w:r>
        <w:instrText xml:space="preserve"> REF _Ref90865443 \h </w:instrText>
      </w:r>
      <w:r>
        <w:fldChar w:fldCharType="separate"/>
      </w:r>
      <w:r w:rsidR="004618D9">
        <w:t xml:space="preserve">Рисунок </w:t>
      </w:r>
      <w:r w:rsidR="004618D9">
        <w:rPr>
          <w:noProof/>
        </w:rPr>
        <w:t>А</w:t>
      </w:r>
      <w:r w:rsidR="004618D9">
        <w:t>.</w:t>
      </w:r>
      <w:r w:rsidR="004618D9">
        <w:rPr>
          <w:noProof/>
        </w:rPr>
        <w:t>1</w:t>
      </w:r>
      <w:r>
        <w:fldChar w:fldCharType="end"/>
      </w:r>
      <w:r w:rsidR="007D3F52">
        <w:t xml:space="preserve"> – структурная схема функции</w:t>
      </w:r>
      <w:r w:rsidR="004B44E6" w:rsidRPr="004B44E6">
        <w:t>…..</w:t>
      </w:r>
      <w:r w:rsidR="007D3F52">
        <w:t>.</w:t>
      </w:r>
    </w:p>
    <w:p w14:paraId="6FC7205F" w14:textId="77777777" w:rsidR="007D3F52" w:rsidRDefault="007D3F52" w:rsidP="006100D8">
      <w:r>
        <w:t>Поблочное описание:</w:t>
      </w:r>
    </w:p>
    <w:p w14:paraId="16E76CF2" w14:textId="3C8FA330" w:rsidR="006100D8" w:rsidRDefault="00452FBE" w:rsidP="00A11FC5">
      <w:pPr>
        <w:pStyle w:val="a6"/>
        <w:numPr>
          <w:ilvl w:val="0"/>
          <w:numId w:val="24"/>
        </w:numPr>
      </w:pPr>
      <w:r>
        <w:t>б</w:t>
      </w:r>
      <w:r w:rsidR="006100D8">
        <w:t>лок 1 –</w:t>
      </w:r>
      <w:r>
        <w:t>;</w:t>
      </w:r>
    </w:p>
    <w:p w14:paraId="4843DD38" w14:textId="3F93C4C8" w:rsidR="00A11FC5" w:rsidRDefault="00A11FC5" w:rsidP="00A11FC5">
      <w:pPr>
        <w:pStyle w:val="a6"/>
        <w:numPr>
          <w:ilvl w:val="0"/>
          <w:numId w:val="24"/>
        </w:numPr>
      </w:pPr>
      <w:r>
        <w:t>блок 2 –</w:t>
      </w:r>
      <w:r w:rsidRPr="00E53935">
        <w:t>;</w:t>
      </w:r>
    </w:p>
    <w:p w14:paraId="4CBBC4AD" w14:textId="77777777" w:rsidR="003412D8" w:rsidRDefault="003412D8" w:rsidP="00360B66">
      <w:pPr>
        <w:pStyle w:val="2"/>
      </w:pPr>
      <w:bookmarkStart w:id="17" w:name="_Toc120451282"/>
      <w:r>
        <w:t>Обоснование состава технических и программных средств</w:t>
      </w:r>
      <w:bookmarkEnd w:id="17"/>
    </w:p>
    <w:p w14:paraId="5A750374" w14:textId="286ABA1B" w:rsidR="003412D8" w:rsidRPr="005E6603" w:rsidRDefault="00D55F1C" w:rsidP="007D18B3">
      <w:r>
        <w:t xml:space="preserve">Для работы программы требуется использование </w:t>
      </w:r>
      <w:r w:rsidR="005E6603">
        <w:t xml:space="preserve">компьютера с дисплеем для вывода данных и клавиатурой для приёма команд от пользователя. Должна быть предустановлена операционная система семейства </w:t>
      </w:r>
      <w:r w:rsidR="00B802B4">
        <w:rPr>
          <w:lang w:val="en-US"/>
        </w:rPr>
        <w:t>Windows</w:t>
      </w:r>
      <w:r w:rsidR="005E6603" w:rsidRPr="005E6603">
        <w:t xml:space="preserve"> </w:t>
      </w:r>
      <w:r w:rsidR="00B802B4">
        <w:t xml:space="preserve">версии не ниже </w:t>
      </w:r>
      <w:r w:rsidR="00B802B4">
        <w:rPr>
          <w:lang w:val="en-US"/>
        </w:rPr>
        <w:t>Windows</w:t>
      </w:r>
      <w:r w:rsidR="00B802B4" w:rsidRPr="00B802B4">
        <w:t xml:space="preserve"> 7. </w:t>
      </w:r>
      <w:r w:rsidR="005E6603">
        <w:t xml:space="preserve">Требования относительно жёсткого диска: </w:t>
      </w:r>
      <w:r w:rsidR="00FA22F8" w:rsidRPr="00FA22F8">
        <w:t>160</w:t>
      </w:r>
      <w:r w:rsidR="005E6603">
        <w:t xml:space="preserve"> килобайта для хранения программы, дополнительное пространство для хранения файлов базы данных. Для запуска программы требуется не менее </w:t>
      </w:r>
      <w:r w:rsidR="006116CC" w:rsidRPr="006116CC">
        <w:t>1024</w:t>
      </w:r>
      <w:r w:rsidR="005E6603">
        <w:t xml:space="preserve"> килобайт оперативной памяти</w:t>
      </w:r>
      <w:r w:rsidR="00F53D2E">
        <w:t xml:space="preserve"> для 64 битных систем</w:t>
      </w:r>
      <w:r w:rsidR="005E6603">
        <w:t>, а также дополнительная память для обработки базы данных.</w:t>
      </w:r>
    </w:p>
    <w:p w14:paraId="5612547A" w14:textId="77777777" w:rsidR="00A337DC" w:rsidRDefault="0005209B" w:rsidP="00822B3C">
      <w:pPr>
        <w:pStyle w:val="1"/>
        <w:numPr>
          <w:ilvl w:val="0"/>
          <w:numId w:val="6"/>
        </w:numPr>
      </w:pPr>
      <w:bookmarkStart w:id="18" w:name="_Toc120451283"/>
      <w:r>
        <w:lastRenderedPageBreak/>
        <w:t>ВЫПОЛНЕНИЕ ПРОГРАММЫ</w:t>
      </w:r>
      <w:bookmarkEnd w:id="18"/>
    </w:p>
    <w:p w14:paraId="183FB646" w14:textId="77777777" w:rsidR="00A337DC" w:rsidRDefault="00A337DC" w:rsidP="00360B66">
      <w:pPr>
        <w:pStyle w:val="2"/>
      </w:pPr>
      <w:bookmarkStart w:id="19" w:name="_Toc120451284"/>
      <w:r>
        <w:t>Условия выполнения программы</w:t>
      </w:r>
      <w:bookmarkEnd w:id="19"/>
    </w:p>
    <w:p w14:paraId="5F4048C2" w14:textId="597B84D7" w:rsidR="0005209B" w:rsidRDefault="00426740" w:rsidP="0005209B">
      <w:r>
        <w:fldChar w:fldCharType="begin"/>
      </w:r>
      <w:r>
        <w:instrText xml:space="preserve"> REF _Ref90638765 \h </w:instrText>
      </w:r>
      <w:r>
        <w:fldChar w:fldCharType="separate"/>
      </w:r>
      <w:r w:rsidR="004618D9">
        <w:t xml:space="preserve">Таблица </w:t>
      </w:r>
      <w:r w:rsidR="004618D9">
        <w:rPr>
          <w:noProof/>
        </w:rPr>
        <w:t>3</w:t>
      </w:r>
      <w:r w:rsidR="004618D9">
        <w:t>.</w:t>
      </w:r>
      <w:r w:rsidR="004618D9">
        <w:rPr>
          <w:noProof/>
        </w:rPr>
        <w:t>1</w:t>
      </w:r>
      <w:r>
        <w:fldChar w:fldCharType="end"/>
      </w:r>
      <w:r w:rsidR="0005209B">
        <w:t xml:space="preserve"> демонстрирует минимально необходимые системные требования для запуска приложения</w:t>
      </w:r>
      <w:r w:rsidR="007F685E">
        <w:t>.</w:t>
      </w:r>
    </w:p>
    <w:p w14:paraId="4034368F" w14:textId="77777777" w:rsidR="00360B66" w:rsidRDefault="00360B66" w:rsidP="00360B66">
      <w:pPr>
        <w:ind w:firstLine="0"/>
      </w:pPr>
    </w:p>
    <w:p w14:paraId="2E1DDDFF" w14:textId="04786C91" w:rsidR="00426740" w:rsidRDefault="00426740" w:rsidP="00BE0EF7">
      <w:pPr>
        <w:pStyle w:val="a8"/>
      </w:pPr>
      <w:bookmarkStart w:id="20" w:name="_Ref90638765"/>
      <w:bookmarkStart w:id="21" w:name="_Ref90638760"/>
      <w:r>
        <w:t xml:space="preserve">Таблица </w:t>
      </w:r>
      <w:r w:rsidR="006100D8">
        <w:rPr>
          <w:noProof/>
        </w:rPr>
        <w:fldChar w:fldCharType="begin"/>
      </w:r>
      <w:r w:rsidR="006100D8">
        <w:rPr>
          <w:noProof/>
        </w:rPr>
        <w:instrText xml:space="preserve"> STYLEREF 1 \s </w:instrText>
      </w:r>
      <w:r w:rsidR="006100D8">
        <w:rPr>
          <w:noProof/>
        </w:rPr>
        <w:fldChar w:fldCharType="separate"/>
      </w:r>
      <w:r w:rsidR="004618D9">
        <w:rPr>
          <w:noProof/>
        </w:rPr>
        <w:t>3</w:t>
      </w:r>
      <w:r w:rsidR="006100D8">
        <w:rPr>
          <w:noProof/>
        </w:rPr>
        <w:fldChar w:fldCharType="end"/>
      </w:r>
      <w:r>
        <w:t>.</w:t>
      </w:r>
      <w:r w:rsidR="006100D8">
        <w:rPr>
          <w:noProof/>
        </w:rPr>
        <w:fldChar w:fldCharType="begin"/>
      </w:r>
      <w:r w:rsidR="006100D8">
        <w:rPr>
          <w:noProof/>
        </w:rPr>
        <w:instrText xml:space="preserve"> SEQ Таблица \* ARABIC \s 1 </w:instrText>
      </w:r>
      <w:r w:rsidR="006100D8">
        <w:rPr>
          <w:noProof/>
        </w:rPr>
        <w:fldChar w:fldCharType="separate"/>
      </w:r>
      <w:r w:rsidR="004618D9">
        <w:rPr>
          <w:noProof/>
        </w:rPr>
        <w:t>1</w:t>
      </w:r>
      <w:r w:rsidR="006100D8">
        <w:rPr>
          <w:noProof/>
        </w:rPr>
        <w:fldChar w:fldCharType="end"/>
      </w:r>
      <w:bookmarkEnd w:id="20"/>
      <w:r>
        <w:t xml:space="preserve"> – Системные требования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F685E" w14:paraId="1EC5F376" w14:textId="77777777" w:rsidTr="007F685E">
        <w:tc>
          <w:tcPr>
            <w:tcW w:w="5097" w:type="dxa"/>
          </w:tcPr>
          <w:p w14:paraId="4ADA5581" w14:textId="77777777" w:rsidR="007F685E" w:rsidRPr="007F685E" w:rsidRDefault="007F685E" w:rsidP="007F685E">
            <w:pPr>
              <w:ind w:firstLine="0"/>
            </w:pPr>
            <w:r>
              <w:t>Операционная система</w:t>
            </w:r>
          </w:p>
        </w:tc>
        <w:tc>
          <w:tcPr>
            <w:tcW w:w="5098" w:type="dxa"/>
          </w:tcPr>
          <w:p w14:paraId="350F15D9" w14:textId="6FC60C15" w:rsidR="007F685E" w:rsidRPr="00DE43BA" w:rsidRDefault="00DE43BA" w:rsidP="007F68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t>и выше</w:t>
            </w:r>
          </w:p>
        </w:tc>
      </w:tr>
      <w:tr w:rsidR="007F685E" w14:paraId="50F688E8" w14:textId="77777777" w:rsidTr="007F685E">
        <w:tc>
          <w:tcPr>
            <w:tcW w:w="5097" w:type="dxa"/>
          </w:tcPr>
          <w:p w14:paraId="2B19B03D" w14:textId="77777777" w:rsidR="007F685E" w:rsidRDefault="007F685E" w:rsidP="007F685E">
            <w:pPr>
              <w:ind w:firstLine="0"/>
            </w:pPr>
            <w:r>
              <w:t>Процессор</w:t>
            </w:r>
          </w:p>
        </w:tc>
        <w:tc>
          <w:tcPr>
            <w:tcW w:w="5098" w:type="dxa"/>
          </w:tcPr>
          <w:p w14:paraId="138ADABF" w14:textId="77777777" w:rsidR="007F685E" w:rsidRPr="007F685E" w:rsidRDefault="007F685E" w:rsidP="007F685E">
            <w:pPr>
              <w:ind w:firstLine="0"/>
            </w:pPr>
            <w:r>
              <w:t xml:space="preserve">Одноядерный процессор, </w:t>
            </w:r>
            <w:r>
              <w:rPr>
                <w:lang w:val="en-US"/>
              </w:rPr>
              <w:t>x</w:t>
            </w:r>
            <w:r w:rsidRPr="007F685E">
              <w:t xml:space="preserve">86_64, </w:t>
            </w:r>
            <w:r>
              <w:t xml:space="preserve">не менее </w:t>
            </w:r>
            <w:r w:rsidRPr="007F685E">
              <w:t>1</w:t>
            </w:r>
            <w:r>
              <w:t>ГГц</w:t>
            </w:r>
          </w:p>
        </w:tc>
      </w:tr>
      <w:tr w:rsidR="007F685E" w14:paraId="130A66DE" w14:textId="77777777" w:rsidTr="007F685E">
        <w:tc>
          <w:tcPr>
            <w:tcW w:w="5097" w:type="dxa"/>
          </w:tcPr>
          <w:p w14:paraId="1CEF1CFA" w14:textId="77777777" w:rsidR="007F685E" w:rsidRDefault="007F685E" w:rsidP="007F685E">
            <w:pPr>
              <w:ind w:firstLine="0"/>
            </w:pPr>
            <w:r>
              <w:t>ОЗУ</w:t>
            </w:r>
          </w:p>
        </w:tc>
        <w:tc>
          <w:tcPr>
            <w:tcW w:w="5098" w:type="dxa"/>
          </w:tcPr>
          <w:p w14:paraId="1C375D7E" w14:textId="7DD235CA" w:rsidR="007F685E" w:rsidRDefault="00F91479" w:rsidP="00FA22F8">
            <w:pPr>
              <w:ind w:firstLine="0"/>
            </w:pPr>
            <w:r>
              <w:t xml:space="preserve">Не менее </w:t>
            </w:r>
            <w:r w:rsidR="00FA22F8">
              <w:rPr>
                <w:lang w:val="en-US"/>
              </w:rPr>
              <w:t>1024</w:t>
            </w:r>
            <w:r>
              <w:t xml:space="preserve"> КБ</w:t>
            </w:r>
          </w:p>
        </w:tc>
      </w:tr>
      <w:tr w:rsidR="007F685E" w14:paraId="790B1A2A" w14:textId="77777777" w:rsidTr="007F685E">
        <w:tc>
          <w:tcPr>
            <w:tcW w:w="5097" w:type="dxa"/>
          </w:tcPr>
          <w:p w14:paraId="1119200D" w14:textId="77777777" w:rsidR="007F685E" w:rsidRDefault="007F685E" w:rsidP="007F685E">
            <w:pPr>
              <w:ind w:firstLine="0"/>
            </w:pPr>
            <w:r>
              <w:t>Место на внешнем носителе</w:t>
            </w:r>
          </w:p>
        </w:tc>
        <w:tc>
          <w:tcPr>
            <w:tcW w:w="5098" w:type="dxa"/>
          </w:tcPr>
          <w:p w14:paraId="0BEF5E8E" w14:textId="2CEEBDD2" w:rsidR="007F685E" w:rsidRPr="00F91479" w:rsidRDefault="00F91479" w:rsidP="00FA22F8">
            <w:pPr>
              <w:ind w:firstLine="0"/>
            </w:pPr>
            <w:r>
              <w:t xml:space="preserve">Не менее </w:t>
            </w:r>
            <w:r w:rsidR="00FA22F8">
              <w:rPr>
                <w:lang w:val="en-US"/>
              </w:rPr>
              <w:t>160</w:t>
            </w:r>
            <w:r>
              <w:t xml:space="preserve"> КБ</w:t>
            </w:r>
          </w:p>
        </w:tc>
      </w:tr>
      <w:tr w:rsidR="007F685E" w14:paraId="23AFA593" w14:textId="77777777" w:rsidTr="007F685E">
        <w:tc>
          <w:tcPr>
            <w:tcW w:w="5097" w:type="dxa"/>
          </w:tcPr>
          <w:p w14:paraId="39F7C062" w14:textId="77777777" w:rsidR="007F685E" w:rsidRDefault="007F685E" w:rsidP="007F685E">
            <w:pPr>
              <w:ind w:firstLine="0"/>
            </w:pPr>
            <w:r>
              <w:t>Требования к терминалу</w:t>
            </w:r>
          </w:p>
        </w:tc>
        <w:tc>
          <w:tcPr>
            <w:tcW w:w="5098" w:type="dxa"/>
          </w:tcPr>
          <w:p w14:paraId="709C44A4" w14:textId="77777777" w:rsidR="00BD3DC0" w:rsidRDefault="00C164A8" w:rsidP="007F685E">
            <w:pPr>
              <w:ind w:firstLine="0"/>
            </w:pPr>
            <w:r>
              <w:t>поддержка</w:t>
            </w:r>
            <w:r w:rsidR="00AE5F11">
              <w:t xml:space="preserve"> 256</w:t>
            </w:r>
            <w:r w:rsidR="00AE5F11">
              <w:rPr>
                <w:lang w:val="en-US"/>
              </w:rPr>
              <w:t>bit</w:t>
            </w:r>
            <w:r w:rsidR="00AE5F11" w:rsidRPr="00AE5F11">
              <w:t xml:space="preserve"> </w:t>
            </w:r>
            <w:r w:rsidR="00AE5F11">
              <w:t>цветов;</w:t>
            </w:r>
          </w:p>
          <w:p w14:paraId="36024E00" w14:textId="77777777" w:rsidR="00BD3DC0" w:rsidRDefault="00AE5F11" w:rsidP="007F685E">
            <w:pPr>
              <w:ind w:firstLine="0"/>
            </w:pPr>
            <w:r>
              <w:t xml:space="preserve">размеры окна – не менее </w:t>
            </w:r>
            <w:r w:rsidR="00626800" w:rsidRPr="00626800">
              <w:t>10</w:t>
            </w:r>
            <w:r w:rsidR="00626800" w:rsidRPr="00BD3DC0">
              <w:t>7</w:t>
            </w:r>
            <w:r>
              <w:rPr>
                <w:lang w:val="en-US"/>
              </w:rPr>
              <w:t>x</w:t>
            </w:r>
            <w:r w:rsidR="00626800" w:rsidRPr="00626800">
              <w:t>24</w:t>
            </w:r>
            <w:r>
              <w:t xml:space="preserve"> символов;</w:t>
            </w:r>
          </w:p>
          <w:p w14:paraId="11772ABF" w14:textId="0555763F" w:rsidR="007F685E" w:rsidRPr="00AE5F11" w:rsidRDefault="00AE5F11" w:rsidP="00DE43BA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UTF</w:t>
            </w:r>
            <w:r w:rsidR="00DE43BA">
              <w:t>-8</w:t>
            </w:r>
          </w:p>
        </w:tc>
      </w:tr>
    </w:tbl>
    <w:p w14:paraId="246FB71F" w14:textId="0A7DF115" w:rsidR="007F685E" w:rsidRDefault="007F685E" w:rsidP="007F685E">
      <w:pPr>
        <w:ind w:firstLine="0"/>
      </w:pPr>
    </w:p>
    <w:p w14:paraId="1C96650F" w14:textId="47305D8A" w:rsidR="008D0878" w:rsidRPr="00812C63" w:rsidRDefault="008D0878" w:rsidP="007F685E">
      <w:pPr>
        <w:ind w:firstLine="0"/>
      </w:pPr>
      <w:r>
        <w:tab/>
      </w:r>
      <w:r w:rsidR="00812C63">
        <w:t xml:space="preserve"> </w:t>
      </w:r>
    </w:p>
    <w:p w14:paraId="6CD0D502" w14:textId="77777777" w:rsidR="00A337DC" w:rsidRDefault="00A337DC" w:rsidP="00360B66">
      <w:pPr>
        <w:pStyle w:val="2"/>
      </w:pPr>
      <w:bookmarkStart w:id="22" w:name="_Toc120451285"/>
      <w:r>
        <w:t>Загрузка и запуск программы</w:t>
      </w:r>
      <w:bookmarkEnd w:id="22"/>
    </w:p>
    <w:p w14:paraId="2288A923" w14:textId="4F6F4880" w:rsidR="00D0572A" w:rsidRDefault="00C1764C" w:rsidP="00D0572A">
      <w:r>
        <w:t>Запустить программу можно двумя способами:</w:t>
      </w:r>
      <w:r w:rsidR="006B31E2">
        <w:t xml:space="preserve"> …..</w:t>
      </w:r>
      <w:bookmarkStart w:id="23" w:name="_GoBack"/>
      <w:bookmarkEnd w:id="23"/>
    </w:p>
    <w:p w14:paraId="51CE70A6" w14:textId="77777777" w:rsidR="00A337DC" w:rsidRDefault="00A337DC" w:rsidP="00360B66">
      <w:pPr>
        <w:pStyle w:val="2"/>
      </w:pPr>
      <w:bookmarkStart w:id="24" w:name="_Toc120451286"/>
      <w:r>
        <w:lastRenderedPageBreak/>
        <w:t>Проверка работоспособности программы</w:t>
      </w:r>
      <w:bookmarkEnd w:id="24"/>
    </w:p>
    <w:p w14:paraId="77C47D19" w14:textId="1FDA8492" w:rsidR="009443AA" w:rsidRDefault="009443AA" w:rsidP="005B72DF">
      <w:r>
        <w:t>Для проверки работоспособности программы был создан файл в формате «</w:t>
      </w:r>
      <w:r w:rsidR="00564103">
        <w:rPr>
          <w:lang w:val="en-US"/>
        </w:rPr>
        <w:t>txt</w:t>
      </w:r>
      <w:r>
        <w:t>»</w:t>
      </w:r>
      <w:r w:rsidRPr="009443AA">
        <w:t xml:space="preserve">. </w:t>
      </w:r>
      <w:r>
        <w:t>Содержимое файла представлено ниже</w:t>
      </w:r>
      <w:r w:rsidRPr="009443AA">
        <w:t>:</w:t>
      </w:r>
      <w:r w:rsidR="005E1735">
        <w:t xml:space="preserve"> ……</w:t>
      </w:r>
    </w:p>
    <w:p w14:paraId="10FE1012" w14:textId="77777777" w:rsidR="008D0878" w:rsidRDefault="008D0878" w:rsidP="008D0878"/>
    <w:p w14:paraId="18E2DF65" w14:textId="28D3655D" w:rsidR="008D0878" w:rsidRDefault="008D0878" w:rsidP="00A85196">
      <w:pPr>
        <w:pStyle w:val="a3"/>
      </w:pPr>
    </w:p>
    <w:p w14:paraId="5AF8D0F6" w14:textId="4C24895C" w:rsidR="009C4AAB" w:rsidRPr="009C4AAB" w:rsidRDefault="009C4AAB" w:rsidP="009C4AAB">
      <w:r>
        <w:t>Проверка работоспособности программы была проведена успешно</w:t>
      </w:r>
      <w:r w:rsidR="000A626C">
        <w:t>: программа корректно считала данные из одного файла, изменила их и записала изменения в указанный пользователем другой файл.</w:t>
      </w:r>
    </w:p>
    <w:p w14:paraId="1675645B" w14:textId="16818CE3" w:rsidR="00A337DC" w:rsidRPr="0031099D" w:rsidRDefault="0031099D" w:rsidP="00A337DC">
      <w:pPr>
        <w:pStyle w:val="1"/>
      </w:pPr>
      <w:bookmarkStart w:id="25" w:name="_Toc120451287"/>
      <w:r>
        <w:lastRenderedPageBreak/>
        <w:t>ЗАКЛЮЧЕНИЕ</w:t>
      </w:r>
      <w:bookmarkEnd w:id="25"/>
    </w:p>
    <w:p w14:paraId="3097BB9F" w14:textId="154ECF1F" w:rsidR="00CA7945" w:rsidRDefault="002C44B2" w:rsidP="00D05363">
      <w:r>
        <w:t xml:space="preserve">В соответствии с вариантом задания разработана программа, в основу алгоритма которой положена структура данных в виде </w:t>
      </w:r>
      <w:r w:rsidR="00627625">
        <w:t>бинарного дерева</w:t>
      </w:r>
      <w:r>
        <w:t>, позволяющ</w:t>
      </w:r>
      <w:r w:rsidR="00D851A3">
        <w:t>его</w:t>
      </w:r>
      <w:r w:rsidR="00990E6D">
        <w:t xml:space="preserve"> выполнять просмотр данных</w:t>
      </w:r>
      <w:r>
        <w:t>. Особенност</w:t>
      </w:r>
      <w:r w:rsidR="00CA7945">
        <w:t>ями</w:t>
      </w:r>
      <w:r>
        <w:t xml:space="preserve"> программы явля</w:t>
      </w:r>
      <w:r w:rsidR="00CA7945">
        <w:t>ю</w:t>
      </w:r>
      <w:r>
        <w:t>тся</w:t>
      </w:r>
      <w:r w:rsidR="00CA7945">
        <w:t>:</w:t>
      </w:r>
      <w:r w:rsidR="00990E6D">
        <w:t xml:space="preserve"> </w:t>
      </w:r>
      <w:r w:rsidR="004C1904">
        <w:t>сортировка</w:t>
      </w:r>
      <w:r w:rsidR="000A43ED">
        <w:t xml:space="preserve"> элементов конкретной таблицы по всем полям</w:t>
      </w:r>
      <w:r w:rsidR="004C1904">
        <w:t xml:space="preserve"> как по возрастанию (в алфавитном порядке), так и по убыванию (не в алфавитном порядке)</w:t>
      </w:r>
      <w:r w:rsidR="000A43ED">
        <w:t xml:space="preserve">; </w:t>
      </w:r>
      <w:r w:rsidR="00990E6D">
        <w:t>удобный, ориентированный на пользователя интерфейс программы, схожий с стандартным интерфейсом некоторых текстовых редакторов</w:t>
      </w:r>
      <w:r w:rsidR="000A43ED">
        <w:t>.</w:t>
      </w:r>
    </w:p>
    <w:p w14:paraId="48057DF4" w14:textId="7E998BB3" w:rsidR="002C44B2" w:rsidRDefault="002C44B2" w:rsidP="00D05363">
      <w:r>
        <w:t xml:space="preserve">Разработка велась на базе </w:t>
      </w:r>
      <w:r w:rsidR="00990E6D">
        <w:rPr>
          <w:lang w:val="en-US"/>
        </w:rPr>
        <w:t>Windows</w:t>
      </w:r>
      <w:r w:rsidR="00990E6D" w:rsidRPr="00990E6D">
        <w:t xml:space="preserve"> 11</w:t>
      </w:r>
      <w:r>
        <w:t xml:space="preserve"> в редакторе Visual Studio с использованием </w:t>
      </w:r>
      <w:r w:rsidR="00990E6D">
        <w:rPr>
          <w:lang w:val="en-US"/>
        </w:rPr>
        <w:t>Microsoft</w:t>
      </w:r>
      <w:r w:rsidR="00990E6D" w:rsidRPr="00990E6D">
        <w:t xml:space="preserve"> </w:t>
      </w:r>
      <w:r w:rsidR="00990E6D">
        <w:rPr>
          <w:lang w:val="en-US"/>
        </w:rPr>
        <w:t>C</w:t>
      </w:r>
      <w:r w:rsidR="00990E6D" w:rsidRPr="00990E6D">
        <w:t>++</w:t>
      </w:r>
      <w:r>
        <w:t xml:space="preserve"> для компиляции</w:t>
      </w:r>
      <w:r w:rsidR="00990E6D">
        <w:t xml:space="preserve"> </w:t>
      </w:r>
      <w:r w:rsidR="00087FF0">
        <w:t xml:space="preserve">и </w:t>
      </w:r>
      <w:r w:rsidR="00087FF0">
        <w:rPr>
          <w:lang w:val="en-US"/>
        </w:rPr>
        <w:t>git</w:t>
      </w:r>
      <w:r w:rsidR="00087FF0" w:rsidRPr="00087FF0">
        <w:t xml:space="preserve"> </w:t>
      </w:r>
      <w:r w:rsidR="00087FF0">
        <w:t>для контроля версий кода.</w:t>
      </w:r>
      <w:r w:rsidR="000A43ED">
        <w:t xml:space="preserve"> </w:t>
      </w:r>
    </w:p>
    <w:p w14:paraId="15BDE684" w14:textId="77777777" w:rsidR="00E803E1" w:rsidRDefault="000A43ED" w:rsidP="00D05363">
      <w:r>
        <w:t>В процессе разработки возникало несколько проблем.</w:t>
      </w:r>
    </w:p>
    <w:p w14:paraId="31410682" w14:textId="17A9E18B" w:rsidR="000A43ED" w:rsidRPr="00990E6D" w:rsidRDefault="000A43ED" w:rsidP="00990E6D">
      <w:pPr>
        <w:rPr>
          <w:b/>
        </w:rPr>
      </w:pPr>
      <w:r>
        <w:t xml:space="preserve">Во-первых, для хранения строк было принято решение использовать массив символов </w:t>
      </w:r>
      <w:r w:rsidR="00990E6D">
        <w:rPr>
          <w:lang w:val="en-US"/>
        </w:rPr>
        <w:t>char</w:t>
      </w:r>
      <w:r w:rsidRPr="000A43ED">
        <w:t xml:space="preserve">. </w:t>
      </w:r>
      <w:r>
        <w:t xml:space="preserve">С одной стороны, это дало возможность хранить строки в кодировке </w:t>
      </w:r>
      <w:r w:rsidR="00990E6D" w:rsidRPr="00990E6D">
        <w:t>1251</w:t>
      </w:r>
      <w:r>
        <w:t>, а также корректное отображение нелатински</w:t>
      </w:r>
      <w:r w:rsidR="00990E6D">
        <w:t>е</w:t>
      </w:r>
      <w:r>
        <w:t xml:space="preserve"> символов</w:t>
      </w:r>
      <w:r w:rsidRPr="000A43ED">
        <w:t>.</w:t>
      </w:r>
      <w:r>
        <w:t xml:space="preserve"> С другой стороны, был усложнён процесс разработки ввиду того, что </w:t>
      </w:r>
      <w:r w:rsidR="00990E6D">
        <w:t xml:space="preserve">для отрисовки меню приложения используется кодировка </w:t>
      </w:r>
      <w:r w:rsidR="00990E6D">
        <w:rPr>
          <w:lang w:val="en-US"/>
        </w:rPr>
        <w:t>UTF</w:t>
      </w:r>
      <w:r w:rsidR="00990E6D">
        <w:t>-8</w:t>
      </w:r>
      <w:r w:rsidR="00AF5BE4">
        <w:t>.</w:t>
      </w:r>
      <w:r w:rsidR="00990E6D" w:rsidRPr="00990E6D">
        <w:t xml:space="preserve"> </w:t>
      </w:r>
      <w:r w:rsidR="00990E6D">
        <w:t xml:space="preserve">Соответственно пришлось использовать отдельные функции конвертации данных из </w:t>
      </w:r>
      <w:r w:rsidR="00990E6D">
        <w:rPr>
          <w:lang w:val="en-US"/>
        </w:rPr>
        <w:t>UTF</w:t>
      </w:r>
      <w:r w:rsidR="00990E6D">
        <w:t xml:space="preserve">-8 в 1251, а так же использовать стороний модуль </w:t>
      </w:r>
      <w:r w:rsidR="00990E6D">
        <w:rPr>
          <w:lang w:val="en-US"/>
        </w:rPr>
        <w:t>utf</w:t>
      </w:r>
      <w:r w:rsidR="00990E6D" w:rsidRPr="00990E6D">
        <w:t>_</w:t>
      </w:r>
      <w:r w:rsidR="00990E6D">
        <w:t xml:space="preserve">8, который позволял работать с кодировкой в </w:t>
      </w:r>
      <w:r w:rsidR="00990E6D">
        <w:rPr>
          <w:lang w:val="en-US"/>
        </w:rPr>
        <w:t>UTF</w:t>
      </w:r>
      <w:r w:rsidR="00990E6D">
        <w:t xml:space="preserve">-8 в обычном массиве типа </w:t>
      </w:r>
      <w:r w:rsidR="00990E6D">
        <w:rPr>
          <w:lang w:val="en-US"/>
        </w:rPr>
        <w:t>char</w:t>
      </w:r>
      <w:r w:rsidR="00990E6D">
        <w:t>.</w:t>
      </w:r>
    </w:p>
    <w:p w14:paraId="26A377AE" w14:textId="0AB30814" w:rsidR="00E803E1" w:rsidRPr="00AF5BE4" w:rsidRDefault="00990E6D" w:rsidP="00D05363">
      <w:r>
        <w:t xml:space="preserve"> </w:t>
      </w:r>
      <w:r w:rsidR="00E803E1">
        <w:t>Во-вторых, ввиду громосткости и наполненности графическими элементами отлаживать программу было тяжелее.</w:t>
      </w:r>
    </w:p>
    <w:p w14:paraId="68330881" w14:textId="55EB4EF3" w:rsidR="002C44B2" w:rsidRPr="002C44B2" w:rsidRDefault="008D0878" w:rsidP="00AC505F">
      <w:r w:rsidRPr="008D0878">
        <w:t xml:space="preserve">Таким </w:t>
      </w:r>
      <w:r>
        <w:t xml:space="preserve">образом </w:t>
      </w:r>
      <w:r w:rsidR="002C44B2">
        <w:t>был</w:t>
      </w:r>
      <w:r w:rsidR="00AC505F">
        <w:t>и</w:t>
      </w:r>
      <w:r w:rsidR="002C44B2">
        <w:t xml:space="preserve"> достигнут</w:t>
      </w:r>
      <w:r w:rsidR="00AC505F">
        <w:t>ы</w:t>
      </w:r>
      <w:r w:rsidR="002C44B2">
        <w:t xml:space="preserve"> цел</w:t>
      </w:r>
      <w:r w:rsidR="00AC505F">
        <w:t>и</w:t>
      </w:r>
      <w:r w:rsidR="002C44B2">
        <w:t xml:space="preserve"> курсового проектирования</w:t>
      </w:r>
      <w:r w:rsidR="00AC505F">
        <w:t>:</w:t>
      </w:r>
      <w:r w:rsidR="002C44B2">
        <w:t xml:space="preserve"> углублены знания языка Си</w:t>
      </w:r>
      <w:r w:rsidR="00AC505F">
        <w:t>;</w:t>
      </w:r>
      <w:r w:rsidR="002C44B2">
        <w:t xml:space="preserve"> получен навык разработки программ с использованием методологии структурного программирования</w:t>
      </w:r>
      <w:r w:rsidR="00CA7945">
        <w:t>, а также получены практические навыки разработки приложений с использованием стронних открытых библиотек</w:t>
      </w:r>
      <w:r w:rsidR="002C44B2">
        <w:t>.</w:t>
      </w:r>
      <w:r w:rsidR="00CA7945">
        <w:t xml:space="preserve"> Полученные навыки помогут разрабатывать пользователь-ориентированные приложения в терминальной среде</w:t>
      </w:r>
      <w:r w:rsidR="002C44B2">
        <w:t>.</w:t>
      </w:r>
    </w:p>
    <w:p w14:paraId="08DA22D8" w14:textId="654F993E" w:rsidR="00322A1B" w:rsidRDefault="0031099D" w:rsidP="00322A1B">
      <w:pPr>
        <w:pStyle w:val="1"/>
      </w:pPr>
      <w:bookmarkStart w:id="26" w:name="_Toc120451288"/>
      <w:r>
        <w:lastRenderedPageBreak/>
        <w:t>СПИСОК ИСПОЛЬЗУЕМЫХ ИСТОЧНИКОВ</w:t>
      </w:r>
      <w:bookmarkEnd w:id="26"/>
    </w:p>
    <w:p w14:paraId="3377741D" w14:textId="77777777" w:rsidR="00322A1B" w:rsidRDefault="006C6233" w:rsidP="00322A1B">
      <w:pPr>
        <w:pStyle w:val="a6"/>
        <w:numPr>
          <w:ilvl w:val="0"/>
          <w:numId w:val="26"/>
        </w:numPr>
      </w:pPr>
      <w:r w:rsidRPr="006C6233">
        <w:t>Г. Шилдт C++ для начинающих. Серия "Шаг за шагом" / Г. Шилдт; пер. с англ. - М.: ЭКОМ Паблишерз, 2013. - 643 с.</w:t>
      </w:r>
    </w:p>
    <w:p w14:paraId="08AE467E" w14:textId="7C43071F" w:rsidR="006C6233" w:rsidRDefault="006C6233" w:rsidP="006C6233">
      <w:pPr>
        <w:pStyle w:val="a6"/>
        <w:numPr>
          <w:ilvl w:val="0"/>
          <w:numId w:val="26"/>
        </w:numPr>
      </w:pPr>
      <w:r>
        <w:t xml:space="preserve">Методические указания к лабораторным работам по дисциплине «Информатика» для студентов дневной и заочной форм обучения направления 09.03.02 </w:t>
      </w:r>
      <w:r w:rsidR="00AF34E2">
        <w:t>–</w:t>
      </w:r>
      <w:r>
        <w:t xml:space="preserve"> «Информационные системы и технологии», часть 1 / Сост. В.Н.Бондарев, Т.И. Сметанина. </w:t>
      </w:r>
      <w:r w:rsidR="00AF34E2">
        <w:t>–</w:t>
      </w:r>
      <w:r>
        <w:t xml:space="preserve"> Севастополь: Изд-во СевГУ, 2014. </w:t>
      </w:r>
      <w:r w:rsidR="00AF34E2">
        <w:t>–</w:t>
      </w:r>
      <w:r>
        <w:t xml:space="preserve"> 44 с.</w:t>
      </w:r>
    </w:p>
    <w:p w14:paraId="20D30DF7" w14:textId="1CCB1D15" w:rsidR="006C6233" w:rsidRDefault="006C6233" w:rsidP="006C6233">
      <w:pPr>
        <w:pStyle w:val="a6"/>
        <w:numPr>
          <w:ilvl w:val="0"/>
          <w:numId w:val="26"/>
        </w:numPr>
      </w:pPr>
      <w:r w:rsidRPr="006C6233">
        <w:t>Методические указания к лабораторным работам по дисциплине</w:t>
      </w:r>
      <w:r>
        <w:t xml:space="preserve"> </w:t>
      </w:r>
      <w:r w:rsidRPr="006C6233">
        <w:t xml:space="preserve">«Информатика» для студентов дневной и заочной форм обучения направления 09.03.02 </w:t>
      </w:r>
      <w:r w:rsidR="00AF34E2">
        <w:t>–</w:t>
      </w:r>
      <w:r w:rsidRPr="006C6233">
        <w:t xml:space="preserve"> «Информационные системы и технологии», часть 2 / Сост. В.Н.Бондарев, Т.И. Сметанина </w:t>
      </w:r>
      <w:r w:rsidR="00AF34E2">
        <w:t>–</w:t>
      </w:r>
      <w:r w:rsidRPr="006C6233">
        <w:t xml:space="preserve"> Севастополь: Изд-во СевГУ, 2014. </w:t>
      </w:r>
      <w:r w:rsidR="00AF34E2">
        <w:t>–</w:t>
      </w:r>
      <w:r w:rsidRPr="006C6233">
        <w:t xml:space="preserve"> 64с.</w:t>
      </w:r>
    </w:p>
    <w:p w14:paraId="5BCB8D6D" w14:textId="43465865" w:rsidR="006C6233" w:rsidRDefault="006C6233" w:rsidP="006C6233">
      <w:pPr>
        <w:pStyle w:val="a6"/>
        <w:numPr>
          <w:ilvl w:val="0"/>
          <w:numId w:val="26"/>
        </w:numPr>
      </w:pPr>
      <w:r w:rsidRPr="006C6233">
        <w:t xml:space="preserve">Структурное программирование на языке С/С++: методические указания клабораторным работам по дисциплине «Основы программирования и алгоритмические языки» для студентов дневной и заочной форм обучения направления 09.03.02 </w:t>
      </w:r>
      <w:r w:rsidR="00AF34E2">
        <w:t>–</w:t>
      </w:r>
      <w:r w:rsidRPr="006C6233">
        <w:t xml:space="preserve"> «Информационные системы и технологии», часть 1 / Сост. В.Н. Бондарев, Т.И. Сметанина.</w:t>
      </w:r>
      <w:r w:rsidR="00AF34E2">
        <w:t>–</w:t>
      </w:r>
      <w:r w:rsidRPr="006C6233">
        <w:t xml:space="preserve"> Севастополь: Изд-во СевГУ, 2015. </w:t>
      </w:r>
      <w:r w:rsidR="00AF34E2">
        <w:t>–</w:t>
      </w:r>
      <w:r w:rsidRPr="006C6233">
        <w:t xml:space="preserve"> 60 с.</w:t>
      </w:r>
    </w:p>
    <w:p w14:paraId="2AFD807E" w14:textId="23D434C4" w:rsidR="006C6233" w:rsidRDefault="006C6233" w:rsidP="006C6233">
      <w:pPr>
        <w:pStyle w:val="a6"/>
        <w:numPr>
          <w:ilvl w:val="0"/>
          <w:numId w:val="26"/>
        </w:numPr>
      </w:pPr>
      <w:r w:rsidRPr="006C6233">
        <w:t xml:space="preserve">Павловская Т. А. Паскаль. Программирование на языке высокого уровня: практикум / Т. А. Павловская. </w:t>
      </w:r>
      <w:r w:rsidR="00AF34E2">
        <w:t>–</w:t>
      </w:r>
      <w:r w:rsidRPr="006C6233">
        <w:t xml:space="preserve"> СПб.: Питер, 2006. </w:t>
      </w:r>
      <w:r w:rsidR="00AF34E2">
        <w:t>–</w:t>
      </w:r>
      <w:r w:rsidRPr="006C6233">
        <w:t xml:space="preserve"> 317 с.</w:t>
      </w:r>
    </w:p>
    <w:p w14:paraId="5A3718D8" w14:textId="1BD93F79" w:rsidR="006C6233" w:rsidRDefault="006C6233" w:rsidP="006C6233">
      <w:pPr>
        <w:pStyle w:val="a6"/>
        <w:numPr>
          <w:ilvl w:val="0"/>
          <w:numId w:val="26"/>
        </w:numPr>
      </w:pPr>
      <w:r w:rsidRPr="006C6233">
        <w:t xml:space="preserve">Павловская Т. А. Паскаль. Программирование на языке высокого уровня: учеб. для вузов / Т. А. Павловская. </w:t>
      </w:r>
      <w:r w:rsidR="00AF34E2">
        <w:t>–</w:t>
      </w:r>
      <w:r w:rsidRPr="006C6233">
        <w:t xml:space="preserve"> СПб.: Питер, 2008. </w:t>
      </w:r>
      <w:r w:rsidR="00AF34E2">
        <w:t>–</w:t>
      </w:r>
      <w:r w:rsidRPr="006C6233">
        <w:t xml:space="preserve"> 393 с.</w:t>
      </w:r>
    </w:p>
    <w:p w14:paraId="0EC103B8" w14:textId="4A15E075" w:rsidR="006C6233" w:rsidRDefault="006C6233" w:rsidP="006C6233">
      <w:pPr>
        <w:pStyle w:val="a6"/>
        <w:numPr>
          <w:ilvl w:val="0"/>
          <w:numId w:val="26"/>
        </w:numPr>
      </w:pPr>
      <w:r>
        <w:t xml:space="preserve">Керниган Б., Ритчи Д. Язык программирования СИ: пер. с англ./Под ред. и спредисл. В.С. Штаркмана. </w:t>
      </w:r>
      <w:r w:rsidR="00AF34E2">
        <w:t>–</w:t>
      </w:r>
      <w:r>
        <w:t xml:space="preserve">2-е изд., перераб. и доп. </w:t>
      </w:r>
      <w:r w:rsidR="00AF34E2">
        <w:t>–</w:t>
      </w:r>
      <w:r>
        <w:t xml:space="preserve"> М.; СПб. ; К. : Вильямс, 2006. </w:t>
      </w:r>
      <w:r w:rsidR="00AF34E2">
        <w:t>–</w:t>
      </w:r>
      <w:r>
        <w:t>272с.</w:t>
      </w:r>
    </w:p>
    <w:p w14:paraId="1DB856E1" w14:textId="31D87988" w:rsidR="006C6233" w:rsidRDefault="00BD0057" w:rsidP="006C6233">
      <w:pPr>
        <w:pStyle w:val="a6"/>
        <w:numPr>
          <w:ilvl w:val="0"/>
          <w:numId w:val="26"/>
        </w:numPr>
      </w:pPr>
      <w:r w:rsidRPr="00BD0057">
        <w:t xml:space="preserve">Вирт Н. Алгоритмы и структуры данных / Н. Вирт; пер. с англ. </w:t>
      </w:r>
      <w:r w:rsidR="00AF34E2">
        <w:t>–</w:t>
      </w:r>
      <w:r w:rsidRPr="00BD0057">
        <w:t xml:space="preserve"> М.: Мир,1989. </w:t>
      </w:r>
      <w:r w:rsidR="00AF34E2">
        <w:t>–</w:t>
      </w:r>
      <w:r w:rsidRPr="00BD0057">
        <w:t xml:space="preserve"> 360 с.</w:t>
      </w:r>
    </w:p>
    <w:p w14:paraId="43E9AF95" w14:textId="345F57DB" w:rsidR="00BD0057" w:rsidRDefault="00BD0057" w:rsidP="006C6233">
      <w:pPr>
        <w:pStyle w:val="a6"/>
        <w:numPr>
          <w:ilvl w:val="0"/>
          <w:numId w:val="26"/>
        </w:numPr>
      </w:pPr>
      <w:r w:rsidRPr="00BD0057">
        <w:t xml:space="preserve">Белецкий Я. Энциклопедия языка Си / Я. Белецкий; пер. с польск. </w:t>
      </w:r>
      <w:r w:rsidR="00AF34E2">
        <w:t>–</w:t>
      </w:r>
      <w:r w:rsidRPr="00BD0057">
        <w:t xml:space="preserve"> М.: Мир, 1992. </w:t>
      </w:r>
      <w:r w:rsidR="00AF34E2">
        <w:t>–</w:t>
      </w:r>
      <w:r w:rsidRPr="00BD0057">
        <w:t xml:space="preserve"> 687 с.</w:t>
      </w:r>
    </w:p>
    <w:p w14:paraId="7701C9A8" w14:textId="57C3587E" w:rsidR="00BD0057" w:rsidRPr="00322A1B" w:rsidRDefault="00BD0057" w:rsidP="006C6233">
      <w:pPr>
        <w:pStyle w:val="a6"/>
        <w:numPr>
          <w:ilvl w:val="0"/>
          <w:numId w:val="26"/>
        </w:numPr>
      </w:pPr>
      <w:r w:rsidRPr="00BD0057">
        <w:lastRenderedPageBreak/>
        <w:t xml:space="preserve">Разработка САПР: в 10 кн. Кн. 3. Проектирование программногообеспечения САПР: практ. пособие / Б. С. Федоров, Н. Б. Гуляев; под ред. А.В. Петрова. </w:t>
      </w:r>
      <w:r w:rsidR="00AF34E2">
        <w:t>–</w:t>
      </w:r>
      <w:r w:rsidRPr="00BD0057">
        <w:t xml:space="preserve"> М.: Высш. шк., 1990. </w:t>
      </w:r>
      <w:r w:rsidR="00AF34E2">
        <w:t>–</w:t>
      </w:r>
      <w:r w:rsidRPr="00BD0057">
        <w:t xml:space="preserve"> 159с.</w:t>
      </w:r>
    </w:p>
    <w:p w14:paraId="1AA22CC4" w14:textId="77777777" w:rsidR="009D4A9D" w:rsidRDefault="009D4A9D" w:rsidP="00AC505F">
      <w:pPr>
        <w:pStyle w:val="1"/>
        <w:numPr>
          <w:ilvl w:val="0"/>
          <w:numId w:val="22"/>
        </w:numPr>
      </w:pPr>
      <w:bookmarkStart w:id="27" w:name="_Toc120451289"/>
      <w:r>
        <w:lastRenderedPageBreak/>
        <w:t>П</w:t>
      </w:r>
      <w:r w:rsidR="00FB11FC">
        <w:t>РИЛОЖЕНИЕ</w:t>
      </w:r>
      <w:r>
        <w:t xml:space="preserve"> А</w:t>
      </w:r>
      <w:bookmarkEnd w:id="27"/>
    </w:p>
    <w:p w14:paraId="5A9C230F" w14:textId="77777777" w:rsidR="009D4A9D" w:rsidRDefault="00D91E3E" w:rsidP="00AF34E2">
      <w:pPr>
        <w:pStyle w:val="a9"/>
      </w:pPr>
      <w:r>
        <w:t>Структурные схемы подпрограмм</w:t>
      </w:r>
    </w:p>
    <w:p w14:paraId="32F9D7B5" w14:textId="1FA11B5A" w:rsidR="006962B9" w:rsidRDefault="006962B9" w:rsidP="00AC505F">
      <w:pPr>
        <w:keepNext/>
        <w:ind w:firstLine="0"/>
        <w:jc w:val="center"/>
      </w:pPr>
    </w:p>
    <w:p w14:paraId="35D50BC1" w14:textId="43F9B63A" w:rsidR="00D91E3E" w:rsidRDefault="006962B9" w:rsidP="00AC505F">
      <w:pPr>
        <w:pStyle w:val="a8"/>
        <w:jc w:val="center"/>
      </w:pPr>
      <w:bookmarkStart w:id="28" w:name="_Ref90865443"/>
      <w:r>
        <w:t xml:space="preserve">Рисунок </w:t>
      </w:r>
      <w:r w:rsidR="00D519C7">
        <w:rPr>
          <w:noProof/>
        </w:rPr>
        <w:fldChar w:fldCharType="begin"/>
      </w:r>
      <w:r w:rsidR="00D519C7">
        <w:rPr>
          <w:noProof/>
        </w:rPr>
        <w:instrText xml:space="preserve"> STYLEREF 1 \s </w:instrText>
      </w:r>
      <w:r w:rsidR="00D519C7">
        <w:rPr>
          <w:noProof/>
        </w:rPr>
        <w:fldChar w:fldCharType="separate"/>
      </w:r>
      <w:r w:rsidR="004618D9">
        <w:rPr>
          <w:noProof/>
        </w:rPr>
        <w:t>А</w:t>
      </w:r>
      <w:r w:rsidR="00D519C7">
        <w:rPr>
          <w:noProof/>
        </w:rPr>
        <w:fldChar w:fldCharType="end"/>
      </w:r>
      <w:r w:rsidR="005D65A5">
        <w:t>.</w:t>
      </w:r>
      <w:r w:rsidR="00D519C7">
        <w:rPr>
          <w:noProof/>
        </w:rPr>
        <w:fldChar w:fldCharType="begin"/>
      </w:r>
      <w:r w:rsidR="00D519C7">
        <w:rPr>
          <w:noProof/>
        </w:rPr>
        <w:instrText xml:space="preserve"> SEQ Рисунок \* ARABIC \s 1 </w:instrText>
      </w:r>
      <w:r w:rsidR="00D519C7">
        <w:rPr>
          <w:noProof/>
        </w:rPr>
        <w:fldChar w:fldCharType="separate"/>
      </w:r>
      <w:r w:rsidR="004618D9">
        <w:rPr>
          <w:noProof/>
        </w:rPr>
        <w:t>1</w:t>
      </w:r>
      <w:r w:rsidR="00D519C7">
        <w:rPr>
          <w:noProof/>
        </w:rPr>
        <w:fldChar w:fldCharType="end"/>
      </w:r>
      <w:bookmarkEnd w:id="28"/>
      <w:r>
        <w:t xml:space="preserve"> – Подпрограмма </w:t>
      </w:r>
      <w:r w:rsidR="000A7E36">
        <w:t>….</w:t>
      </w:r>
    </w:p>
    <w:p w14:paraId="69FBCA3A" w14:textId="2C06E589" w:rsidR="00734F61" w:rsidRDefault="00734F61" w:rsidP="00AF34E2">
      <w:pPr>
        <w:pStyle w:val="1"/>
        <w:numPr>
          <w:ilvl w:val="0"/>
          <w:numId w:val="22"/>
        </w:numPr>
        <w:ind w:firstLine="0"/>
      </w:pPr>
      <w:bookmarkStart w:id="29" w:name="_Toc120451290"/>
      <w:r>
        <w:lastRenderedPageBreak/>
        <w:t>П</w:t>
      </w:r>
      <w:r w:rsidR="00FB11FC">
        <w:t>РИЛОЖЕНИЕ</w:t>
      </w:r>
      <w:r>
        <w:t xml:space="preserve"> Б</w:t>
      </w:r>
      <w:r w:rsidR="00AF34E2">
        <w:br/>
        <w:t>Листинг программы</w:t>
      </w:r>
      <w:bookmarkEnd w:id="29"/>
    </w:p>
    <w:p w14:paraId="7B89F23A" w14:textId="61AB574D" w:rsidR="00734F61" w:rsidRDefault="00AF34E2" w:rsidP="00AF34E2">
      <w:pPr>
        <w:pStyle w:val="a9"/>
      </w:pPr>
      <w:r>
        <w:t xml:space="preserve">Листинг Б.1 – </w:t>
      </w:r>
      <w:r w:rsidR="005358E1">
        <w:t>Исходный код программы</w:t>
      </w:r>
    </w:p>
    <w:p w14:paraId="761E8F22" w14:textId="3DC777BE" w:rsidR="005358E1" w:rsidRPr="00B078E3" w:rsidRDefault="005358E1" w:rsidP="00A85196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B078E3">
        <w:rPr>
          <w:b/>
        </w:rPr>
        <w:t xml:space="preserve"> </w:t>
      </w:r>
      <w:r w:rsidRPr="00640A6B">
        <w:rPr>
          <w:b/>
        </w:rPr>
        <w:t>код</w:t>
      </w:r>
      <w:r w:rsidRPr="00B078E3">
        <w:rPr>
          <w:b/>
        </w:rPr>
        <w:t xml:space="preserve"> </w:t>
      </w:r>
      <w:r w:rsidRPr="00640A6B">
        <w:rPr>
          <w:b/>
          <w:lang w:val="en-US"/>
        </w:rPr>
        <w:t>header</w:t>
      </w:r>
      <w:r w:rsidRPr="00B078E3">
        <w:rPr>
          <w:b/>
        </w:rPr>
        <w:t>-</w:t>
      </w:r>
      <w:r w:rsidRPr="00640A6B">
        <w:rPr>
          <w:b/>
        </w:rPr>
        <w:t>файла</w:t>
      </w:r>
      <w:r w:rsidRPr="00B078E3">
        <w:rPr>
          <w:b/>
        </w:rPr>
        <w:t xml:space="preserve"> «</w:t>
      </w:r>
      <w:r w:rsidR="00B44852" w:rsidRPr="00B44852">
        <w:rPr>
          <w:b/>
        </w:rPr>
        <w:t>data_utils</w:t>
      </w:r>
      <w:r w:rsidRPr="00B078E3">
        <w:rPr>
          <w:b/>
        </w:rPr>
        <w:t>.</w:t>
      </w:r>
      <w:r w:rsidRPr="00640A6B">
        <w:rPr>
          <w:b/>
          <w:lang w:val="en-US"/>
        </w:rPr>
        <w:t>h</w:t>
      </w:r>
      <w:r w:rsidRPr="00B078E3">
        <w:rPr>
          <w:b/>
        </w:rPr>
        <w:t>»</w:t>
      </w:r>
    </w:p>
    <w:p w14:paraId="643477C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&lt;stdlib.h&gt;</w:t>
      </w:r>
    </w:p>
    <w:p w14:paraId="4BE324F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"../ThreeStruct.h"</w:t>
      </w:r>
    </w:p>
    <w:p w14:paraId="640F041B" w14:textId="77777777" w:rsidR="00B44852" w:rsidRPr="00B44852" w:rsidRDefault="00B44852" w:rsidP="00B44852">
      <w:pPr>
        <w:pStyle w:val="a3"/>
        <w:rPr>
          <w:lang w:val="en-US"/>
        </w:rPr>
      </w:pPr>
    </w:p>
    <w:p w14:paraId="2F1D65D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_DATAUTILS_H</w:t>
      </w:r>
    </w:p>
    <w:p w14:paraId="15D991E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_DATAUTILS_H</w:t>
      </w:r>
    </w:p>
    <w:p w14:paraId="56BEEA63" w14:textId="77777777" w:rsidR="00B44852" w:rsidRPr="00B44852" w:rsidRDefault="00B44852" w:rsidP="00B44852">
      <w:pPr>
        <w:pStyle w:val="a3"/>
        <w:rPr>
          <w:lang w:val="en-US"/>
        </w:rPr>
      </w:pPr>
    </w:p>
    <w:p w14:paraId="7532BCE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extern unsigned int util_hashCodeFromAbonentStruct(const abonent_t*);</w:t>
      </w:r>
    </w:p>
    <w:p w14:paraId="36856A5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extern unsigned int util_hashCodeFromFio(const fio_t*);</w:t>
      </w:r>
    </w:p>
    <w:p w14:paraId="374E75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extern unsigned int util_hashCodeFromString(const char*);</w:t>
      </w:r>
    </w:p>
    <w:p w14:paraId="5801C260" w14:textId="77777777" w:rsidR="00B44852" w:rsidRPr="00B44852" w:rsidRDefault="00B44852" w:rsidP="00B44852">
      <w:pPr>
        <w:pStyle w:val="a3"/>
        <w:rPr>
          <w:lang w:val="en-US"/>
        </w:rPr>
      </w:pPr>
    </w:p>
    <w:p w14:paraId="71C41088" w14:textId="65A47DB2" w:rsidR="00B078E3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//! _DATAUTILS_H</w:t>
      </w:r>
    </w:p>
    <w:p w14:paraId="72771364" w14:textId="77777777" w:rsidR="00B44852" w:rsidRDefault="00B44852" w:rsidP="00B44852">
      <w:pPr>
        <w:pStyle w:val="a3"/>
        <w:rPr>
          <w:lang w:val="en-US"/>
        </w:rPr>
      </w:pPr>
    </w:p>
    <w:p w14:paraId="320C016A" w14:textId="3871DD8C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«input_utils.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3CCC2FC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INPUT_UTILS</w:t>
      </w:r>
    </w:p>
    <w:p w14:paraId="0052D8D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INPUT_UTILS</w:t>
      </w:r>
    </w:p>
    <w:p w14:paraId="055666C3" w14:textId="77777777" w:rsidR="00B44852" w:rsidRPr="00B44852" w:rsidRDefault="00B44852" w:rsidP="00B44852">
      <w:pPr>
        <w:pStyle w:val="a3"/>
        <w:rPr>
          <w:lang w:val="en-US"/>
        </w:rPr>
      </w:pPr>
    </w:p>
    <w:p w14:paraId="5EB0FD76" w14:textId="77777777" w:rsidR="00B44852" w:rsidRPr="00B44852" w:rsidRDefault="00B44852" w:rsidP="00B44852">
      <w:pPr>
        <w:pStyle w:val="a3"/>
        <w:rPr>
          <w:lang w:val="en-US"/>
        </w:rPr>
      </w:pPr>
    </w:p>
    <w:p w14:paraId="46F8900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8BAA01B" w14:textId="77777777" w:rsidR="00B44852" w:rsidRPr="00B44852" w:rsidRDefault="00B44852" w:rsidP="00B44852">
      <w:pPr>
        <w:pStyle w:val="a3"/>
      </w:pPr>
      <w:r w:rsidRPr="00B44852">
        <w:t>/// Ввод любых строковых данных</w:t>
      </w:r>
    </w:p>
    <w:p w14:paraId="3A9D08CC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35673D8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name="input_buff"&gt;Буфер для ввода&lt;/param&gt;</w:t>
      </w:r>
    </w:p>
    <w:p w14:paraId="54B0E99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name="buff_size"&gt;Размер буфера&lt;/param&gt;</w:t>
      </w:r>
    </w:p>
    <w:p w14:paraId="21FF305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mode</w:t>
      </w:r>
      <w:r w:rsidRPr="00B44852">
        <w:t>"&gt;Режим работы, от которого зависят допустимые символы.  0 - разрешение на ввод всего, кроме спец символов, 1- для реализации ввода Фамилии\имени\Отчества\Издательства(не допускаются цифры и т.д),2 - Ввод инициалов&lt;/</w:t>
      </w:r>
      <w:r w:rsidRPr="00B44852">
        <w:rPr>
          <w:lang w:val="en-US"/>
        </w:rPr>
        <w:t>param</w:t>
      </w:r>
      <w:r w:rsidRPr="00B44852">
        <w:t>&gt;</w:t>
      </w:r>
    </w:p>
    <w:p w14:paraId="55EF0AB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&lt;returns&gt;&lt;/returns&gt;</w:t>
      </w:r>
    </w:p>
    <w:p w14:paraId="4E7B11C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input_string(char* input_buff, int buff_size, int mode);</w:t>
      </w:r>
    </w:p>
    <w:p w14:paraId="6264FBF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in_date(int* d, int* m, int* y);</w:t>
      </w:r>
    </w:p>
    <w:p w14:paraId="57223CC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input_float(float* info);</w:t>
      </w:r>
    </w:p>
    <w:p w14:paraId="57831555" w14:textId="77777777" w:rsidR="00B44852" w:rsidRPr="00B44852" w:rsidRDefault="00B44852" w:rsidP="00B44852">
      <w:pPr>
        <w:pStyle w:val="a3"/>
        <w:rPr>
          <w:lang w:val="en-US"/>
        </w:rPr>
      </w:pPr>
    </w:p>
    <w:p w14:paraId="5AD632B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typedef struct {</w:t>
      </w:r>
    </w:p>
    <w:p w14:paraId="6663C82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d;</w:t>
      </w:r>
    </w:p>
    <w:p w14:paraId="1D036DA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m;</w:t>
      </w:r>
    </w:p>
    <w:p w14:paraId="2793149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y;</w:t>
      </w:r>
    </w:p>
    <w:p w14:paraId="508A763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}date;</w:t>
      </w:r>
    </w:p>
    <w:p w14:paraId="6AE5279D" w14:textId="77777777" w:rsidR="00B44852" w:rsidRPr="00B44852" w:rsidRDefault="00B44852" w:rsidP="00B44852">
      <w:pPr>
        <w:pStyle w:val="a3"/>
        <w:rPr>
          <w:lang w:val="en-US"/>
        </w:rPr>
      </w:pPr>
    </w:p>
    <w:p w14:paraId="742DAED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enum WorkingMode</w:t>
      </w:r>
    </w:p>
    <w:p w14:paraId="179A45C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1474AA8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NORMAL = 0,</w:t>
      </w:r>
    </w:p>
    <w:p w14:paraId="5ABDF95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PERSONAL = 1,</w:t>
      </w:r>
    </w:p>
    <w:p w14:paraId="45128C3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INICIAL = 2,</w:t>
      </w:r>
    </w:p>
    <w:p w14:paraId="7398FFA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DATA = 3,</w:t>
      </w:r>
    </w:p>
    <w:p w14:paraId="4F93966F" w14:textId="77777777" w:rsidR="00B44852" w:rsidRPr="00B44852" w:rsidRDefault="00B44852" w:rsidP="00B44852">
      <w:pPr>
        <w:pStyle w:val="a3"/>
        <w:rPr>
          <w:lang w:val="en-US"/>
        </w:rPr>
      </w:pPr>
    </w:p>
    <w:p w14:paraId="6BFEFD2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3042E9C2" w14:textId="77777777" w:rsidR="00B44852" w:rsidRPr="00B44852" w:rsidRDefault="00B44852" w:rsidP="00B44852">
      <w:pPr>
        <w:pStyle w:val="a3"/>
        <w:rPr>
          <w:lang w:val="en-US"/>
        </w:rPr>
      </w:pPr>
    </w:p>
    <w:p w14:paraId="120E85A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 !input_utils</w:t>
      </w:r>
    </w:p>
    <w:p w14:paraId="52293646" w14:textId="77777777" w:rsidR="00B44852" w:rsidRPr="00B44852" w:rsidRDefault="00B44852" w:rsidP="00B44852">
      <w:pPr>
        <w:pStyle w:val="a3"/>
        <w:rPr>
          <w:lang w:val="en-US"/>
        </w:rPr>
      </w:pPr>
    </w:p>
    <w:p w14:paraId="1213EB8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KEYCODE</w:t>
      </w:r>
    </w:p>
    <w:p w14:paraId="213F7A8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KEYCODE</w:t>
      </w:r>
    </w:p>
    <w:p w14:paraId="1B4D4B4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>enum KeyboardCodes</w:t>
      </w:r>
    </w:p>
    <w:p w14:paraId="7F4D33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4FC0F1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KEY_ARROW_UP = 72,</w:t>
      </w:r>
    </w:p>
    <w:p w14:paraId="37ECB81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KEY_ARROW_DOWN = 80,</w:t>
      </w:r>
    </w:p>
    <w:p w14:paraId="0F6057C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KEY_ARROW_LEFT = 75,</w:t>
      </w:r>
    </w:p>
    <w:p w14:paraId="7E1430F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KEY_ARROW_RIGHT = 77,</w:t>
      </w:r>
    </w:p>
    <w:p w14:paraId="67A6DB4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KEY_TAB = 9,</w:t>
      </w:r>
    </w:p>
    <w:p w14:paraId="0738111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KEY_HOME = 71,</w:t>
      </w:r>
    </w:p>
    <w:p w14:paraId="0CF432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KEY_END = 79,</w:t>
      </w:r>
    </w:p>
    <w:p w14:paraId="0F54DE0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KEY_ENTER = 13,</w:t>
      </w:r>
    </w:p>
    <w:p w14:paraId="45D60B9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KEY_ESC = 27,</w:t>
      </w:r>
    </w:p>
    <w:p w14:paraId="3F871B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KEY_DEL = 83,</w:t>
      </w:r>
    </w:p>
    <w:p w14:paraId="3D3A15C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KEY_BACKSPACE = 8</w:t>
      </w:r>
    </w:p>
    <w:p w14:paraId="7861FCF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681C57B4" w14:textId="3647E6DD" w:rsid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 !1</w:t>
      </w:r>
    </w:p>
    <w:p w14:paraId="7F707436" w14:textId="77777777" w:rsidR="00B44852" w:rsidRDefault="00B44852" w:rsidP="00B44852">
      <w:pPr>
        <w:pStyle w:val="a3"/>
        <w:rPr>
          <w:lang w:val="en-US"/>
        </w:rPr>
      </w:pPr>
    </w:p>
    <w:p w14:paraId="1ED18D09" w14:textId="0CD239E6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«MenuStruct.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28A0613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MenuStruct</w:t>
      </w:r>
    </w:p>
    <w:p w14:paraId="2BBD2B2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MenuStruct</w:t>
      </w:r>
    </w:p>
    <w:p w14:paraId="132C6FC7" w14:textId="77777777" w:rsidR="00B44852" w:rsidRPr="00B44852" w:rsidRDefault="00B44852" w:rsidP="00B44852">
      <w:pPr>
        <w:pStyle w:val="a3"/>
        <w:rPr>
          <w:lang w:val="en-US"/>
        </w:rPr>
      </w:pPr>
    </w:p>
    <w:p w14:paraId="2AC8D027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одного элемента меню</w:t>
      </w:r>
    </w:p>
    <w:p w14:paraId="74E63E1C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_</w:t>
      </w:r>
      <w:r w:rsidRPr="00B44852">
        <w:rPr>
          <w:lang w:val="en-US"/>
        </w:rPr>
        <w:t>menu</w:t>
      </w:r>
      <w:r w:rsidRPr="00B44852">
        <w:t>_</w:t>
      </w:r>
      <w:r w:rsidRPr="00B44852">
        <w:rPr>
          <w:lang w:val="en-US"/>
        </w:rPr>
        <w:t>size</w:t>
      </w:r>
      <w:r w:rsidRPr="00B44852">
        <w:t xml:space="preserve">; //размер меню </w:t>
      </w:r>
    </w:p>
    <w:p w14:paraId="3FE99F20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 xml:space="preserve"> _</w:t>
      </w:r>
      <w:r w:rsidRPr="00B44852">
        <w:rPr>
          <w:lang w:val="en-US"/>
        </w:rPr>
        <w:t>name</w:t>
      </w:r>
      <w:r w:rsidRPr="00B44852">
        <w:t>[80]; //наименование пункта меню</w:t>
      </w:r>
    </w:p>
    <w:p w14:paraId="008A5849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>** _</w:t>
      </w:r>
      <w:r w:rsidRPr="00B44852">
        <w:rPr>
          <w:lang w:val="en-US"/>
        </w:rPr>
        <w:t>sub</w:t>
      </w:r>
      <w:r w:rsidRPr="00B44852">
        <w:t>_</w:t>
      </w:r>
      <w:r w:rsidRPr="00B44852">
        <w:rPr>
          <w:lang w:val="en-US"/>
        </w:rPr>
        <w:t>menu</w:t>
      </w:r>
      <w:r w:rsidRPr="00B44852">
        <w:t>; //указатель на массив сабменю</w:t>
      </w:r>
    </w:p>
    <w:p w14:paraId="56698AD6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>* _</w:t>
      </w:r>
      <w:r w:rsidRPr="00B44852">
        <w:rPr>
          <w:lang w:val="en-US"/>
        </w:rPr>
        <w:t>sub</w:t>
      </w:r>
      <w:r w:rsidRPr="00B44852">
        <w:t>_</w:t>
      </w:r>
      <w:r w:rsidRPr="00B44852">
        <w:rPr>
          <w:lang w:val="en-US"/>
        </w:rPr>
        <w:t>menu</w:t>
      </w:r>
      <w:r w:rsidRPr="00B44852">
        <w:t>_</w:t>
      </w:r>
      <w:r w:rsidRPr="00B44852">
        <w:rPr>
          <w:lang w:val="en-US"/>
        </w:rPr>
        <w:t>lenght</w:t>
      </w:r>
      <w:r w:rsidRPr="00B44852">
        <w:t>; //количество элементов сабменю</w:t>
      </w:r>
    </w:p>
    <w:p w14:paraId="2A0014E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_</w:t>
      </w:r>
      <w:r w:rsidRPr="00B44852">
        <w:rPr>
          <w:lang w:val="en-US"/>
        </w:rPr>
        <w:t>max</w:t>
      </w:r>
      <w:r w:rsidRPr="00B44852">
        <w:t>_</w:t>
      </w:r>
      <w:r w:rsidRPr="00B44852">
        <w:rPr>
          <w:lang w:val="en-US"/>
        </w:rPr>
        <w:t>sub</w:t>
      </w:r>
      <w:r w:rsidRPr="00B44852">
        <w:t>_</w:t>
      </w:r>
      <w:r w:rsidRPr="00B44852">
        <w:rPr>
          <w:lang w:val="en-US"/>
        </w:rPr>
        <w:t>lenght</w:t>
      </w:r>
      <w:r w:rsidRPr="00B44852">
        <w:t>; //длина самой большого элемента в сабменю</w:t>
      </w:r>
    </w:p>
    <w:p w14:paraId="602F9D9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</w:t>
      </w:r>
      <w:r w:rsidRPr="00B44852">
        <w:rPr>
          <w:lang w:val="en-US"/>
        </w:rPr>
        <w:t>int _menu_name_lenght; //длина имени меню</w:t>
      </w:r>
    </w:p>
    <w:p w14:paraId="1DBD8D5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} _menu_item;</w:t>
      </w:r>
    </w:p>
    <w:p w14:paraId="0BE4E4A8" w14:textId="77777777" w:rsidR="00B44852" w:rsidRPr="00B44852" w:rsidRDefault="00B44852" w:rsidP="00B44852">
      <w:pPr>
        <w:pStyle w:val="a3"/>
        <w:rPr>
          <w:lang w:val="en-US"/>
        </w:rPr>
      </w:pPr>
    </w:p>
    <w:p w14:paraId="6724B986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хранящая данные столбца таблицы</w:t>
      </w:r>
    </w:p>
    <w:p w14:paraId="06EE483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 xml:space="preserve">* </w:t>
      </w:r>
      <w:r w:rsidRPr="00B44852">
        <w:rPr>
          <w:lang w:val="en-US"/>
        </w:rPr>
        <w:t>name</w:t>
      </w:r>
      <w:r w:rsidRPr="00B44852">
        <w:t>; //имя столбца</w:t>
      </w:r>
    </w:p>
    <w:p w14:paraId="7E55F79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size</w:t>
      </w:r>
      <w:r w:rsidRPr="00B44852">
        <w:t xml:space="preserve">; //его размер </w:t>
      </w:r>
    </w:p>
    <w:p w14:paraId="43094FBA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resizebl</w:t>
      </w:r>
      <w:r w:rsidRPr="00B44852">
        <w:t xml:space="preserve">; //флаг, можно ли изменять ее размер ? </w:t>
      </w:r>
    </w:p>
    <w:p w14:paraId="574458A1" w14:textId="77777777" w:rsidR="00B44852" w:rsidRPr="00B44852" w:rsidRDefault="00B44852" w:rsidP="00B44852">
      <w:pPr>
        <w:pStyle w:val="a3"/>
      </w:pPr>
      <w:r w:rsidRPr="00B44852">
        <w:t>}_</w:t>
      </w:r>
      <w:r w:rsidRPr="00B44852">
        <w:rPr>
          <w:lang w:val="en-US"/>
        </w:rPr>
        <w:t>table</w:t>
      </w:r>
      <w:r w:rsidRPr="00B44852">
        <w:t>_</w:t>
      </w:r>
      <w:r w:rsidRPr="00B44852">
        <w:rPr>
          <w:lang w:val="en-US"/>
        </w:rPr>
        <w:t>col</w:t>
      </w:r>
      <w:r w:rsidRPr="00B44852">
        <w:t>;</w:t>
      </w:r>
    </w:p>
    <w:p w14:paraId="7408EBF5" w14:textId="77777777" w:rsidR="00B44852" w:rsidRPr="00B44852" w:rsidRDefault="00B44852" w:rsidP="00B44852">
      <w:pPr>
        <w:pStyle w:val="a3"/>
      </w:pPr>
    </w:p>
    <w:p w14:paraId="1550FD2F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для хранения метаданных таблицы</w:t>
      </w:r>
    </w:p>
    <w:p w14:paraId="5F0DAC32" w14:textId="77777777" w:rsidR="00B44852" w:rsidRPr="00B44852" w:rsidRDefault="00B44852" w:rsidP="00B44852">
      <w:pPr>
        <w:pStyle w:val="a3"/>
      </w:pPr>
      <w:r w:rsidRPr="00B44852">
        <w:t xml:space="preserve">    _</w:t>
      </w:r>
      <w:r w:rsidRPr="00B44852">
        <w:rPr>
          <w:lang w:val="en-US"/>
        </w:rPr>
        <w:t>table</w:t>
      </w:r>
      <w:r w:rsidRPr="00B44852">
        <w:t>_</w:t>
      </w:r>
      <w:r w:rsidRPr="00B44852">
        <w:rPr>
          <w:lang w:val="en-US"/>
        </w:rPr>
        <w:t>col</w:t>
      </w:r>
      <w:r w:rsidRPr="00B44852">
        <w:t>* _</w:t>
      </w:r>
      <w:r w:rsidRPr="00B44852">
        <w:rPr>
          <w:lang w:val="en-US"/>
        </w:rPr>
        <w:t>cols</w:t>
      </w:r>
      <w:r w:rsidRPr="00B44852">
        <w:t>; //массив столбцов</w:t>
      </w:r>
    </w:p>
    <w:p w14:paraId="2A93D5E1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_</w:t>
      </w:r>
      <w:r w:rsidRPr="00B44852">
        <w:rPr>
          <w:lang w:val="en-US"/>
        </w:rPr>
        <w:t>col</w:t>
      </w:r>
      <w:r w:rsidRPr="00B44852">
        <w:t>_</w:t>
      </w:r>
      <w:r w:rsidRPr="00B44852">
        <w:rPr>
          <w:lang w:val="en-US"/>
        </w:rPr>
        <w:t>count</w:t>
      </w:r>
      <w:r w:rsidRPr="00B44852">
        <w:t>; //количество столбцов</w:t>
      </w:r>
    </w:p>
    <w:p w14:paraId="0480D8CE" w14:textId="77777777" w:rsidR="00B44852" w:rsidRPr="00B44852" w:rsidRDefault="00B44852" w:rsidP="00B44852">
      <w:pPr>
        <w:pStyle w:val="a3"/>
      </w:pPr>
      <w:r w:rsidRPr="00B44852">
        <w:t>}_</w:t>
      </w:r>
      <w:r w:rsidRPr="00B44852">
        <w:rPr>
          <w:lang w:val="en-US"/>
        </w:rPr>
        <w:t>tabel</w:t>
      </w:r>
      <w:r w:rsidRPr="00B44852">
        <w:t>_</w:t>
      </w:r>
      <w:r w:rsidRPr="00B44852">
        <w:rPr>
          <w:lang w:val="en-US"/>
        </w:rPr>
        <w:t>metadata</w:t>
      </w:r>
      <w:r w:rsidRPr="00B44852">
        <w:t>;</w:t>
      </w:r>
    </w:p>
    <w:p w14:paraId="5E0A15ED" w14:textId="77777777" w:rsidR="00B44852" w:rsidRPr="00B44852" w:rsidRDefault="00B44852" w:rsidP="00B44852">
      <w:pPr>
        <w:pStyle w:val="a3"/>
      </w:pPr>
    </w:p>
    <w:p w14:paraId="43F7FCB0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enum</w:t>
      </w:r>
      <w:r w:rsidRPr="00B44852">
        <w:t xml:space="preserve"> </w:t>
      </w:r>
      <w:r w:rsidRPr="00B44852">
        <w:rPr>
          <w:lang w:val="en-US"/>
        </w:rPr>
        <w:t>MenuItemCodes</w:t>
      </w:r>
      <w:r w:rsidRPr="00B44852">
        <w:t xml:space="preserve"> //Коды для обработки вызовов меню</w:t>
      </w:r>
    </w:p>
    <w:p w14:paraId="1BA5D2B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43927E9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ADD_NEW_RECORD = 1,</w:t>
      </w:r>
    </w:p>
    <w:p w14:paraId="660F503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LOAD_FROM_FILE_TYPE = 2,</w:t>
      </w:r>
    </w:p>
    <w:p w14:paraId="7484C39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LOAD_FROM_FILE = 3,</w:t>
      </w:r>
    </w:p>
    <w:p w14:paraId="244F620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SAVE_TO_FILE_TYPE = 4,</w:t>
      </w:r>
    </w:p>
    <w:p w14:paraId="146F690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SAVE_TO_FILE = 5,</w:t>
      </w:r>
    </w:p>
    <w:p w14:paraId="111DE36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TREE_SIZE = 6,</w:t>
      </w:r>
    </w:p>
    <w:p w14:paraId="42A9AB6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PRINT_TREE_STRUCT = 7,</w:t>
      </w:r>
    </w:p>
    <w:p w14:paraId="0222599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CLEAN_TREE = 8,</w:t>
      </w:r>
    </w:p>
    <w:p w14:paraId="7AD43D1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DOLGNIKI_WINDWO = 9,</w:t>
      </w:r>
    </w:p>
    <w:p w14:paraId="3B38748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PRINT_HORRIBLE_ANIMATION = 10,</w:t>
      </w:r>
    </w:p>
    <w:p w14:paraId="7FDB091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PROGRAM_EXIT = 11</w:t>
      </w:r>
    </w:p>
    <w:p w14:paraId="10F81A4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19152A14" w14:textId="77777777" w:rsidR="00B44852" w:rsidRPr="00B44852" w:rsidRDefault="00B44852" w:rsidP="00B44852">
      <w:pPr>
        <w:pStyle w:val="a3"/>
        <w:rPr>
          <w:lang w:val="en-US"/>
        </w:rPr>
      </w:pPr>
    </w:p>
    <w:p w14:paraId="5AA5A196" w14:textId="657FBAD3" w:rsid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 //! MenuStruct</w:t>
      </w:r>
    </w:p>
    <w:p w14:paraId="702F205E" w14:textId="77777777" w:rsidR="00B44852" w:rsidRDefault="00B44852" w:rsidP="00B44852">
      <w:pPr>
        <w:pStyle w:val="a3"/>
        <w:rPr>
          <w:lang w:val="en-US"/>
        </w:rPr>
      </w:pPr>
    </w:p>
    <w:p w14:paraId="07043D33" w14:textId="418A5987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«ThreeStruct.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3EAB13A2" w14:textId="77777777" w:rsidR="00B44852" w:rsidRPr="00B44852" w:rsidRDefault="00B44852" w:rsidP="00B44852">
      <w:pPr>
        <w:pStyle w:val="a3"/>
      </w:pPr>
      <w:r w:rsidRPr="00B44852">
        <w:t>#</w:t>
      </w:r>
      <w:r w:rsidRPr="00B44852">
        <w:rPr>
          <w:lang w:val="en-US"/>
        </w:rPr>
        <w:t>pragma</w:t>
      </w:r>
      <w:r w:rsidRPr="00B44852">
        <w:t xml:space="preserve"> </w:t>
      </w:r>
      <w:r w:rsidRPr="00B44852">
        <w:rPr>
          <w:lang w:val="en-US"/>
        </w:rPr>
        <w:t>once</w:t>
      </w:r>
    </w:p>
    <w:p w14:paraId="441CF149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//Структура для хранения фио</w:t>
      </w:r>
    </w:p>
    <w:p w14:paraId="256169A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</w:t>
      </w:r>
      <w:r w:rsidRPr="00B44852">
        <w:rPr>
          <w:lang w:val="en-US"/>
        </w:rPr>
        <w:t xml:space="preserve">char name[80]; //Имя </w:t>
      </w:r>
    </w:p>
    <w:p w14:paraId="251E968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char surname[80];//Фамилия </w:t>
      </w:r>
    </w:p>
    <w:p w14:paraId="2181FD6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 xml:space="preserve">    char secondname[80];//отчество</w:t>
      </w:r>
    </w:p>
    <w:p w14:paraId="12E441E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}fio_t;</w:t>
      </w:r>
    </w:p>
    <w:p w14:paraId="59BFEAD7" w14:textId="77777777" w:rsidR="00B44852" w:rsidRPr="00B44852" w:rsidRDefault="00B44852" w:rsidP="00B44852">
      <w:pPr>
        <w:pStyle w:val="a3"/>
        <w:rPr>
          <w:lang w:val="en-US"/>
        </w:rPr>
      </w:pPr>
    </w:p>
    <w:p w14:paraId="32A12A59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основная структура информационного поля </w:t>
      </w:r>
    </w:p>
    <w:p w14:paraId="6BE275EA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unsigned</w:t>
      </w:r>
      <w:r w:rsidRPr="00B44852">
        <w:t xml:space="preserve">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id</w:t>
      </w:r>
      <w:r w:rsidRPr="00B44852">
        <w:t>; //идентификатор поля</w:t>
      </w:r>
    </w:p>
    <w:p w14:paraId="69D28D30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fio</w:t>
      </w:r>
      <w:r w:rsidRPr="00B44852">
        <w:t>_</w:t>
      </w:r>
      <w:r w:rsidRPr="00B44852">
        <w:rPr>
          <w:lang w:val="en-US"/>
        </w:rPr>
        <w:t>t</w:t>
      </w:r>
      <w:r w:rsidRPr="00B44852">
        <w:t xml:space="preserve"> </w:t>
      </w:r>
      <w:r w:rsidRPr="00B44852">
        <w:rPr>
          <w:lang w:val="en-US"/>
        </w:rPr>
        <w:t>fio</w:t>
      </w:r>
      <w:r w:rsidRPr="00B44852">
        <w:t>; //поле структуры фио</w:t>
      </w:r>
    </w:p>
    <w:p w14:paraId="4D7F5BF4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struct</w:t>
      </w:r>
      <w:r w:rsidRPr="00B44852">
        <w:t xml:space="preserve"> { // структура данных для автора книги </w:t>
      </w:r>
    </w:p>
    <w:p w14:paraId="29F7809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    </w:t>
      </w:r>
      <w:r w:rsidRPr="00B44852">
        <w:rPr>
          <w:lang w:val="en-US"/>
        </w:rPr>
        <w:t>char surname[60];</w:t>
      </w:r>
    </w:p>
    <w:p w14:paraId="170D491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    char inicial[20];</w:t>
      </w:r>
    </w:p>
    <w:p w14:paraId="73B909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}autor;</w:t>
      </w:r>
    </w:p>
    <w:p w14:paraId="1C9D7645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 xml:space="preserve">    char</w:t>
      </w:r>
      <w:r w:rsidRPr="00B44852">
        <w:t xml:space="preserve"> </w:t>
      </w:r>
      <w:r w:rsidRPr="00B44852">
        <w:rPr>
          <w:lang w:val="en-US"/>
        </w:rPr>
        <w:t>book</w:t>
      </w:r>
      <w:r w:rsidRPr="00B44852">
        <w:t>_</w:t>
      </w:r>
      <w:r w:rsidRPr="00B44852">
        <w:rPr>
          <w:lang w:val="en-US"/>
        </w:rPr>
        <w:t>name</w:t>
      </w:r>
      <w:r w:rsidRPr="00B44852">
        <w:t>[160]; //поле для названия книги</w:t>
      </w:r>
    </w:p>
    <w:p w14:paraId="5FCEE53E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char</w:t>
      </w:r>
      <w:r w:rsidRPr="00B44852">
        <w:t xml:space="preserve"> </w:t>
      </w:r>
      <w:r w:rsidRPr="00B44852">
        <w:rPr>
          <w:lang w:val="en-US"/>
        </w:rPr>
        <w:t>izd</w:t>
      </w:r>
      <w:r w:rsidRPr="00B44852">
        <w:t xml:space="preserve">[70]; // поле для издания </w:t>
      </w:r>
    </w:p>
    <w:p w14:paraId="1F3D73DC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struct</w:t>
      </w:r>
      <w:r w:rsidRPr="00B44852">
        <w:t xml:space="preserve"> { // структура, хранит дату выдачи книги</w:t>
      </w:r>
    </w:p>
    <w:p w14:paraId="13928DD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    </w:t>
      </w:r>
      <w:r w:rsidRPr="00B44852">
        <w:rPr>
          <w:lang w:val="en-US"/>
        </w:rPr>
        <w:t>int d;</w:t>
      </w:r>
    </w:p>
    <w:p w14:paraId="7857956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    int m;</w:t>
      </w:r>
    </w:p>
    <w:p w14:paraId="530B10F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    int y;</w:t>
      </w:r>
    </w:p>
    <w:p w14:paraId="6A95D1E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}date_out;</w:t>
      </w:r>
    </w:p>
    <w:p w14:paraId="10A186E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float cost; // цена книги</w:t>
      </w:r>
    </w:p>
    <w:p w14:paraId="1FC0D716" w14:textId="77777777" w:rsidR="00B44852" w:rsidRPr="00B44852" w:rsidRDefault="00B44852" w:rsidP="00B44852">
      <w:pPr>
        <w:pStyle w:val="a3"/>
      </w:pPr>
      <w:r w:rsidRPr="00B44852">
        <w:t xml:space="preserve">} </w:t>
      </w:r>
      <w:r w:rsidRPr="00B44852">
        <w:rPr>
          <w:lang w:val="en-US"/>
        </w:rPr>
        <w:t>abonent</w:t>
      </w:r>
      <w:r w:rsidRPr="00B44852">
        <w:t>_</w:t>
      </w:r>
      <w:r w:rsidRPr="00B44852">
        <w:rPr>
          <w:lang w:val="en-US"/>
        </w:rPr>
        <w:t>t</w:t>
      </w:r>
      <w:r w:rsidRPr="00B44852">
        <w:t>;</w:t>
      </w:r>
    </w:p>
    <w:p w14:paraId="44081CF1" w14:textId="77777777" w:rsidR="00B44852" w:rsidRPr="00B44852" w:rsidRDefault="00B44852" w:rsidP="00B44852">
      <w:pPr>
        <w:pStyle w:val="a3"/>
      </w:pPr>
    </w:p>
    <w:p w14:paraId="064B1B00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 для хранения должников  </w:t>
      </w:r>
    </w:p>
    <w:p w14:paraId="0A57937D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unsigned</w:t>
      </w:r>
      <w:r w:rsidRPr="00B44852">
        <w:t xml:space="preserve">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id</w:t>
      </w:r>
      <w:r w:rsidRPr="00B44852">
        <w:t>;  //идентификатор</w:t>
      </w:r>
    </w:p>
    <w:p w14:paraId="5CC1D6A2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fio</w:t>
      </w:r>
      <w:r w:rsidRPr="00B44852">
        <w:t>_</w:t>
      </w:r>
      <w:r w:rsidRPr="00B44852">
        <w:rPr>
          <w:lang w:val="en-US"/>
        </w:rPr>
        <w:t>t</w:t>
      </w:r>
      <w:r w:rsidRPr="00B44852">
        <w:t xml:space="preserve"> </w:t>
      </w:r>
      <w:r w:rsidRPr="00B44852">
        <w:rPr>
          <w:lang w:val="en-US"/>
        </w:rPr>
        <w:t>fio</w:t>
      </w:r>
      <w:r w:rsidRPr="00B44852">
        <w:t>; // поле фио</w:t>
      </w:r>
    </w:p>
    <w:p w14:paraId="1353F5D9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count</w:t>
      </w:r>
      <w:r w:rsidRPr="00B44852">
        <w:t>_</w:t>
      </w:r>
      <w:r w:rsidRPr="00B44852">
        <w:rPr>
          <w:lang w:val="en-US"/>
        </w:rPr>
        <w:t>dolg</w:t>
      </w:r>
      <w:r w:rsidRPr="00B44852">
        <w:t>_</w:t>
      </w:r>
      <w:r w:rsidRPr="00B44852">
        <w:rPr>
          <w:lang w:val="en-US"/>
        </w:rPr>
        <w:t>books</w:t>
      </w:r>
      <w:r w:rsidRPr="00B44852">
        <w:t>; // количество книг в задолжности</w:t>
      </w:r>
    </w:p>
    <w:p w14:paraId="170B3604" w14:textId="77777777" w:rsidR="00B44852" w:rsidRPr="00B44852" w:rsidRDefault="00B44852" w:rsidP="00B44852">
      <w:pPr>
        <w:pStyle w:val="a3"/>
      </w:pPr>
      <w:r w:rsidRPr="00B44852">
        <w:t>}</w:t>
      </w:r>
      <w:r w:rsidRPr="00B44852">
        <w:rPr>
          <w:lang w:val="en-US"/>
        </w:rPr>
        <w:t>dolgi</w:t>
      </w:r>
      <w:r w:rsidRPr="00B44852">
        <w:t>_</w:t>
      </w:r>
      <w:r w:rsidRPr="00B44852">
        <w:rPr>
          <w:lang w:val="en-US"/>
        </w:rPr>
        <w:t>pers</w:t>
      </w:r>
      <w:r w:rsidRPr="00B44852">
        <w:t>_</w:t>
      </w:r>
      <w:r w:rsidRPr="00B44852">
        <w:rPr>
          <w:lang w:val="en-US"/>
        </w:rPr>
        <w:t>t</w:t>
      </w:r>
      <w:r w:rsidRPr="00B44852">
        <w:t>;</w:t>
      </w:r>
    </w:p>
    <w:p w14:paraId="2423E310" w14:textId="77777777" w:rsidR="00B44852" w:rsidRPr="00B44852" w:rsidRDefault="00B44852" w:rsidP="00B44852">
      <w:pPr>
        <w:pStyle w:val="a3"/>
      </w:pPr>
    </w:p>
    <w:p w14:paraId="0FCAABB7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typedef</w:t>
      </w:r>
      <w:r w:rsidRPr="00B44852">
        <w:t xml:space="preserve"> </w:t>
      </w:r>
      <w:r w:rsidRPr="00B44852">
        <w:rPr>
          <w:lang w:val="en-US"/>
        </w:rPr>
        <w:t>struct</w:t>
      </w:r>
      <w:r w:rsidRPr="00B44852">
        <w:t xml:space="preserve"> { // структура-обертка для хранения данных должников</w:t>
      </w:r>
    </w:p>
    <w:p w14:paraId="6D2A4938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dolgi</w:t>
      </w:r>
      <w:r w:rsidRPr="00B44852">
        <w:t>_</w:t>
      </w:r>
      <w:r w:rsidRPr="00B44852">
        <w:rPr>
          <w:lang w:val="en-US"/>
        </w:rPr>
        <w:t>pers</w:t>
      </w:r>
      <w:r w:rsidRPr="00B44852">
        <w:t>_</w:t>
      </w:r>
      <w:r w:rsidRPr="00B44852">
        <w:rPr>
          <w:lang w:val="en-US"/>
        </w:rPr>
        <w:t>t</w:t>
      </w:r>
      <w:r w:rsidRPr="00B44852">
        <w:t xml:space="preserve">* </w:t>
      </w:r>
      <w:r w:rsidRPr="00B44852">
        <w:rPr>
          <w:lang w:val="en-US"/>
        </w:rPr>
        <w:t>info</w:t>
      </w:r>
      <w:r w:rsidRPr="00B44852">
        <w:t>_</w:t>
      </w:r>
      <w:r w:rsidRPr="00B44852">
        <w:rPr>
          <w:lang w:val="en-US"/>
        </w:rPr>
        <w:t>mass</w:t>
      </w:r>
      <w:r w:rsidRPr="00B44852">
        <w:t>; // массив должников</w:t>
      </w:r>
    </w:p>
    <w:p w14:paraId="0A47DCF6" w14:textId="77777777" w:rsidR="00B44852" w:rsidRPr="00B44852" w:rsidRDefault="00B44852" w:rsidP="00B44852">
      <w:pPr>
        <w:pStyle w:val="a3"/>
      </w:pPr>
      <w:r w:rsidRPr="00B44852">
        <w:t xml:space="preserve">   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count</w:t>
      </w:r>
      <w:r w:rsidRPr="00B44852">
        <w:t>; // количество должников</w:t>
      </w:r>
    </w:p>
    <w:p w14:paraId="01F4875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}dolgi_pers_t_obr;</w:t>
      </w:r>
    </w:p>
    <w:p w14:paraId="1CF8AA0A" w14:textId="77777777" w:rsidR="00B44852" w:rsidRPr="00B44852" w:rsidRDefault="00B44852" w:rsidP="00B44852">
      <w:pPr>
        <w:pStyle w:val="a3"/>
        <w:rPr>
          <w:lang w:val="en-US"/>
        </w:rPr>
      </w:pPr>
    </w:p>
    <w:p w14:paraId="0A9FF32B" w14:textId="77777777" w:rsidR="00B44852" w:rsidRPr="00B44852" w:rsidRDefault="00B44852" w:rsidP="00B44852">
      <w:pPr>
        <w:pStyle w:val="a3"/>
        <w:rPr>
          <w:lang w:val="en-US"/>
        </w:rPr>
      </w:pPr>
    </w:p>
    <w:p w14:paraId="35405F3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0191630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Структура ноды дерева</w:t>
      </w:r>
    </w:p>
    <w:p w14:paraId="418FBC4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4237FD3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typedef struct abonent_l {</w:t>
      </w:r>
    </w:p>
    <w:p w14:paraId="78F9F61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abonent_t info; // информационное поле</w:t>
      </w:r>
    </w:p>
    <w:p w14:paraId="28633C7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struct abonent_l* right; //правая нода</w:t>
      </w:r>
    </w:p>
    <w:p w14:paraId="0213157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struct abonent_l* left; // левая нода </w:t>
      </w:r>
    </w:p>
    <w:p w14:paraId="312B6294" w14:textId="77777777" w:rsidR="00B44852" w:rsidRPr="00B44852" w:rsidRDefault="00B44852" w:rsidP="00B44852">
      <w:pPr>
        <w:pStyle w:val="a3"/>
      </w:pPr>
      <w:r w:rsidRPr="00B44852">
        <w:t xml:space="preserve">} </w:t>
      </w:r>
      <w:r w:rsidRPr="00B44852">
        <w:rPr>
          <w:lang w:val="en-US"/>
        </w:rPr>
        <w:t>abonent</w:t>
      </w:r>
      <w:r w:rsidRPr="00B44852">
        <w:t>;</w:t>
      </w:r>
    </w:p>
    <w:p w14:paraId="3905071F" w14:textId="5FB112DC" w:rsidR="00B44852" w:rsidRDefault="00B44852" w:rsidP="00B44852">
      <w:pPr>
        <w:pStyle w:val="a3"/>
      </w:pPr>
      <w:r w:rsidRPr="00B44852">
        <w:rPr>
          <w:lang w:val="en-US"/>
        </w:rPr>
        <w:t>const</w:t>
      </w:r>
      <w:r w:rsidRPr="00B44852">
        <w:t xml:space="preserve">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size</w:t>
      </w:r>
      <w:r w:rsidRPr="00B44852">
        <w:t>_</w:t>
      </w:r>
      <w:r w:rsidRPr="00B44852">
        <w:rPr>
          <w:lang w:val="en-US"/>
        </w:rPr>
        <w:t>abonent</w:t>
      </w:r>
      <w:r w:rsidRPr="00B44852">
        <w:t>_</w:t>
      </w:r>
      <w:r w:rsidRPr="00B44852">
        <w:rPr>
          <w:lang w:val="en-US"/>
        </w:rPr>
        <w:t>t</w:t>
      </w:r>
      <w:r w:rsidRPr="00B44852">
        <w:t>; //константа, хранит размер информационного поля</w:t>
      </w:r>
    </w:p>
    <w:p w14:paraId="272D68A7" w14:textId="396D966D" w:rsidR="00B44852" w:rsidRDefault="00B44852" w:rsidP="00B44852">
      <w:pPr>
        <w:pStyle w:val="a3"/>
        <w:rPr>
          <w:lang w:val="en-US"/>
        </w:rPr>
      </w:pPr>
    </w:p>
    <w:p w14:paraId="2A772954" w14:textId="384E32E4" w:rsidR="00B44852" w:rsidRPr="00B44852" w:rsidRDefault="00B44852" w:rsidP="00B44852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B44852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B44852">
        <w:rPr>
          <w:b/>
          <w:lang w:val="en-US"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  <w:lang w:val="en-US"/>
        </w:rPr>
        <w:t>-</w:t>
      </w:r>
      <w:r w:rsidRPr="00640A6B">
        <w:rPr>
          <w:b/>
        </w:rPr>
        <w:t>файла</w:t>
      </w:r>
      <w:r w:rsidRPr="00B44852">
        <w:rPr>
          <w:b/>
          <w:lang w:val="en-US"/>
        </w:rPr>
        <w:t xml:space="preserve"> «tree_operation.</w:t>
      </w:r>
      <w:r w:rsidRPr="00640A6B">
        <w:rPr>
          <w:b/>
          <w:lang w:val="en-US"/>
        </w:rPr>
        <w:t>h</w:t>
      </w:r>
      <w:r w:rsidRPr="00B44852">
        <w:rPr>
          <w:b/>
          <w:lang w:val="en-US"/>
        </w:rPr>
        <w:t>»</w:t>
      </w:r>
    </w:p>
    <w:p w14:paraId="2BF289D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"ThreeStruct.h"</w:t>
      </w:r>
    </w:p>
    <w:p w14:paraId="129F449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&lt;stdio.h&gt;</w:t>
      </w:r>
    </w:p>
    <w:p w14:paraId="03163663" w14:textId="77777777" w:rsidR="00B44852" w:rsidRPr="00B44852" w:rsidRDefault="00B44852" w:rsidP="00B44852">
      <w:pPr>
        <w:pStyle w:val="a3"/>
        <w:rPr>
          <w:lang w:val="en-US"/>
        </w:rPr>
      </w:pPr>
    </w:p>
    <w:p w14:paraId="063120E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TREE_OPERATION</w:t>
      </w:r>
    </w:p>
    <w:p w14:paraId="25C8D6F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TREE_OPERATION</w:t>
      </w:r>
    </w:p>
    <w:p w14:paraId="24EC0C1B" w14:textId="77777777" w:rsidR="00B44852" w:rsidRPr="00B44852" w:rsidRDefault="00B44852" w:rsidP="00B44852">
      <w:pPr>
        <w:pStyle w:val="a3"/>
        <w:rPr>
          <w:lang w:val="en-US"/>
        </w:rPr>
      </w:pPr>
    </w:p>
    <w:p w14:paraId="0E99237E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23F35308" w14:textId="77777777" w:rsidR="00B44852" w:rsidRPr="00B44852" w:rsidRDefault="00B44852" w:rsidP="00B44852">
      <w:pPr>
        <w:pStyle w:val="a3"/>
      </w:pPr>
      <w:r w:rsidRPr="00B44852">
        <w:t>/// Вспомогательная рекурсивная функция поиска необходимого листка/ноды</w:t>
      </w:r>
    </w:p>
    <w:p w14:paraId="48C52938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4ECB1A3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"&gt;Корень дерева или текущаяя нода&lt;/</w:t>
      </w:r>
      <w:r w:rsidRPr="00B44852">
        <w:rPr>
          <w:lang w:val="en-US"/>
        </w:rPr>
        <w:t>param</w:t>
      </w:r>
      <w:r w:rsidRPr="00B44852">
        <w:t>&gt;</w:t>
      </w:r>
    </w:p>
    <w:p w14:paraId="60BA1329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indexToSerch</w:t>
      </w:r>
      <w:r w:rsidRPr="00B44852">
        <w:t>"&gt;Ид который необходимо найти&lt;/</w:t>
      </w:r>
      <w:r w:rsidRPr="00B44852">
        <w:rPr>
          <w:lang w:val="en-US"/>
        </w:rPr>
        <w:t>param</w:t>
      </w:r>
      <w:r w:rsidRPr="00B44852">
        <w:t>&gt;</w:t>
      </w:r>
    </w:p>
    <w:p w14:paraId="5D7E01E8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 xml:space="preserve">&gt;Возвращает указатель на элемент с соответствующим ид, иначе </w:t>
      </w:r>
      <w:r w:rsidRPr="00B44852">
        <w:rPr>
          <w:lang w:val="en-US"/>
        </w:rPr>
        <w:t>NULL</w:t>
      </w:r>
      <w:r w:rsidRPr="00B44852">
        <w:t>&lt;/</w:t>
      </w:r>
      <w:r w:rsidRPr="00B44852">
        <w:rPr>
          <w:lang w:val="en-US"/>
        </w:rPr>
        <w:t>returns</w:t>
      </w:r>
      <w:r w:rsidRPr="00B44852">
        <w:t>&gt;</w:t>
      </w:r>
    </w:p>
    <w:p w14:paraId="461BFE5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abonent* tree_getLeafById(abonent* root, const int id);</w:t>
      </w:r>
    </w:p>
    <w:p w14:paraId="3AF94060" w14:textId="77777777" w:rsidR="00B44852" w:rsidRPr="00B44852" w:rsidRDefault="00B44852" w:rsidP="00B44852">
      <w:pPr>
        <w:pStyle w:val="a3"/>
        <w:rPr>
          <w:lang w:val="en-US"/>
        </w:rPr>
      </w:pPr>
    </w:p>
    <w:p w14:paraId="0727648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0D47D3EE" w14:textId="77777777" w:rsidR="00B44852" w:rsidRPr="00B44852" w:rsidRDefault="00B44852" w:rsidP="00B44852">
      <w:pPr>
        <w:pStyle w:val="a3"/>
      </w:pPr>
      <w:r w:rsidRPr="00B44852">
        <w:t>/// Удалить дерево или часть дерева. Также удалить все поддеревья, относящиеся к данному узлу.</w:t>
      </w:r>
    </w:p>
    <w:p w14:paraId="1799F8E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08ED71A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name="st"&gt;Корень дерева/текущаяя нода&lt;/param&gt;</w:t>
      </w:r>
    </w:p>
    <w:p w14:paraId="182F04EB" w14:textId="77777777" w:rsidR="00B44852" w:rsidRPr="00B44852" w:rsidRDefault="00B44852" w:rsidP="00B44852">
      <w:pPr>
        <w:pStyle w:val="a3"/>
      </w:pPr>
      <w:r w:rsidRPr="00B44852">
        <w:lastRenderedPageBreak/>
        <w:t>/// &lt;</w:t>
      </w:r>
      <w:r w:rsidRPr="00B44852">
        <w:rPr>
          <w:lang w:val="en-US"/>
        </w:rPr>
        <w:t>returns</w:t>
      </w:r>
      <w:r w:rsidRPr="00B44852">
        <w:t>&gt;Пустой указатель на структуру&lt;/</w:t>
      </w:r>
      <w:r w:rsidRPr="00B44852">
        <w:rPr>
          <w:lang w:val="en-US"/>
        </w:rPr>
        <w:t>returns</w:t>
      </w:r>
      <w:r w:rsidRPr="00B44852">
        <w:t>&gt;</w:t>
      </w:r>
    </w:p>
    <w:p w14:paraId="5EDC63A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abonent* tree_delete(abonent* root);</w:t>
      </w:r>
    </w:p>
    <w:p w14:paraId="47E7743A" w14:textId="77777777" w:rsidR="00B44852" w:rsidRPr="00B44852" w:rsidRDefault="00B44852" w:rsidP="00B44852">
      <w:pPr>
        <w:pStyle w:val="a3"/>
        <w:rPr>
          <w:lang w:val="en-US"/>
        </w:rPr>
      </w:pPr>
    </w:p>
    <w:p w14:paraId="1562B342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0683AAD2" w14:textId="77777777" w:rsidR="00B44852" w:rsidRPr="00B44852" w:rsidRDefault="00B44852" w:rsidP="00B44852">
      <w:pPr>
        <w:pStyle w:val="a3"/>
      </w:pPr>
      <w:r w:rsidRPr="00B44852">
        <w:t xml:space="preserve">/// Удалить узел дерева по </w:t>
      </w:r>
      <w:r w:rsidRPr="00B44852">
        <w:rPr>
          <w:lang w:val="en-US"/>
        </w:rPr>
        <w:t>id</w:t>
      </w:r>
      <w:r w:rsidRPr="00B44852">
        <w:t xml:space="preserve">. </w:t>
      </w:r>
    </w:p>
    <w:p w14:paraId="043CE47A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2F15D9E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"&gt;Узел дерева, с которого начинать поиск.&lt;/</w:t>
      </w:r>
      <w:r w:rsidRPr="00B44852">
        <w:rPr>
          <w:lang w:val="en-US"/>
        </w:rPr>
        <w:t>param</w:t>
      </w:r>
      <w:r w:rsidRPr="00B44852">
        <w:t>&gt;</w:t>
      </w:r>
    </w:p>
    <w:p w14:paraId="7455A55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name="id"&gt;ID искомого узла.&lt;/param&gt;</w:t>
      </w:r>
    </w:p>
    <w:p w14:paraId="14B4274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&gt;Корень дерева после изменения.&lt;/</w:t>
      </w:r>
      <w:r w:rsidRPr="00B44852">
        <w:rPr>
          <w:lang w:val="en-US"/>
        </w:rPr>
        <w:t>returns</w:t>
      </w:r>
      <w:r w:rsidRPr="00B44852">
        <w:t>&gt;</w:t>
      </w:r>
    </w:p>
    <w:p w14:paraId="5E53F5F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//abonent** tree_deleteNodeById(abonent** root, const int id);</w:t>
      </w:r>
    </w:p>
    <w:p w14:paraId="560F9B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void tree_deleteNodeById(abonent** root, const int id);</w:t>
      </w:r>
    </w:p>
    <w:p w14:paraId="2FBC6D3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AB76804" w14:textId="77777777" w:rsidR="00B44852" w:rsidRPr="00B44852" w:rsidRDefault="00B44852" w:rsidP="00B44852">
      <w:pPr>
        <w:pStyle w:val="a3"/>
      </w:pPr>
      <w:r w:rsidRPr="00B44852">
        <w:t>/// Подсчитать количество узлов в дереве.</w:t>
      </w:r>
    </w:p>
    <w:p w14:paraId="191E5DC3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3CFFC26E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"&gt;Узел дерева, с которого начинать подсчёт.&lt;/</w:t>
      </w:r>
      <w:r w:rsidRPr="00B44852">
        <w:rPr>
          <w:lang w:val="en-US"/>
        </w:rPr>
        <w:t>param</w:t>
      </w:r>
      <w:r w:rsidRPr="00B44852">
        <w:t>&gt;</w:t>
      </w:r>
    </w:p>
    <w:p w14:paraId="3AD2BF77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count</w:t>
      </w:r>
      <w:r w:rsidRPr="00B44852">
        <w:t>"&gt;Стартовое значение счётчика.&lt;/</w:t>
      </w:r>
      <w:r w:rsidRPr="00B44852">
        <w:rPr>
          <w:lang w:val="en-US"/>
        </w:rPr>
        <w:t>param</w:t>
      </w:r>
      <w:r w:rsidRPr="00B44852">
        <w:t>&gt;</w:t>
      </w:r>
    </w:p>
    <w:p w14:paraId="4208195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&gt;Количество элементво в дереве.&lt;/</w:t>
      </w:r>
      <w:r w:rsidRPr="00B44852">
        <w:rPr>
          <w:lang w:val="en-US"/>
        </w:rPr>
        <w:t>returns</w:t>
      </w:r>
      <w:r w:rsidRPr="00B44852">
        <w:t>&gt;</w:t>
      </w:r>
    </w:p>
    <w:p w14:paraId="4BC0E1A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tree_getNodeCount(const abonent* root, const int accum);</w:t>
      </w:r>
    </w:p>
    <w:p w14:paraId="419E2667" w14:textId="77777777" w:rsidR="00B44852" w:rsidRPr="00B44852" w:rsidRDefault="00B44852" w:rsidP="00B44852">
      <w:pPr>
        <w:pStyle w:val="a3"/>
        <w:rPr>
          <w:lang w:val="en-US"/>
        </w:rPr>
      </w:pPr>
    </w:p>
    <w:p w14:paraId="6B34099E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661E830" w14:textId="77777777" w:rsidR="00B44852" w:rsidRPr="00B44852" w:rsidRDefault="00B44852" w:rsidP="00B44852">
      <w:pPr>
        <w:pStyle w:val="a3"/>
      </w:pPr>
      <w:r w:rsidRPr="00B44852">
        <w:t>/// Вставить элемент в дерево.</w:t>
      </w:r>
    </w:p>
    <w:p w14:paraId="35154198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0B823AF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head</w:t>
      </w:r>
      <w:r w:rsidRPr="00B44852">
        <w:t>"&gt;Указатель на указатель дерева.&lt;/</w:t>
      </w:r>
      <w:r w:rsidRPr="00B44852">
        <w:rPr>
          <w:lang w:val="en-US"/>
        </w:rPr>
        <w:t>param</w:t>
      </w:r>
      <w:r w:rsidRPr="00B44852">
        <w:t>&gt;</w:t>
      </w:r>
    </w:p>
    <w:p w14:paraId="1E1DBC6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name="info"&gt;Вставляемый элемент.&lt;/param&gt;</w:t>
      </w:r>
    </w:p>
    <w:p w14:paraId="75D2642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tree_add(abonent** head, const abonent_t* info);</w:t>
      </w:r>
    </w:p>
    <w:p w14:paraId="23585195" w14:textId="77777777" w:rsidR="00B44852" w:rsidRPr="00B44852" w:rsidRDefault="00B44852" w:rsidP="00B44852">
      <w:pPr>
        <w:pStyle w:val="a3"/>
        <w:rPr>
          <w:lang w:val="en-US"/>
        </w:rPr>
      </w:pPr>
    </w:p>
    <w:p w14:paraId="0E3E83E5" w14:textId="77777777" w:rsidR="00B44852" w:rsidRPr="00B44852" w:rsidRDefault="00B44852" w:rsidP="00B44852">
      <w:pPr>
        <w:pStyle w:val="a3"/>
        <w:rPr>
          <w:lang w:val="en-US"/>
        </w:rPr>
      </w:pPr>
    </w:p>
    <w:p w14:paraId="0F56959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printToFile(FILE* f, abonent* St);</w:t>
      </w:r>
    </w:p>
    <w:p w14:paraId="07B5EB46" w14:textId="77777777" w:rsidR="00B44852" w:rsidRPr="00B44852" w:rsidRDefault="00B44852" w:rsidP="00B44852">
      <w:pPr>
        <w:pStyle w:val="a3"/>
        <w:rPr>
          <w:lang w:val="en-US"/>
        </w:rPr>
      </w:pPr>
    </w:p>
    <w:p w14:paraId="690F83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printToFile_Text(FILE* f, abonent* St);</w:t>
      </w:r>
    </w:p>
    <w:p w14:paraId="13477D85" w14:textId="77777777" w:rsidR="00B44852" w:rsidRPr="00B44852" w:rsidRDefault="00B44852" w:rsidP="00B44852">
      <w:pPr>
        <w:pStyle w:val="a3"/>
        <w:rPr>
          <w:lang w:val="en-US"/>
        </w:rPr>
      </w:pPr>
    </w:p>
    <w:p w14:paraId="38A70D6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View(abonent* top, int offset);</w:t>
      </w:r>
    </w:p>
    <w:p w14:paraId="7BBA7AE3" w14:textId="77777777" w:rsidR="00B44852" w:rsidRPr="00B44852" w:rsidRDefault="00B44852" w:rsidP="00B44852">
      <w:pPr>
        <w:pStyle w:val="a3"/>
        <w:rPr>
          <w:lang w:val="en-US"/>
        </w:rPr>
      </w:pPr>
    </w:p>
    <w:p w14:paraId="3C095F6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abonent_t* _get_output_info(abonent* root, abonent_t* _output_memory, int* index);</w:t>
      </w:r>
    </w:p>
    <w:p w14:paraId="4E9F00A9" w14:textId="77777777" w:rsidR="00B44852" w:rsidRPr="00B44852" w:rsidRDefault="00B44852" w:rsidP="00B44852">
      <w:pPr>
        <w:pStyle w:val="a3"/>
        <w:rPr>
          <w:lang w:val="en-US"/>
        </w:rPr>
      </w:pPr>
    </w:p>
    <w:p w14:paraId="44E93D5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dolgi_pers_t_obr* _get_dolgi_info(abonent* root, dolgi_pers_t_obr* _output_memory, int d, int m, int y);</w:t>
      </w:r>
    </w:p>
    <w:p w14:paraId="42E32CAA" w14:textId="77777777" w:rsidR="00B44852" w:rsidRPr="00B44852" w:rsidRDefault="00B44852" w:rsidP="00B44852">
      <w:pPr>
        <w:pStyle w:val="a3"/>
        <w:rPr>
          <w:lang w:val="en-US"/>
        </w:rPr>
      </w:pPr>
    </w:p>
    <w:p w14:paraId="20354B7A" w14:textId="77777777" w:rsidR="00B44852" w:rsidRPr="00B44852" w:rsidRDefault="00B44852" w:rsidP="00B44852">
      <w:pPr>
        <w:pStyle w:val="a3"/>
        <w:rPr>
          <w:lang w:val="en-US"/>
        </w:rPr>
      </w:pPr>
    </w:p>
    <w:p w14:paraId="379D595E" w14:textId="77777777" w:rsidR="00B44852" w:rsidRPr="00B44852" w:rsidRDefault="00B44852" w:rsidP="00B44852">
      <w:pPr>
        <w:pStyle w:val="a3"/>
        <w:rPr>
          <w:lang w:val="en-US"/>
        </w:rPr>
      </w:pPr>
    </w:p>
    <w:p w14:paraId="3C3098E8" w14:textId="7C3F31A6" w:rsidR="00B44852" w:rsidRDefault="00B44852" w:rsidP="00B44852">
      <w:pPr>
        <w:pStyle w:val="a3"/>
      </w:pPr>
      <w:r w:rsidRPr="00B44852">
        <w:rPr>
          <w:lang w:val="en-US"/>
        </w:rPr>
        <w:t>#endif // !TREE_OPERATION</w:t>
      </w:r>
      <w:r>
        <w:t xml:space="preserve"> </w:t>
      </w:r>
    </w:p>
    <w:p w14:paraId="1F60AE55" w14:textId="77777777" w:rsidR="00B44852" w:rsidRDefault="00B44852" w:rsidP="00B44852">
      <w:pPr>
        <w:pStyle w:val="a3"/>
      </w:pPr>
    </w:p>
    <w:p w14:paraId="2B9754EB" w14:textId="10DADC8A" w:rsidR="00B44852" w:rsidRPr="00B44852" w:rsidRDefault="00B44852" w:rsidP="00B44852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B44852">
        <w:rPr>
          <w:b/>
        </w:rPr>
        <w:t xml:space="preserve"> </w:t>
      </w:r>
      <w:r w:rsidRPr="00640A6B">
        <w:rPr>
          <w:b/>
        </w:rPr>
        <w:t>код</w:t>
      </w:r>
      <w:r w:rsidRPr="00B44852">
        <w:rPr>
          <w:b/>
        </w:rPr>
        <w:t xml:space="preserve"> </w:t>
      </w:r>
      <w:r w:rsidRPr="00640A6B">
        <w:rPr>
          <w:b/>
          <w:lang w:val="en-US"/>
        </w:rPr>
        <w:t>header</w:t>
      </w:r>
      <w:r w:rsidRPr="00B44852">
        <w:rPr>
          <w:b/>
        </w:rPr>
        <w:t>-</w:t>
      </w:r>
      <w:r w:rsidRPr="00640A6B">
        <w:rPr>
          <w:b/>
        </w:rPr>
        <w:t>файла</w:t>
      </w:r>
      <w:r w:rsidRPr="00B44852">
        <w:rPr>
          <w:b/>
        </w:rPr>
        <w:t xml:space="preserve"> «</w:t>
      </w:r>
      <w:r w:rsidRPr="00B44852">
        <w:rPr>
          <w:b/>
          <w:lang w:val="en-US"/>
        </w:rPr>
        <w:t>VicMenuDLL</w:t>
      </w:r>
      <w:r w:rsidRPr="00B44852">
        <w:rPr>
          <w:b/>
        </w:rPr>
        <w:t>.</w:t>
      </w:r>
      <w:r w:rsidRPr="00640A6B">
        <w:rPr>
          <w:b/>
          <w:lang w:val="en-US"/>
        </w:rPr>
        <w:t>h</w:t>
      </w:r>
      <w:r w:rsidRPr="00B44852">
        <w:rPr>
          <w:b/>
        </w:rPr>
        <w:t>»</w:t>
      </w:r>
    </w:p>
    <w:p w14:paraId="198C76B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"MenuStruct.h"</w:t>
      </w:r>
    </w:p>
    <w:p w14:paraId="3CB3F11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#include "ThreeStruct.h"</w:t>
      </w:r>
    </w:p>
    <w:p w14:paraId="5E352E03" w14:textId="77777777" w:rsidR="00B44852" w:rsidRPr="00B44852" w:rsidRDefault="00B44852" w:rsidP="00B44852">
      <w:pPr>
        <w:pStyle w:val="a3"/>
        <w:rPr>
          <w:lang w:val="en-US"/>
        </w:rPr>
      </w:pPr>
    </w:p>
    <w:p w14:paraId="3933127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#ifndef VicMenuDLL</w:t>
      </w:r>
    </w:p>
    <w:p w14:paraId="77573B5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VicMenuDLL</w:t>
      </w:r>
    </w:p>
    <w:p w14:paraId="688D2F1B" w14:textId="77777777" w:rsidR="00B44852" w:rsidRPr="00B44852" w:rsidRDefault="00B44852" w:rsidP="00B44852">
      <w:pPr>
        <w:pStyle w:val="a3"/>
        <w:rPr>
          <w:lang w:val="en-US"/>
        </w:rPr>
      </w:pPr>
    </w:p>
    <w:p w14:paraId="0B55143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typedef struct {</w:t>
      </w:r>
    </w:p>
    <w:p w14:paraId="59F59A6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sort_f;</w:t>
      </w:r>
    </w:p>
    <w:p w14:paraId="3E308CF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sort_t;</w:t>
      </w:r>
    </w:p>
    <w:p w14:paraId="679D117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}sort_struct;</w:t>
      </w:r>
    </w:p>
    <w:p w14:paraId="0FB3B004" w14:textId="77777777" w:rsidR="00B44852" w:rsidRPr="00B44852" w:rsidRDefault="00B44852" w:rsidP="00B44852">
      <w:pPr>
        <w:pStyle w:val="a3"/>
        <w:rPr>
          <w:lang w:val="en-US"/>
        </w:rPr>
      </w:pPr>
    </w:p>
    <w:p w14:paraId="7B743C4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int* _get_curent_selection(char  c // Символ клавиатуры</w:t>
      </w:r>
    </w:p>
    <w:p w14:paraId="3538694C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 xml:space="preserve">    </w:t>
      </w:r>
      <w:r w:rsidRPr="00B44852">
        <w:t xml:space="preserve">, </w:t>
      </w:r>
      <w:r w:rsidRPr="00B44852">
        <w:rPr>
          <w:lang w:val="en-US"/>
        </w:rPr>
        <w:t>int</w:t>
      </w:r>
      <w:r w:rsidRPr="00B44852">
        <w:t xml:space="preserve">* </w:t>
      </w:r>
      <w:r w:rsidRPr="00B44852">
        <w:rPr>
          <w:lang w:val="en-US"/>
        </w:rPr>
        <w:t>position</w:t>
      </w:r>
      <w:r w:rsidRPr="00B44852">
        <w:t xml:space="preserve"> // Массив в котором хранятся </w:t>
      </w:r>
      <w:r w:rsidRPr="00B44852">
        <w:rPr>
          <w:lang w:val="en-US"/>
        </w:rPr>
        <w:t>x</w:t>
      </w:r>
      <w:r w:rsidRPr="00B44852">
        <w:t xml:space="preserve"> и </w:t>
      </w:r>
      <w:r w:rsidRPr="00B44852">
        <w:rPr>
          <w:lang w:val="en-US"/>
        </w:rPr>
        <w:t>y</w:t>
      </w:r>
    </w:p>
    <w:p w14:paraId="502C60CD" w14:textId="77777777" w:rsidR="00B44852" w:rsidRPr="00B44852" w:rsidRDefault="00B44852" w:rsidP="00B44852">
      <w:pPr>
        <w:pStyle w:val="a3"/>
      </w:pPr>
      <w:r w:rsidRPr="00B44852">
        <w:t xml:space="preserve">    ,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MaxY</w:t>
      </w:r>
      <w:r w:rsidRPr="00B44852">
        <w:t xml:space="preserve"> // Максимальный количество строк </w:t>
      </w:r>
    </w:p>
    <w:p w14:paraId="518A6A4B" w14:textId="77777777" w:rsidR="00B44852" w:rsidRPr="00B44852" w:rsidRDefault="00B44852" w:rsidP="00B44852">
      <w:pPr>
        <w:pStyle w:val="a3"/>
      </w:pPr>
      <w:r w:rsidRPr="00B44852">
        <w:t xml:space="preserve">    , </w:t>
      </w:r>
      <w:r w:rsidRPr="00B44852">
        <w:rPr>
          <w:lang w:val="en-US"/>
        </w:rPr>
        <w:t>int</w:t>
      </w:r>
      <w:r w:rsidRPr="00B44852">
        <w:t xml:space="preserve"> </w:t>
      </w:r>
      <w:r w:rsidRPr="00B44852">
        <w:rPr>
          <w:lang w:val="en-US"/>
        </w:rPr>
        <w:t>Colums</w:t>
      </w:r>
      <w:r w:rsidRPr="00B44852">
        <w:t xml:space="preserve">  // Количество столбцов, по умолчанию - 1</w:t>
      </w:r>
    </w:p>
    <w:p w14:paraId="461CA69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 xml:space="preserve">    </w:t>
      </w:r>
      <w:r w:rsidRPr="00B44852">
        <w:rPr>
          <w:lang w:val="en-US"/>
        </w:rPr>
        <w:t>,int _flag_x_readonly</w:t>
      </w:r>
    </w:p>
    <w:p w14:paraId="542F1B6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);</w:t>
      </w:r>
    </w:p>
    <w:p w14:paraId="2E3A7178" w14:textId="77777777" w:rsidR="00B44852" w:rsidRPr="00B44852" w:rsidRDefault="00B44852" w:rsidP="00B44852">
      <w:pPr>
        <w:pStyle w:val="a3"/>
        <w:rPr>
          <w:lang w:val="en-US"/>
        </w:rPr>
      </w:pPr>
    </w:p>
    <w:p w14:paraId="131FCD8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461C9214" w14:textId="77777777" w:rsidR="00B44852" w:rsidRPr="00B44852" w:rsidRDefault="00B44852" w:rsidP="00B44852">
      <w:pPr>
        <w:pStyle w:val="a3"/>
      </w:pPr>
      <w:r w:rsidRPr="00B44852">
        <w:lastRenderedPageBreak/>
        <w:t xml:space="preserve">/// Функция печати основного окна меню. Предназначена для создания внутренней области для работы с данными и реализует возможность </w:t>
      </w:r>
    </w:p>
    <w:p w14:paraId="511CE188" w14:textId="77777777" w:rsidR="00B44852" w:rsidRPr="00B44852" w:rsidRDefault="00B44852" w:rsidP="00B44852">
      <w:pPr>
        <w:pStyle w:val="a3"/>
      </w:pPr>
      <w:r w:rsidRPr="00B44852">
        <w:t xml:space="preserve">/// работы с самим меню используя стрелки. </w:t>
      </w:r>
    </w:p>
    <w:p w14:paraId="5C04F732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458C1C5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menu</w:t>
      </w:r>
      <w:r w:rsidRPr="00B44852">
        <w:t xml:space="preserve">"&gt; структура данных содержащая в себе меню </w:t>
      </w:r>
      <w:r w:rsidRPr="00B44852">
        <w:rPr>
          <w:lang w:val="en-US"/>
        </w:rPr>
        <w:t>&lt;/param&gt;</w:t>
      </w:r>
    </w:p>
    <w:p w14:paraId="2B292ED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name="position"&gt;массив текущей позиции x,y&lt;/param&gt;</w:t>
      </w:r>
    </w:p>
    <w:p w14:paraId="65F7E9F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menu</w:t>
      </w:r>
      <w:r w:rsidRPr="00B44852">
        <w:t>_</w:t>
      </w:r>
      <w:r w:rsidRPr="00B44852">
        <w:rPr>
          <w:lang w:val="en-US"/>
        </w:rPr>
        <w:t>size</w:t>
      </w:r>
      <w:r w:rsidRPr="00B44852">
        <w:t>"&gt;Количество основных пунктов меню&lt;/</w:t>
      </w:r>
      <w:r w:rsidRPr="00B44852">
        <w:rPr>
          <w:lang w:val="en-US"/>
        </w:rPr>
        <w:t>param</w:t>
      </w:r>
      <w:r w:rsidRPr="00B44852">
        <w:t>&gt;</w:t>
      </w:r>
    </w:p>
    <w:p w14:paraId="72D88BF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name="Colums"&gt;Количество кнопок меню&lt;/param&gt;</w:t>
      </w:r>
    </w:p>
    <w:p w14:paraId="787E62A3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mas</w:t>
      </w:r>
      <w:r w:rsidRPr="00B44852">
        <w:t>"&gt;Массив, необходимый для вывода информации&lt;/</w:t>
      </w:r>
      <w:r w:rsidRPr="00B44852">
        <w:rPr>
          <w:lang w:val="en-US"/>
        </w:rPr>
        <w:t>param</w:t>
      </w:r>
      <w:r w:rsidRPr="00B44852">
        <w:t>&gt;</w:t>
      </w:r>
    </w:p>
    <w:p w14:paraId="239AF43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colcount</w:t>
      </w:r>
      <w:r w:rsidRPr="00B44852">
        <w:t>"&gt;Количество данных в массиве вывода &lt;/</w:t>
      </w:r>
      <w:r w:rsidRPr="00B44852">
        <w:rPr>
          <w:lang w:val="en-US"/>
        </w:rPr>
        <w:t>param</w:t>
      </w:r>
      <w:r w:rsidRPr="00B44852">
        <w:t>&gt;</w:t>
      </w:r>
    </w:p>
    <w:p w14:paraId="0A9886BB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table</w:t>
      </w:r>
      <w:r w:rsidRPr="00B44852">
        <w:t>"&gt;Структура хранящая информациию о таблице&lt;/</w:t>
      </w:r>
      <w:r w:rsidRPr="00B44852">
        <w:rPr>
          <w:lang w:val="en-US"/>
        </w:rPr>
        <w:t>param</w:t>
      </w:r>
      <w:r w:rsidRPr="00B44852">
        <w:t>&gt;</w:t>
      </w:r>
    </w:p>
    <w:p w14:paraId="18755AC0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"&gt;Корень дерева, предназначен для вызова функций из внутренностей меню&lt;/</w:t>
      </w:r>
      <w:r w:rsidRPr="00B44852">
        <w:rPr>
          <w:lang w:val="en-US"/>
        </w:rPr>
        <w:t>param</w:t>
      </w:r>
      <w:r w:rsidRPr="00B44852">
        <w:t>&gt;</w:t>
      </w:r>
    </w:p>
    <w:p w14:paraId="69272EA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sort</w:t>
      </w:r>
      <w:r w:rsidRPr="00B44852">
        <w:t>"&gt;Структура, хранящая настройки сортировки&lt;/</w:t>
      </w:r>
      <w:r w:rsidRPr="00B44852">
        <w:rPr>
          <w:lang w:val="en-US"/>
        </w:rPr>
        <w:t>param</w:t>
      </w:r>
      <w:r w:rsidRPr="00B44852">
        <w:t>&gt;</w:t>
      </w:r>
    </w:p>
    <w:p w14:paraId="1F365BC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&gt;Индекс выбранного элемента&lt;/</w:t>
      </w:r>
      <w:r w:rsidRPr="00B44852">
        <w:rPr>
          <w:lang w:val="en-US"/>
        </w:rPr>
        <w:t>returns</w:t>
      </w:r>
      <w:r w:rsidRPr="00B44852">
        <w:t>&gt;</w:t>
      </w:r>
    </w:p>
    <w:p w14:paraId="036C566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_print_menu(_menu_item* _menu, int* position, int _menu_size, int Colums, abonent_t* _output_mas,</w:t>
      </w:r>
    </w:p>
    <w:p w14:paraId="6E3ACD0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int _output_colcount, _tabel_metadata* table, abonent** root, sort_struct* sort);</w:t>
      </w:r>
    </w:p>
    <w:p w14:paraId="60D9A20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18299779" w14:textId="77777777" w:rsidR="00B44852" w:rsidRPr="00B44852" w:rsidRDefault="00B44852" w:rsidP="00B44852">
      <w:pPr>
        <w:pStyle w:val="a3"/>
      </w:pPr>
      <w:r w:rsidRPr="00B44852">
        <w:t>/// Анимация(над сделать)</w:t>
      </w:r>
    </w:p>
    <w:p w14:paraId="0EA4C7E3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62951B84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>void</w:t>
      </w:r>
      <w:r w:rsidRPr="00B44852">
        <w:t xml:space="preserve"> </w:t>
      </w:r>
      <w:r w:rsidRPr="00B44852">
        <w:rPr>
          <w:lang w:val="en-US"/>
        </w:rPr>
        <w:t>animatedNeko</w:t>
      </w:r>
      <w:r w:rsidRPr="00B44852">
        <w:t>();</w:t>
      </w:r>
    </w:p>
    <w:p w14:paraId="0D4D7EC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7106753B" w14:textId="77777777" w:rsidR="00B44852" w:rsidRPr="00B44852" w:rsidRDefault="00B44852" w:rsidP="00B44852">
      <w:pPr>
        <w:pStyle w:val="a3"/>
      </w:pPr>
      <w:r w:rsidRPr="00B44852">
        <w:t xml:space="preserve">/// Рисует задний фон согласно параметрам, делая область для работы </w:t>
      </w:r>
    </w:p>
    <w:p w14:paraId="1FCC54D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7CDE9D7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name="_window_w"&gt;ширина окна&lt;/param&gt;</w:t>
      </w:r>
    </w:p>
    <w:p w14:paraId="034C636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name="_window_h"&gt;высота окна&lt;/param&gt;</w:t>
      </w:r>
    </w:p>
    <w:p w14:paraId="248F549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_print_bakground(int _window_w, int _window_h);</w:t>
      </w:r>
    </w:p>
    <w:p w14:paraId="29AD18B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70994E7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чистит экран</w:t>
      </w:r>
    </w:p>
    <w:p w14:paraId="4463F0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4920F7F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clear();</w:t>
      </w:r>
    </w:p>
    <w:p w14:paraId="10D4D72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504FD880" w14:textId="77777777" w:rsidR="00B44852" w:rsidRPr="00B44852" w:rsidRDefault="00B44852" w:rsidP="00B44852">
      <w:pPr>
        <w:pStyle w:val="a3"/>
      </w:pPr>
      <w:r w:rsidRPr="00B44852">
        <w:t>/// Печать границ окна с очисткой в нутри</w:t>
      </w:r>
    </w:p>
    <w:p w14:paraId="223189B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617CAB1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name="_window_w"&gt;ширина окна&lt;/param&gt;</w:t>
      </w:r>
    </w:p>
    <w:p w14:paraId="06BD408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name="_window_h"&gt;высота окна&lt;/param&gt;</w:t>
      </w:r>
    </w:p>
    <w:p w14:paraId="2560DEA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_print_border(int _window_w, int _window_h);</w:t>
      </w:r>
    </w:p>
    <w:p w14:paraId="104A3FDA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0B8054DB" w14:textId="77777777" w:rsidR="00B44852" w:rsidRPr="00B44852" w:rsidRDefault="00B44852" w:rsidP="00B44852">
      <w:pPr>
        <w:pStyle w:val="a3"/>
      </w:pPr>
      <w:r w:rsidRPr="00B44852">
        <w:t>/// Возвращает текущий размер окна</w:t>
      </w:r>
    </w:p>
    <w:p w14:paraId="5544140C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2FC1FCE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&gt;Двумерный массив, ширина и высота&lt;/</w:t>
      </w:r>
      <w:r w:rsidRPr="00B44852">
        <w:rPr>
          <w:lang w:val="en-US"/>
        </w:rPr>
        <w:t>returns</w:t>
      </w:r>
      <w:r w:rsidRPr="00B44852">
        <w:t>&gt;</w:t>
      </w:r>
    </w:p>
    <w:p w14:paraId="401117D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int* _get_window_size(int* size);</w:t>
      </w:r>
    </w:p>
    <w:p w14:paraId="6ACD7E95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87DF949" w14:textId="77777777" w:rsidR="00B44852" w:rsidRPr="00B44852" w:rsidRDefault="00B44852" w:rsidP="00B44852">
      <w:pPr>
        <w:pStyle w:val="a3"/>
      </w:pPr>
      <w:r w:rsidRPr="00B44852">
        <w:t xml:space="preserve">/// Функция отричовки окна подверждения с кастомным сообщением </w:t>
      </w:r>
    </w:p>
    <w:p w14:paraId="43D159BC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516C5092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msg</w:t>
      </w:r>
      <w:r w:rsidRPr="00B44852">
        <w:t xml:space="preserve">"&gt;Указатель на строку сообщения, если </w:t>
      </w:r>
      <w:r w:rsidRPr="00B44852">
        <w:rPr>
          <w:lang w:val="en-US"/>
        </w:rPr>
        <w:t>NULL</w:t>
      </w:r>
      <w:r w:rsidRPr="00B44852">
        <w:t xml:space="preserve"> то выведет стандартное окно&lt;/</w:t>
      </w:r>
      <w:r w:rsidRPr="00B44852">
        <w:rPr>
          <w:lang w:val="en-US"/>
        </w:rPr>
        <w:t>param</w:t>
      </w:r>
      <w:r w:rsidRPr="00B44852">
        <w:t>&gt;</w:t>
      </w:r>
    </w:p>
    <w:p w14:paraId="435BD19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&gt;0 либо 1 в зависимости от того что выбрал пользователь&lt;/</w:t>
      </w:r>
      <w:r w:rsidRPr="00B44852">
        <w:rPr>
          <w:lang w:val="en-US"/>
        </w:rPr>
        <w:t>returns</w:t>
      </w:r>
      <w:r w:rsidRPr="00B44852">
        <w:t>&gt;</w:t>
      </w:r>
    </w:p>
    <w:p w14:paraId="34859FC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_confirm_window(char *);</w:t>
      </w:r>
    </w:p>
    <w:p w14:paraId="054F2EB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49BF2C3E" w14:textId="77777777" w:rsidR="00B44852" w:rsidRPr="00B44852" w:rsidRDefault="00B44852" w:rsidP="00B44852">
      <w:pPr>
        <w:pStyle w:val="a3"/>
      </w:pPr>
      <w:r w:rsidRPr="00B44852">
        <w:t>/// Функция печати окна для работы в дальнейшем</w:t>
      </w:r>
    </w:p>
    <w:p w14:paraId="46112E9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1C3588E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name="_window_w"&gt;Текущая ширина&lt;/param&gt;</w:t>
      </w:r>
    </w:p>
    <w:p w14:paraId="4CD1361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name="_window_h"&gt;Текущая высота &lt;/param&gt;</w:t>
      </w:r>
    </w:p>
    <w:p w14:paraId="11160BF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name="title"&gt;Название окна &lt;/param&gt;</w:t>
      </w:r>
    </w:p>
    <w:p w14:paraId="15D4FDB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_window(int _window_w, int _window_h,char * title);</w:t>
      </w:r>
    </w:p>
    <w:p w14:paraId="2716DF5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33825EAD" w14:textId="77777777" w:rsidR="00B44852" w:rsidRPr="00B44852" w:rsidRDefault="00B44852" w:rsidP="00B44852">
      <w:pPr>
        <w:pStyle w:val="a3"/>
      </w:pPr>
      <w:r w:rsidRPr="00B44852">
        <w:t>/// Очистка только внутренней части окна</w:t>
      </w:r>
    </w:p>
    <w:p w14:paraId="2B76DF6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0A66248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clear_for_info();</w:t>
      </w:r>
    </w:p>
    <w:p w14:paraId="0B931C6B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25B5E726" w14:textId="77777777" w:rsidR="00B44852" w:rsidRPr="00B44852" w:rsidRDefault="00B44852" w:rsidP="00B44852">
      <w:pPr>
        <w:pStyle w:val="a3"/>
      </w:pPr>
      <w:r w:rsidRPr="00B44852">
        <w:t>/// Окно ввода данных. Считывать данные можно чем угодно вызвав после окна функцию считывания</w:t>
      </w:r>
    </w:p>
    <w:p w14:paraId="4E71721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>/// &lt;/summary&gt;</w:t>
      </w:r>
    </w:p>
    <w:p w14:paraId="7132118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_in_window();</w:t>
      </w:r>
    </w:p>
    <w:p w14:paraId="28D64A1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3FE5587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/// Окно сообщения. </w:t>
      </w:r>
    </w:p>
    <w:p w14:paraId="5C7F3CE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1850067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name="message"&gt;Сообщение&lt;/param&gt;</w:t>
      </w:r>
    </w:p>
    <w:p w14:paraId="5114E4F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_message_window( char* message);</w:t>
      </w:r>
    </w:p>
    <w:p w14:paraId="299F9FA2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BBBD886" w14:textId="77777777" w:rsidR="00B44852" w:rsidRPr="00B44852" w:rsidRDefault="00B44852" w:rsidP="00B44852">
      <w:pPr>
        <w:pStyle w:val="a3"/>
      </w:pPr>
      <w:r w:rsidRPr="00B44852">
        <w:t>/// Табличная форма вывода данных с поддержкой управления в нутри таблицы</w:t>
      </w:r>
    </w:p>
    <w:p w14:paraId="206E823F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4A875E3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table</w:t>
      </w:r>
      <w:r w:rsidRPr="00B44852">
        <w:t>"&gt;структура данных, содержащая информацию о полях таблицы&lt;/</w:t>
      </w:r>
      <w:r w:rsidRPr="00B44852">
        <w:rPr>
          <w:lang w:val="en-US"/>
        </w:rPr>
        <w:t>param</w:t>
      </w:r>
      <w:r w:rsidRPr="00B44852">
        <w:t>&gt;</w:t>
      </w:r>
    </w:p>
    <w:p w14:paraId="463627B7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mass</w:t>
      </w:r>
      <w:r w:rsidRPr="00B44852">
        <w:t>"&gt;Массив данных для вывода&lt;/</w:t>
      </w:r>
      <w:r w:rsidRPr="00B44852">
        <w:rPr>
          <w:lang w:val="en-US"/>
        </w:rPr>
        <w:t>param</w:t>
      </w:r>
      <w:r w:rsidRPr="00B44852">
        <w:t>&gt;</w:t>
      </w:r>
    </w:p>
    <w:p w14:paraId="269E791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info</w:t>
      </w:r>
      <w:r w:rsidRPr="00B44852">
        <w:t>_</w:t>
      </w:r>
      <w:r w:rsidRPr="00B44852">
        <w:rPr>
          <w:lang w:val="en-US"/>
        </w:rPr>
        <w:t>count</w:t>
      </w:r>
      <w:r w:rsidRPr="00B44852">
        <w:t>"&gt;Количество данных в массиве для вывода&lt;/</w:t>
      </w:r>
      <w:r w:rsidRPr="00B44852">
        <w:rPr>
          <w:lang w:val="en-US"/>
        </w:rPr>
        <w:t>param</w:t>
      </w:r>
      <w:r w:rsidRPr="00B44852">
        <w:t>&gt;</w:t>
      </w:r>
    </w:p>
    <w:p w14:paraId="28991B0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page</w:t>
      </w:r>
      <w:r w:rsidRPr="00B44852">
        <w:t xml:space="preserve">"&gt;Указатель, хранящий текущюю </w:t>
      </w:r>
      <w:r w:rsidRPr="00B44852">
        <w:rPr>
          <w:lang w:val="en-US"/>
        </w:rPr>
        <w:t>страницу&lt;/param&gt;</w:t>
      </w:r>
    </w:p>
    <w:p w14:paraId="14AE14E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name="_table_focus_flag"&gt;Флаг работы с таблицей&lt;/param&gt;</w:t>
      </w:r>
    </w:p>
    <w:p w14:paraId="7564174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name="root"&gt;Корень дерева&lt;/param&gt;</w:t>
      </w:r>
    </w:p>
    <w:p w14:paraId="1BDE4F0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name="sort"&gt;Структура сортировки &lt;/param&gt;</w:t>
      </w:r>
    </w:p>
    <w:p w14:paraId="3A8A444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&lt;returns&gt;&lt;/returns&gt;</w:t>
      </w:r>
    </w:p>
    <w:p w14:paraId="6569A93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_table_window(_tabel_metadata* table, abonent_t* _output_mass, int* _info_count, int* page, int* _table_focus_flag,abonent ** root, sort_struct* sort);</w:t>
      </w:r>
    </w:p>
    <w:p w14:paraId="218C7107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23D8E42C" w14:textId="77777777" w:rsidR="00B44852" w:rsidRPr="00B44852" w:rsidRDefault="00B44852" w:rsidP="00B44852">
      <w:pPr>
        <w:pStyle w:val="a3"/>
      </w:pPr>
      <w:r w:rsidRPr="00B44852">
        <w:t xml:space="preserve">/// Большое окно для работы с данными </w:t>
      </w:r>
    </w:p>
    <w:p w14:paraId="52B6428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3523070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&lt;param name="title"&gt;Название окна &lt;/param&gt;</w:t>
      </w:r>
    </w:p>
    <w:p w14:paraId="1BD0F35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_big_window(char* title);</w:t>
      </w:r>
    </w:p>
    <w:p w14:paraId="3A14A7CD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57630B9" w14:textId="77777777" w:rsidR="00B44852" w:rsidRPr="00B44852" w:rsidRDefault="00B44852" w:rsidP="00B44852">
      <w:pPr>
        <w:pStyle w:val="a3"/>
      </w:pPr>
      <w:r w:rsidRPr="00B44852">
        <w:t>/// Окно ввода/редактирования информации</w:t>
      </w:r>
    </w:p>
    <w:p w14:paraId="62380D76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1B69430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table</w:t>
      </w:r>
      <w:r w:rsidRPr="00B44852">
        <w:t>"&gt;Поля из таблицы, используются для отрисовки пунктов&lt;/</w:t>
      </w:r>
      <w:r w:rsidRPr="00B44852">
        <w:rPr>
          <w:lang w:val="en-US"/>
        </w:rPr>
        <w:t>param</w:t>
      </w:r>
      <w:r w:rsidRPr="00B44852">
        <w:t>&gt;</w:t>
      </w:r>
    </w:p>
    <w:p w14:paraId="303E4C19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="_</w:t>
      </w:r>
      <w:r w:rsidRPr="00B44852">
        <w:rPr>
          <w:lang w:val="en-US"/>
        </w:rPr>
        <w:t>output</w:t>
      </w:r>
      <w:r w:rsidRPr="00B44852">
        <w:t>_</w:t>
      </w:r>
      <w:r w:rsidRPr="00B44852">
        <w:rPr>
          <w:lang w:val="en-US"/>
        </w:rPr>
        <w:t>mass</w:t>
      </w:r>
      <w:r w:rsidRPr="00B44852">
        <w:t xml:space="preserve">"&gt;указатель на элемент данных, </w:t>
      </w:r>
      <w:r w:rsidRPr="00B44852">
        <w:rPr>
          <w:lang w:val="en-US"/>
        </w:rPr>
        <w:t>null</w:t>
      </w:r>
      <w:r w:rsidRPr="00B44852">
        <w:t xml:space="preserve"> для ввода&lt;/</w:t>
      </w:r>
      <w:r w:rsidRPr="00B44852">
        <w:rPr>
          <w:lang w:val="en-US"/>
        </w:rPr>
        <w:t>param</w:t>
      </w:r>
      <w:r w:rsidRPr="00B44852">
        <w:t>&gt;</w:t>
      </w:r>
    </w:p>
    <w:p w14:paraId="60FA370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flag</w:t>
      </w:r>
      <w:r w:rsidRPr="00B44852">
        <w:t>"&gt;Флаг цикличного ввода. Для формирования дерева в цикле&lt;/</w:t>
      </w:r>
      <w:r w:rsidRPr="00B44852">
        <w:rPr>
          <w:lang w:val="en-US"/>
        </w:rPr>
        <w:t>param</w:t>
      </w:r>
      <w:r w:rsidRPr="00B44852">
        <w:t>&gt;</w:t>
      </w:r>
    </w:p>
    <w:p w14:paraId="7A1D8FC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&lt;returns&gt;Возвращает элемент&lt;/returns&gt;</w:t>
      </w:r>
    </w:p>
    <w:p w14:paraId="5B21EB1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abonent_t* _in_info_window(_tabel_metadata* table, abonent_t* _output_mass,int);  </w:t>
      </w:r>
    </w:p>
    <w:p w14:paraId="3F4569F6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64FEE592" w14:textId="77777777" w:rsidR="00B44852" w:rsidRPr="00B44852" w:rsidRDefault="00B44852" w:rsidP="00B44852">
      <w:pPr>
        <w:pStyle w:val="a3"/>
      </w:pPr>
      <w:r w:rsidRPr="00B44852">
        <w:t>/// Печать информационной помощи</w:t>
      </w:r>
    </w:p>
    <w:p w14:paraId="21B9FEC3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776F47D1" w14:textId="77777777" w:rsidR="00B44852" w:rsidRPr="00B44852" w:rsidRDefault="00B44852" w:rsidP="00B44852">
      <w:pPr>
        <w:pStyle w:val="a3"/>
      </w:pPr>
      <w:r w:rsidRPr="00B44852">
        <w:rPr>
          <w:lang w:val="en-US"/>
        </w:rPr>
        <w:t xml:space="preserve">/// &lt;param name="help_message"&gt;Сообщение помощи. </w:t>
      </w:r>
      <w:r w:rsidRPr="00B44852">
        <w:t>Поддерживает изменение цвета&lt;/</w:t>
      </w:r>
      <w:r w:rsidRPr="00B44852">
        <w:rPr>
          <w:lang w:val="en-US"/>
        </w:rPr>
        <w:t>param</w:t>
      </w:r>
      <w:r w:rsidRPr="00B44852">
        <w:t>&gt;</w:t>
      </w:r>
    </w:p>
    <w:p w14:paraId="032319F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&gt;&lt;/</w:t>
      </w:r>
      <w:r w:rsidRPr="00B44852">
        <w:rPr>
          <w:lang w:val="en-US"/>
        </w:rPr>
        <w:t>returns</w:t>
      </w:r>
      <w:r w:rsidRPr="00B44852">
        <w:t>&gt;</w:t>
      </w:r>
    </w:p>
    <w:p w14:paraId="74A8922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int print_help(char* help_message);</w:t>
      </w:r>
    </w:p>
    <w:p w14:paraId="01FC4941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4692EDB2" w14:textId="77777777" w:rsidR="00B44852" w:rsidRPr="00B44852" w:rsidRDefault="00B44852" w:rsidP="00B44852">
      <w:pPr>
        <w:pStyle w:val="a3"/>
      </w:pPr>
      <w:r w:rsidRPr="00B44852">
        <w:t>///  Сортирует данные согласно указанной структуре</w:t>
      </w:r>
    </w:p>
    <w:p w14:paraId="0DB5B084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0E41832F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=""&gt;Указатель на данные (массив)&lt;/</w:t>
      </w:r>
      <w:r w:rsidRPr="00B44852">
        <w:rPr>
          <w:lang w:val="en-US"/>
        </w:rPr>
        <w:t>param</w:t>
      </w:r>
      <w:r w:rsidRPr="00B44852">
        <w:t>&gt;</w:t>
      </w:r>
    </w:p>
    <w:p w14:paraId="025263A4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=""&gt;Количество данных в массиве&lt;/</w:t>
      </w:r>
      <w:r w:rsidRPr="00B44852">
        <w:rPr>
          <w:lang w:val="en-US"/>
        </w:rPr>
        <w:t>param</w:t>
      </w:r>
      <w:r w:rsidRPr="00B44852">
        <w:t>&gt;</w:t>
      </w:r>
    </w:p>
    <w:p w14:paraId="2DC53B95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=""&gt;Структура хранящаяя текущюю сортировку&lt;/</w:t>
      </w:r>
      <w:r w:rsidRPr="00B44852">
        <w:rPr>
          <w:lang w:val="en-US"/>
        </w:rPr>
        <w:t>param</w:t>
      </w:r>
      <w:r w:rsidRPr="00B44852">
        <w:t>&gt;</w:t>
      </w:r>
    </w:p>
    <w:p w14:paraId="028B9508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returns</w:t>
      </w:r>
      <w:r w:rsidRPr="00B44852">
        <w:t>&gt;Указатель на новые отсортированные данные&lt;/</w:t>
      </w:r>
      <w:r w:rsidRPr="00B44852">
        <w:rPr>
          <w:lang w:val="en-US"/>
        </w:rPr>
        <w:t>returns</w:t>
      </w:r>
      <w:r w:rsidRPr="00B44852">
        <w:t>&gt;</w:t>
      </w:r>
    </w:p>
    <w:p w14:paraId="3FE10C7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abonent_t* _sort_output(abonent_t*, int *,sort_struct *);</w:t>
      </w:r>
    </w:p>
    <w:p w14:paraId="37A8837B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56C8EA63" w14:textId="77777777" w:rsidR="00B44852" w:rsidRPr="00B44852" w:rsidRDefault="00B44852" w:rsidP="00B44852">
      <w:pPr>
        <w:pStyle w:val="a3"/>
      </w:pPr>
      <w:r w:rsidRPr="00B44852">
        <w:t>/// Окно просмотра должников</w:t>
      </w:r>
    </w:p>
    <w:p w14:paraId="74D4B699" w14:textId="77777777" w:rsidR="00B44852" w:rsidRPr="00B44852" w:rsidRDefault="00B44852" w:rsidP="00B44852">
      <w:pPr>
        <w:pStyle w:val="a3"/>
      </w:pPr>
      <w:r w:rsidRPr="00B44852">
        <w:t>/// &lt;/</w:t>
      </w:r>
      <w:r w:rsidRPr="00B44852">
        <w:rPr>
          <w:lang w:val="en-US"/>
        </w:rPr>
        <w:t>summary</w:t>
      </w:r>
      <w:r w:rsidRPr="00B44852">
        <w:t>&gt;</w:t>
      </w:r>
    </w:p>
    <w:p w14:paraId="1F6DF53C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param</w:t>
      </w:r>
      <w:r w:rsidRPr="00B44852">
        <w:t xml:space="preserve"> </w:t>
      </w:r>
      <w:r w:rsidRPr="00B44852">
        <w:rPr>
          <w:lang w:val="en-US"/>
        </w:rPr>
        <w:t>name</w:t>
      </w:r>
      <w:r w:rsidRPr="00B44852">
        <w:t>="</w:t>
      </w:r>
      <w:r w:rsidRPr="00B44852">
        <w:rPr>
          <w:lang w:val="en-US"/>
        </w:rPr>
        <w:t>root</w:t>
      </w:r>
      <w:r w:rsidRPr="00B44852">
        <w:t>"&gt;Корень дерева для получения информации&lt;/</w:t>
      </w:r>
      <w:r w:rsidRPr="00B44852">
        <w:rPr>
          <w:lang w:val="en-US"/>
        </w:rPr>
        <w:t>param</w:t>
      </w:r>
      <w:r w:rsidRPr="00B44852">
        <w:t>&gt;</w:t>
      </w:r>
    </w:p>
    <w:p w14:paraId="5865B6C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void dolgiWindow(abonent** root);</w:t>
      </w:r>
    </w:p>
    <w:p w14:paraId="51217157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#endif</w:t>
      </w:r>
    </w:p>
    <w:p w14:paraId="0B060547" w14:textId="77777777" w:rsidR="00B44852" w:rsidRPr="00B44852" w:rsidRDefault="00B44852" w:rsidP="00B44852">
      <w:pPr>
        <w:pStyle w:val="a3"/>
        <w:rPr>
          <w:lang w:val="en-US"/>
        </w:rPr>
      </w:pPr>
    </w:p>
    <w:p w14:paraId="01053323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#ifndef KEYCODE </w:t>
      </w:r>
    </w:p>
    <w:p w14:paraId="3F877DF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#define KEYCODE</w:t>
      </w:r>
    </w:p>
    <w:p w14:paraId="4BF9163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&lt;summary&gt;</w:t>
      </w:r>
    </w:p>
    <w:p w14:paraId="2DD565D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/// Енум хранящий коды кнопок </w:t>
      </w:r>
    </w:p>
    <w:p w14:paraId="6EAFBABF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669C1796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enum KeyboardCodes</w:t>
      </w:r>
    </w:p>
    <w:p w14:paraId="0D41CC6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{</w:t>
      </w:r>
    </w:p>
    <w:p w14:paraId="304B6F6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KEY_ARROW_UP = 72,</w:t>
      </w:r>
    </w:p>
    <w:p w14:paraId="58FC753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KEY_ARROW_DOWN = 80,</w:t>
      </w:r>
    </w:p>
    <w:p w14:paraId="68289EEE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lastRenderedPageBreak/>
        <w:t xml:space="preserve">    KEY_ARROW_LEFT = 75,</w:t>
      </w:r>
    </w:p>
    <w:p w14:paraId="7966114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KEY_ARROW_RIGHT = 77,</w:t>
      </w:r>
    </w:p>
    <w:p w14:paraId="5BB11A6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KEY_TAB = 9,</w:t>
      </w:r>
    </w:p>
    <w:p w14:paraId="344E73A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KEY_HOME = 71,</w:t>
      </w:r>
    </w:p>
    <w:p w14:paraId="40B6A04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KEY_END = 79,</w:t>
      </w:r>
    </w:p>
    <w:p w14:paraId="392FDE3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KEY_ENTER = 13,</w:t>
      </w:r>
    </w:p>
    <w:p w14:paraId="7C6CF20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KEY_ESC = 27,</w:t>
      </w:r>
    </w:p>
    <w:p w14:paraId="7A8E78D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KEY_DEL = 83,</w:t>
      </w:r>
    </w:p>
    <w:p w14:paraId="46BDEEA0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KEY_BACKSPACE = 8,</w:t>
      </w:r>
    </w:p>
    <w:p w14:paraId="7F783DF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KEY_PGUP = 73,</w:t>
      </w:r>
    </w:p>
    <w:p w14:paraId="42EE6F18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KEY_PGDOWN = 81</w:t>
      </w:r>
    </w:p>
    <w:p w14:paraId="5028CC73" w14:textId="77777777" w:rsidR="00B44852" w:rsidRPr="00B44852" w:rsidRDefault="00B44852" w:rsidP="00B44852">
      <w:pPr>
        <w:pStyle w:val="a3"/>
      </w:pPr>
      <w:r w:rsidRPr="00B44852">
        <w:t>};</w:t>
      </w:r>
    </w:p>
    <w:p w14:paraId="483844B9" w14:textId="77777777" w:rsidR="00B44852" w:rsidRPr="00B44852" w:rsidRDefault="00B44852" w:rsidP="00B44852">
      <w:pPr>
        <w:pStyle w:val="a3"/>
      </w:pPr>
      <w:r w:rsidRPr="00B44852">
        <w:t>#</w:t>
      </w:r>
      <w:r w:rsidRPr="00B44852">
        <w:rPr>
          <w:lang w:val="en-US"/>
        </w:rPr>
        <w:t>endif</w:t>
      </w:r>
    </w:p>
    <w:p w14:paraId="31B14B18" w14:textId="77777777" w:rsidR="00B44852" w:rsidRPr="00B44852" w:rsidRDefault="00B44852" w:rsidP="00B44852">
      <w:pPr>
        <w:pStyle w:val="a3"/>
      </w:pPr>
      <w:r w:rsidRPr="00B44852">
        <w:t>/// &lt;</w:t>
      </w:r>
      <w:r w:rsidRPr="00B44852">
        <w:rPr>
          <w:lang w:val="en-US"/>
        </w:rPr>
        <w:t>summary</w:t>
      </w:r>
      <w:r w:rsidRPr="00B44852">
        <w:t>&gt;</w:t>
      </w:r>
    </w:p>
    <w:p w14:paraId="799AA20B" w14:textId="77777777" w:rsidR="00B44852" w:rsidRPr="00B44852" w:rsidRDefault="00B44852" w:rsidP="00B44852">
      <w:pPr>
        <w:pStyle w:val="a3"/>
      </w:pPr>
      <w:r w:rsidRPr="00B44852">
        <w:t>/// Енум , хранящий поля сортировок</w:t>
      </w:r>
    </w:p>
    <w:p w14:paraId="3C47876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/// &lt;/summary&gt;</w:t>
      </w:r>
    </w:p>
    <w:p w14:paraId="1F21E9DC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enum sort_fild { </w:t>
      </w:r>
    </w:p>
    <w:p w14:paraId="7315714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DEF,</w:t>
      </w:r>
    </w:p>
    <w:p w14:paraId="18A811F5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FIO,</w:t>
      </w:r>
    </w:p>
    <w:p w14:paraId="02C5910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AUTHOR,</w:t>
      </w:r>
    </w:p>
    <w:p w14:paraId="7059E67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BOOK_NAME,</w:t>
      </w:r>
    </w:p>
    <w:p w14:paraId="43EBB8DA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IZD,</w:t>
      </w:r>
    </w:p>
    <w:p w14:paraId="451F6E91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DATE_OUT,</w:t>
      </w:r>
    </w:p>
    <w:p w14:paraId="61E195AD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COST,</w:t>
      </w:r>
    </w:p>
    <w:p w14:paraId="2638085B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ZADANIE</w:t>
      </w:r>
    </w:p>
    <w:p w14:paraId="4EA56439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3A02BE6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enum sort_type {</w:t>
      </w:r>
    </w:p>
    <w:p w14:paraId="164EDA72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UP,</w:t>
      </w:r>
    </w:p>
    <w:p w14:paraId="6A1F1244" w14:textId="77777777" w:rsidR="00B44852" w:rsidRP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 xml:space="preserve">    DOWN</w:t>
      </w:r>
    </w:p>
    <w:p w14:paraId="6311AC85" w14:textId="0DEF7B03" w:rsidR="00B44852" w:rsidRDefault="00B44852" w:rsidP="00B44852">
      <w:pPr>
        <w:pStyle w:val="a3"/>
        <w:rPr>
          <w:lang w:val="en-US"/>
        </w:rPr>
      </w:pPr>
      <w:r w:rsidRPr="00B44852">
        <w:rPr>
          <w:lang w:val="en-US"/>
        </w:rPr>
        <w:t>};</w:t>
      </w:r>
    </w:p>
    <w:p w14:paraId="374EDC9C" w14:textId="77777777" w:rsidR="008A1213" w:rsidRPr="00B44852" w:rsidRDefault="008A1213" w:rsidP="00B44852">
      <w:pPr>
        <w:pStyle w:val="a3"/>
      </w:pPr>
    </w:p>
    <w:p w14:paraId="48856EAB" w14:textId="73C1352B" w:rsidR="00B078E3" w:rsidRPr="005C01CE" w:rsidRDefault="00B078E3" w:rsidP="00B078E3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CB1337">
        <w:rPr>
          <w:b/>
        </w:rPr>
        <w:t xml:space="preserve"> </w:t>
      </w:r>
      <w:r w:rsidRPr="00640A6B">
        <w:rPr>
          <w:b/>
        </w:rPr>
        <w:t>код</w:t>
      </w:r>
      <w:r w:rsidRPr="00CB1337">
        <w:rPr>
          <w:b/>
        </w:rPr>
        <w:t xml:space="preserve"> </w:t>
      </w:r>
      <w:r w:rsidRPr="00640A6B">
        <w:rPr>
          <w:b/>
        </w:rPr>
        <w:t>файла</w:t>
      </w:r>
      <w:r w:rsidRPr="00CB1337">
        <w:rPr>
          <w:b/>
        </w:rPr>
        <w:t xml:space="preserve"> «</w:t>
      </w:r>
      <w:r w:rsidR="00CB1337" w:rsidRPr="00CB1337">
        <w:rPr>
          <w:b/>
        </w:rPr>
        <w:t>Cursach_main</w:t>
      </w:r>
      <w:r w:rsidRPr="00CB1337">
        <w:rPr>
          <w:b/>
        </w:rPr>
        <w:t>.</w:t>
      </w:r>
      <w:r>
        <w:rPr>
          <w:b/>
          <w:lang w:val="en-US"/>
        </w:rPr>
        <w:t>cpp</w:t>
      </w:r>
      <w:r w:rsidR="005C01CE">
        <w:rPr>
          <w:b/>
        </w:rPr>
        <w:t>»</w:t>
      </w:r>
    </w:p>
    <w:p w14:paraId="34FD7155" w14:textId="77777777" w:rsidR="00CB1337" w:rsidRPr="005C01CE" w:rsidRDefault="00CB1337" w:rsidP="00CB1337">
      <w:pPr>
        <w:pStyle w:val="a3"/>
      </w:pPr>
    </w:p>
    <w:p w14:paraId="79F18F0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#pragma warning(disable : 4996);</w:t>
      </w:r>
    </w:p>
    <w:p w14:paraId="43093F36" w14:textId="77777777" w:rsidR="00CB1337" w:rsidRPr="00CB1337" w:rsidRDefault="00CB1337" w:rsidP="00CB1337">
      <w:pPr>
        <w:pStyle w:val="a3"/>
        <w:rPr>
          <w:lang w:val="en-US"/>
        </w:rPr>
      </w:pPr>
    </w:p>
    <w:p w14:paraId="54CAC6A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&lt;stdio.h&gt;</w:t>
      </w:r>
    </w:p>
    <w:p w14:paraId="023475F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&lt;stdlib.h&gt;</w:t>
      </w:r>
    </w:p>
    <w:p w14:paraId="319EA1D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&lt;string.h&gt;</w:t>
      </w:r>
    </w:p>
    <w:p w14:paraId="2DB42494" w14:textId="77777777" w:rsidR="00CB1337" w:rsidRPr="00CB1337" w:rsidRDefault="00CB1337" w:rsidP="00CB1337">
      <w:pPr>
        <w:pStyle w:val="a3"/>
        <w:rPr>
          <w:lang w:val="en-US"/>
        </w:rPr>
      </w:pPr>
    </w:p>
    <w:p w14:paraId="72EC20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&lt;conio.h&gt;</w:t>
      </w:r>
    </w:p>
    <w:p w14:paraId="67A0F2D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&lt;Windows.h&gt;</w:t>
      </w:r>
    </w:p>
    <w:p w14:paraId="2490B7C3" w14:textId="77777777" w:rsidR="00CB1337" w:rsidRPr="00CB1337" w:rsidRDefault="00CB1337" w:rsidP="00CB1337">
      <w:pPr>
        <w:pStyle w:val="a3"/>
        <w:rPr>
          <w:lang w:val="en-US"/>
        </w:rPr>
      </w:pPr>
    </w:p>
    <w:p w14:paraId="5EE67A4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"utf8.h"</w:t>
      </w:r>
    </w:p>
    <w:p w14:paraId="4AED9F61" w14:textId="77777777" w:rsidR="00CB1337" w:rsidRPr="00CB1337" w:rsidRDefault="00CB1337" w:rsidP="00CB1337">
      <w:pPr>
        <w:pStyle w:val="a3"/>
        <w:rPr>
          <w:lang w:val="en-US"/>
        </w:rPr>
      </w:pPr>
    </w:p>
    <w:p w14:paraId="19081E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"include/data_utils.h"</w:t>
      </w:r>
    </w:p>
    <w:p w14:paraId="6792CB7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"ThreeStruct.h"</w:t>
      </w:r>
    </w:p>
    <w:p w14:paraId="0595173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"VicMenuDLL.h"</w:t>
      </w:r>
    </w:p>
    <w:p w14:paraId="43A736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"MenuStruct.h"</w:t>
      </w:r>
    </w:p>
    <w:p w14:paraId="00DBD63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#include "tree_operation.h"</w:t>
      </w:r>
    </w:p>
    <w:p w14:paraId="0CB68B99" w14:textId="77777777" w:rsidR="00CB1337" w:rsidRPr="00CB1337" w:rsidRDefault="00CB1337" w:rsidP="00CB1337">
      <w:pPr>
        <w:pStyle w:val="a3"/>
        <w:rPr>
          <w:lang w:val="en-US"/>
        </w:rPr>
      </w:pPr>
    </w:p>
    <w:p w14:paraId="52163137" w14:textId="77777777" w:rsidR="00CB1337" w:rsidRPr="00CB1337" w:rsidRDefault="00CB1337" w:rsidP="00CB1337">
      <w:pPr>
        <w:pStyle w:val="a3"/>
        <w:rPr>
          <w:lang w:val="en-US"/>
        </w:rPr>
      </w:pPr>
    </w:p>
    <w:p w14:paraId="386AFF0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#define clearf() system("cls");</w:t>
      </w:r>
    </w:p>
    <w:p w14:paraId="7BC5C0CC" w14:textId="77777777" w:rsidR="00CB1337" w:rsidRPr="00CB1337" w:rsidRDefault="00CB1337" w:rsidP="00CB1337">
      <w:pPr>
        <w:pStyle w:val="a3"/>
        <w:rPr>
          <w:lang w:val="en-US"/>
        </w:rPr>
      </w:pPr>
    </w:p>
    <w:p w14:paraId="6C8240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const int size_abonent_t = sizeof(abonent_t);</w:t>
      </w:r>
    </w:p>
    <w:p w14:paraId="5BF0779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const int menu_size = 5;</w:t>
      </w:r>
    </w:p>
    <w:p w14:paraId="3328AB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HANDLE hConsole;</w:t>
      </w:r>
    </w:p>
    <w:p w14:paraId="3A4E10AB" w14:textId="77777777" w:rsidR="00CB1337" w:rsidRPr="00CB1337" w:rsidRDefault="00CB1337" w:rsidP="00CB1337">
      <w:pPr>
        <w:pStyle w:val="a3"/>
        <w:rPr>
          <w:lang w:val="en-US"/>
        </w:rPr>
      </w:pPr>
    </w:p>
    <w:p w14:paraId="5FE2324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аddNewElement(abonent** st, _tabel_metadata *table);</w:t>
      </w:r>
    </w:p>
    <w:p w14:paraId="03AFDCE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create_file_type(FILE* f, abonent* St);</w:t>
      </w:r>
    </w:p>
    <w:p w14:paraId="0CBA879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loadFromFile_new_type(FILE* f);</w:t>
      </w:r>
    </w:p>
    <w:p w14:paraId="6AEFDD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loadFromFile_new_text(FILE* f);</w:t>
      </w:r>
    </w:p>
    <w:p w14:paraId="0F0AD1E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correctInfo(abonent* st);</w:t>
      </w:r>
    </w:p>
    <w:p w14:paraId="2D247F6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void MenuSelect(int selector, FILE* f, _tabel_metadata* table);</w:t>
      </w:r>
    </w:p>
    <w:p w14:paraId="6C37D0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>int correctInfo(abonent* st);</w:t>
      </w:r>
    </w:p>
    <w:p w14:paraId="34401EC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_menu_item* _init_menu(_menu_item* menu);</w:t>
      </w:r>
    </w:p>
    <w:p w14:paraId="1AE9804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_tabel_metadata* _init_table(_tabel_metadata* table);</w:t>
      </w:r>
    </w:p>
    <w:p w14:paraId="0AEBD2C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abonents = NULL;</w:t>
      </w:r>
    </w:p>
    <w:p w14:paraId="1402F19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position[] = { 1,1 };</w:t>
      </w:r>
    </w:p>
    <w:p w14:paraId="4FFB160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int* size;</w:t>
      </w:r>
    </w:p>
    <w:p w14:paraId="6E8810A2" w14:textId="77777777" w:rsidR="00CB1337" w:rsidRPr="00CB1337" w:rsidRDefault="00CB1337" w:rsidP="00CB1337">
      <w:pPr>
        <w:pStyle w:val="a3"/>
        <w:rPr>
          <w:lang w:val="en-US"/>
        </w:rPr>
      </w:pPr>
    </w:p>
    <w:p w14:paraId="74F302B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main(void) {</w:t>
      </w:r>
    </w:p>
    <w:p w14:paraId="29BD48C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hConsole = GetStdHandle(STD_OUTPUT_HANDLE);</w:t>
      </w:r>
    </w:p>
    <w:p w14:paraId="5D9EE49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CONSOLE_CURSOR_INFO structCursorInfo;</w:t>
      </w:r>
    </w:p>
    <w:p w14:paraId="33B397C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GetConsoleCursorInfo(hConsole, &amp;structCursorInfo);</w:t>
      </w:r>
    </w:p>
    <w:p w14:paraId="0BD3300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structCursorInfo.bVisible = FALSE;</w:t>
      </w:r>
    </w:p>
    <w:p w14:paraId="3FE6118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SetConsoleCursorInfo(hConsole, &amp;structCursorInfo);</w:t>
      </w:r>
    </w:p>
    <w:p w14:paraId="783B161F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system</w:t>
      </w:r>
      <w:r w:rsidRPr="00CB1337">
        <w:t>("</w:t>
      </w:r>
      <w:r w:rsidRPr="00CB1337">
        <w:rPr>
          <w:lang w:val="en-US"/>
        </w:rPr>
        <w:t>chcp</w:t>
      </w:r>
      <w:r w:rsidRPr="00CB1337">
        <w:t xml:space="preserve"> 1251");</w:t>
      </w:r>
    </w:p>
    <w:p w14:paraId="0DCC984E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SetConsoleCP</w:t>
      </w:r>
      <w:r w:rsidRPr="00CB1337">
        <w:t>(1251); // Задаем таблицу символов для консоли.</w:t>
      </w:r>
    </w:p>
    <w:p w14:paraId="7CFB915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</w:t>
      </w:r>
      <w:r w:rsidRPr="00CB1337">
        <w:rPr>
          <w:lang w:val="en-US"/>
        </w:rPr>
        <w:t>SetConsoleOutputCP(65001);</w:t>
      </w:r>
    </w:p>
    <w:p w14:paraId="5A02DE5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clearf();</w:t>
      </w:r>
    </w:p>
    <w:p w14:paraId="3B188AA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_menu_item* menu = NULL;</w:t>
      </w:r>
    </w:p>
    <w:p w14:paraId="378BAA0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_tabel_metadata* table = NULL;</w:t>
      </w:r>
    </w:p>
    <w:p w14:paraId="04063FA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 = _init_menu(menu);</w:t>
      </w:r>
    </w:p>
    <w:p w14:paraId="7EC3FE1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 = _init_table(table);</w:t>
      </w:r>
    </w:p>
    <w:p w14:paraId="3FF6D8A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abonent_t* _output_info;</w:t>
      </w:r>
    </w:p>
    <w:p w14:paraId="7BE31A1E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</w:t>
      </w:r>
      <w:r w:rsidRPr="00CB1337">
        <w:t xml:space="preserve">// </w:t>
      </w:r>
      <w:r w:rsidRPr="00CB1337">
        <w:rPr>
          <w:lang w:val="en-US"/>
        </w:rPr>
        <w:t>system</w:t>
      </w:r>
      <w:r w:rsidRPr="00CB1337">
        <w:t>("</w:t>
      </w:r>
      <w:r w:rsidRPr="00CB1337">
        <w:rPr>
          <w:lang w:val="en-US"/>
        </w:rPr>
        <w:t>color</w:t>
      </w:r>
      <w:r w:rsidRPr="00CB1337">
        <w:t xml:space="preserve"> </w:t>
      </w:r>
      <w:r w:rsidRPr="00CB1337">
        <w:rPr>
          <w:lang w:val="en-US"/>
        </w:rPr>
        <w:t>F</w:t>
      </w:r>
      <w:r w:rsidRPr="00CB1337">
        <w:t>0");</w:t>
      </w:r>
    </w:p>
    <w:p w14:paraId="526DF6B8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FILE</w:t>
      </w:r>
      <w:r w:rsidRPr="00CB1337">
        <w:t xml:space="preserve">* </w:t>
      </w:r>
      <w:r w:rsidRPr="00CB1337">
        <w:rPr>
          <w:lang w:val="en-US"/>
        </w:rPr>
        <w:t>f</w:t>
      </w:r>
      <w:r w:rsidRPr="00CB1337">
        <w:t xml:space="preserve"> =  </w:t>
      </w:r>
      <w:r w:rsidRPr="00CB1337">
        <w:rPr>
          <w:lang w:val="en-US"/>
        </w:rPr>
        <w:t>fopen</w:t>
      </w:r>
      <w:r w:rsidRPr="00CB1337">
        <w:t>("</w:t>
      </w:r>
      <w:r w:rsidRPr="00CB1337">
        <w:rPr>
          <w:lang w:val="en-US"/>
        </w:rPr>
        <w:t>data</w:t>
      </w:r>
      <w:r w:rsidRPr="00CB1337">
        <w:t>.</w:t>
      </w:r>
      <w:r w:rsidRPr="00CB1337">
        <w:rPr>
          <w:lang w:val="en-US"/>
        </w:rPr>
        <w:t>dat</w:t>
      </w:r>
      <w:r w:rsidRPr="00CB1337">
        <w:t>", "</w:t>
      </w:r>
      <w:r w:rsidRPr="00CB1337">
        <w:rPr>
          <w:lang w:val="en-US"/>
        </w:rPr>
        <w:t>rb</w:t>
      </w:r>
      <w:r w:rsidRPr="00CB1337">
        <w:t>+");//Открытие существующего файла для чтения и записи в конец</w:t>
      </w:r>
    </w:p>
    <w:p w14:paraId="5F9EDA91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if</w:t>
      </w:r>
      <w:r w:rsidRPr="00CB1337">
        <w:t xml:space="preserve"> (!</w:t>
      </w:r>
      <w:r w:rsidRPr="00CB1337">
        <w:rPr>
          <w:lang w:val="en-US"/>
        </w:rPr>
        <w:t>f</w:t>
      </w:r>
      <w:r w:rsidRPr="00CB1337">
        <w:t>) {</w:t>
      </w:r>
    </w:p>
    <w:p w14:paraId="6C33D1D4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f</w:t>
      </w:r>
      <w:r w:rsidRPr="00CB1337">
        <w:t xml:space="preserve"> = </w:t>
      </w:r>
      <w:r w:rsidRPr="00CB1337">
        <w:rPr>
          <w:lang w:val="en-US"/>
        </w:rPr>
        <w:t>fopen</w:t>
      </w:r>
      <w:r w:rsidRPr="00CB1337">
        <w:t>("</w:t>
      </w:r>
      <w:r w:rsidRPr="00CB1337">
        <w:rPr>
          <w:lang w:val="en-US"/>
        </w:rPr>
        <w:t>data</w:t>
      </w:r>
      <w:r w:rsidRPr="00CB1337">
        <w:t>.</w:t>
      </w:r>
      <w:r w:rsidRPr="00CB1337">
        <w:rPr>
          <w:lang w:val="en-US"/>
        </w:rPr>
        <w:t>dat</w:t>
      </w:r>
      <w:r w:rsidRPr="00CB1337">
        <w:t>", "</w:t>
      </w:r>
      <w:r w:rsidRPr="00CB1337">
        <w:rPr>
          <w:lang w:val="en-US"/>
        </w:rPr>
        <w:t>wb</w:t>
      </w:r>
      <w:r w:rsidRPr="00CB1337">
        <w:t>+"); //Создание нового файла для обновления</w:t>
      </w:r>
    </w:p>
    <w:p w14:paraId="1B059419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if</w:t>
      </w:r>
      <w:r w:rsidRPr="00CB1337">
        <w:t xml:space="preserve"> (!</w:t>
      </w:r>
      <w:r w:rsidRPr="00CB1337">
        <w:rPr>
          <w:lang w:val="en-US"/>
        </w:rPr>
        <w:t>f</w:t>
      </w:r>
      <w:r w:rsidRPr="00CB1337">
        <w:t>) {</w:t>
      </w:r>
    </w:p>
    <w:p w14:paraId="400F5414" w14:textId="77777777" w:rsidR="00CB1337" w:rsidRPr="00CB1337" w:rsidRDefault="00CB1337" w:rsidP="00CB1337">
      <w:pPr>
        <w:pStyle w:val="a3"/>
      </w:pPr>
      <w:r w:rsidRPr="00CB1337">
        <w:t xml:space="preserve">            </w:t>
      </w:r>
      <w:r w:rsidRPr="00CB1337">
        <w:rPr>
          <w:lang w:val="en-US"/>
        </w:rPr>
        <w:t>puts</w:t>
      </w:r>
      <w:r w:rsidRPr="00CB1337">
        <w:t>("Не могу открыть (создать) файл\</w:t>
      </w:r>
      <w:r w:rsidRPr="00CB1337">
        <w:rPr>
          <w:lang w:val="en-US"/>
        </w:rPr>
        <w:t>n</w:t>
      </w:r>
      <w:r w:rsidRPr="00CB1337">
        <w:t>");</w:t>
      </w:r>
    </w:p>
    <w:p w14:paraId="27196AAB" w14:textId="77777777" w:rsidR="00CB1337" w:rsidRPr="00CB1337" w:rsidRDefault="00CB1337" w:rsidP="00CB1337">
      <w:pPr>
        <w:pStyle w:val="a3"/>
      </w:pPr>
      <w:r w:rsidRPr="00CB1337">
        <w:t xml:space="preserve">            </w:t>
      </w:r>
      <w:r w:rsidRPr="00CB1337">
        <w:rPr>
          <w:lang w:val="en-US"/>
        </w:rPr>
        <w:t>return</w:t>
      </w:r>
      <w:r w:rsidRPr="00CB1337">
        <w:t xml:space="preserve"> 1;</w:t>
      </w:r>
    </w:p>
    <w:p w14:paraId="151DEF13" w14:textId="77777777" w:rsidR="00CB1337" w:rsidRPr="00CB1337" w:rsidRDefault="00CB1337" w:rsidP="00CB1337">
      <w:pPr>
        <w:pStyle w:val="a3"/>
      </w:pPr>
      <w:r w:rsidRPr="00CB1337">
        <w:t xml:space="preserve">        }</w:t>
      </w:r>
    </w:p>
    <w:p w14:paraId="38697449" w14:textId="77777777" w:rsidR="00CB1337" w:rsidRPr="00CB1337" w:rsidRDefault="00CB1337" w:rsidP="00CB1337">
      <w:pPr>
        <w:pStyle w:val="a3"/>
      </w:pPr>
      <w:r w:rsidRPr="00CB1337">
        <w:t xml:space="preserve">    }</w:t>
      </w:r>
    </w:p>
    <w:p w14:paraId="409ED9D4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while</w:t>
      </w:r>
      <w:r w:rsidRPr="00CB1337">
        <w:t xml:space="preserve"> (1) {//вывод меню и запуск соответствующих функций</w:t>
      </w:r>
    </w:p>
    <w:p w14:paraId="2917748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clear();</w:t>
      </w:r>
    </w:p>
    <w:p w14:paraId="03DE491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int leafCount = tree_getNodeCount(abonents, 0);</w:t>
      </w:r>
    </w:p>
    <w:p w14:paraId="01A5EBD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_output_info = (abonent_t*)calloc(leafCount, sizeof(abonent_t));</w:t>
      </w:r>
    </w:p>
    <w:p w14:paraId="555568B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int  temp = 0;</w:t>
      </w:r>
    </w:p>
    <w:p w14:paraId="489E93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_output_info =  _get_output_info(abonents, _output_info,&amp;temp);</w:t>
      </w:r>
    </w:p>
    <w:p w14:paraId="0699706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(leafCount == 0)</w:t>
      </w:r>
    </w:p>
    <w:p w14:paraId="4778D63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_output_info = NULL;</w:t>
      </w:r>
    </w:p>
    <w:p w14:paraId="01BFA0F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static sort_struct sort;</w:t>
      </w:r>
    </w:p>
    <w:p w14:paraId="2F8E6C5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sort.sort_f = DEF;</w:t>
      </w:r>
    </w:p>
    <w:p w14:paraId="05DFD65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sort.sort_t = UP;</w:t>
      </w:r>
    </w:p>
    <w:p w14:paraId="772EE56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MenuSelect(_print_menu(menu, position, menu_size, 5,_output_info,leafCount,table, &amp;abonents, &amp;sort), f,table);</w:t>
      </w:r>
    </w:p>
    <w:p w14:paraId="5D238EC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3829A44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30907A9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Posid = 1;</w:t>
      </w:r>
    </w:p>
    <w:p w14:paraId="31BC7057" w14:textId="77777777" w:rsidR="00CB1337" w:rsidRPr="00CB1337" w:rsidRDefault="00CB1337" w:rsidP="00CB1337">
      <w:pPr>
        <w:pStyle w:val="a3"/>
        <w:rPr>
          <w:lang w:val="en-US"/>
        </w:rPr>
      </w:pPr>
    </w:p>
    <w:p w14:paraId="252E7F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void MenuSelect(int selector, FILE* f,_tabel_metadata *table )</w:t>
      </w:r>
    </w:p>
    <w:p w14:paraId="03ED0FD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388585E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char* a = (char*)calloc(200, sizeof(char));</w:t>
      </w:r>
    </w:p>
    <w:p w14:paraId="756F67E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switch (selector) {</w:t>
      </w:r>
    </w:p>
    <w:p w14:paraId="4DF1F97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56FBF71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ADD_NEW_RECORD:</w:t>
      </w:r>
    </w:p>
    <w:p w14:paraId="1B43E5C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аddNewElement(&amp;abonents,table);</w:t>
      </w:r>
    </w:p>
    <w:p w14:paraId="16D3FA9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5D42064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48F839F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LOAD_FROM_FILE_TYPE:</w:t>
      </w:r>
    </w:p>
    <w:p w14:paraId="75D5C1C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2478D15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 = fopen("data.dat", "rb+");</w:t>
      </w:r>
    </w:p>
    <w:p w14:paraId="4A03671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abonents = loadFromFile_new_type(f);</w:t>
      </w:r>
    </w:p>
    <w:p w14:paraId="7F96ECE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5C0BCE1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4BEEE0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</w:t>
      </w:r>
    </w:p>
    <w:p w14:paraId="263360D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SAVE_TO_FILE_TYPE:</w:t>
      </w:r>
    </w:p>
    <w:p w14:paraId="1C1699F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create_file_type(f, abonents);</w:t>
      </w:r>
    </w:p>
    <w:p w14:paraId="2A1DFA6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5B1C923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CLEAN_TREE:</w:t>
      </w:r>
    </w:p>
    <w:p w14:paraId="7223374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size = _get_window_size(size);</w:t>
      </w:r>
    </w:p>
    <w:p w14:paraId="4C0C881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17CCD5F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abonents = tree_delete(abonents);</w:t>
      </w:r>
    </w:p>
    <w:p w14:paraId="2838F36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"Дерево очищено");</w:t>
      </w:r>
    </w:p>
    <w:p w14:paraId="2BDF1A6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_message_window( a);</w:t>
      </w:r>
    </w:p>
    <w:p w14:paraId="2905972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getch();</w:t>
      </w:r>
    </w:p>
    <w:p w14:paraId="5685491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525152C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14E1F70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PRINT_TREE_STRUCT:</w:t>
      </w:r>
    </w:p>
    <w:p w14:paraId="3BCDE995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    clear</w:t>
      </w:r>
      <w:r w:rsidRPr="00CB1337">
        <w:t>();</w:t>
      </w:r>
    </w:p>
    <w:p w14:paraId="6586DB82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printf</w:t>
      </w:r>
      <w:r w:rsidRPr="00CB1337">
        <w:t>("---------------------------------------------- Структура дерева -----------------------------------------\</w:t>
      </w:r>
      <w:r w:rsidRPr="00CB1337">
        <w:rPr>
          <w:lang w:val="en-US"/>
        </w:rPr>
        <w:t>n</w:t>
      </w:r>
      <w:r w:rsidRPr="00CB1337">
        <w:t>");</w:t>
      </w:r>
    </w:p>
    <w:p w14:paraId="019FF70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View(abonents, 1);</w:t>
      </w:r>
    </w:p>
    <w:p w14:paraId="70D471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printf("-------------------------------------------- Конец струк. дерева ----------------------------------------\n");</w:t>
      </w:r>
    </w:p>
    <w:p w14:paraId="2104D19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getch();</w:t>
      </w:r>
    </w:p>
    <w:p w14:paraId="50E846C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   </w:t>
      </w:r>
    </w:p>
    <w:p w14:paraId="79EFDC0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TREE_SIZE:</w:t>
      </w:r>
    </w:p>
    <w:p w14:paraId="01D8673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65FD444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"Дерево содержит %d записей.",tree_getNodeCount(abonents, 0));</w:t>
      </w:r>
    </w:p>
    <w:p w14:paraId="4031760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_message_window(a);</w:t>
      </w:r>
    </w:p>
    <w:p w14:paraId="448A667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getch();</w:t>
      </w:r>
    </w:p>
    <w:p w14:paraId="0C893D8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080AC9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  </w:t>
      </w:r>
    </w:p>
    <w:p w14:paraId="20DA481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PRINT_HORRIBLE_ANIMATION:</w:t>
      </w:r>
    </w:p>
    <w:p w14:paraId="710CC3D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animatedNeko();</w:t>
      </w:r>
    </w:p>
    <w:p w14:paraId="11C20A5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5C1463F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LOAD_FROM_FILE:</w:t>
      </w:r>
    </w:p>
    <w:p w14:paraId="154C77F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31A3FCA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_in_window();</w:t>
      </w:r>
    </w:p>
    <w:p w14:paraId="7B20610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char a[90]; scanf("%s", a);</w:t>
      </w:r>
    </w:p>
    <w:p w14:paraId="2437BCB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"%s.txt", a);</w:t>
      </w:r>
    </w:p>
    <w:p w14:paraId="094E6FC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FILE* text = fopen(a, "rt");</w:t>
      </w:r>
    </w:p>
    <w:p w14:paraId="2121DAF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(!text) break;</w:t>
      </w:r>
    </w:p>
    <w:p w14:paraId="2ADAE54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abonents = loadFromFile_new_text(text);</w:t>
      </w:r>
    </w:p>
    <w:p w14:paraId="2A9A34E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fclose(text);</w:t>
      </w:r>
    </w:p>
    <w:p w14:paraId="78EB40A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       </w:t>
      </w:r>
    </w:p>
    <w:p w14:paraId="741D1BB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1BBE1B4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SAVE_TO_FILE:</w:t>
      </w:r>
    </w:p>
    <w:p w14:paraId="6728F86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29CEC5E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_in_window();</w:t>
      </w:r>
    </w:p>
    <w:p w14:paraId="7C8A64F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char a[90]; scanf("%s", a);</w:t>
      </w:r>
    </w:p>
    <w:p w14:paraId="645026D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sprintf(a, "%s.txt", a);</w:t>
      </w:r>
    </w:p>
    <w:p w14:paraId="71EF723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FILE* text = fopen(a, "wt");</w:t>
      </w:r>
    </w:p>
    <w:p w14:paraId="09FD1C2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(!text) break;</w:t>
      </w:r>
    </w:p>
    <w:p w14:paraId="4E2D769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printToFile_Text(text, abonents);</w:t>
      </w:r>
    </w:p>
    <w:p w14:paraId="412BF6D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fclose(text);</w:t>
      </w:r>
    </w:p>
    <w:p w14:paraId="4EAA85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</w:t>
      </w:r>
    </w:p>
    <w:p w14:paraId="7EC9C9D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1E50631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break;</w:t>
      </w:r>
    </w:p>
    <w:p w14:paraId="0CF74A0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DOLGNIKI_WINDWO:</w:t>
      </w:r>
    </w:p>
    <w:p w14:paraId="05E0612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0BFC419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dolgiWindow(&amp;abonents);</w:t>
      </w:r>
    </w:p>
    <w:p w14:paraId="676CA2E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</w:t>
      </w:r>
    </w:p>
    <w:p w14:paraId="4DB182F4" w14:textId="77777777" w:rsidR="00CB1337" w:rsidRPr="00CB1337" w:rsidRDefault="00CB1337" w:rsidP="00CB1337">
      <w:pPr>
        <w:pStyle w:val="a3"/>
        <w:rPr>
          <w:lang w:val="en-US"/>
        </w:rPr>
      </w:pPr>
    </w:p>
    <w:p w14:paraId="2DF9B61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5FCB55F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16ADB4C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case PROGRAM_EXIT:</w:t>
      </w:r>
    </w:p>
    <w:p w14:paraId="20FC29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(_confirm_window(NULL)) {</w:t>
      </w:r>
    </w:p>
    <w:p w14:paraId="04D6C7D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        if (!abonents) {</w:t>
      </w:r>
    </w:p>
    <w:p w14:paraId="3EBCF9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    tree_delete(abonents);</w:t>
      </w:r>
    </w:p>
    <w:p w14:paraId="72CB6C8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}</w:t>
      </w:r>
    </w:p>
    <w:p w14:paraId="01105D6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exit(666);</w:t>
      </w:r>
    </w:p>
    <w:p w14:paraId="6BDCF05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15FD405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break;</w:t>
      </w:r>
    </w:p>
    <w:p w14:paraId="2F99AC2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</w:t>
      </w:r>
    </w:p>
    <w:p w14:paraId="356E6BF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6831097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3C443A06" w14:textId="77777777" w:rsidR="00CB1337" w:rsidRPr="00CB1337" w:rsidRDefault="00CB1337" w:rsidP="00CB1337">
      <w:pPr>
        <w:pStyle w:val="a3"/>
        <w:rPr>
          <w:lang w:val="en-US"/>
        </w:rPr>
      </w:pPr>
    </w:p>
    <w:p w14:paraId="2072C9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create_file_type(FILE* f, abonent* root)</w:t>
      </w:r>
    </w:p>
    <w:p w14:paraId="6EA26A7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67DC287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if (!root)</w:t>
      </w:r>
    </w:p>
    <w:p w14:paraId="0409E64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return 666;</w:t>
      </w:r>
    </w:p>
    <w:p w14:paraId="0AD310D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5E3A286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fclose(f);</w:t>
      </w:r>
    </w:p>
    <w:p w14:paraId="782BD90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 = fopen("data.dat", "wb+");</w:t>
      </w:r>
    </w:p>
    <w:p w14:paraId="45316F1B" w14:textId="77777777" w:rsidR="00CB1337" w:rsidRPr="00CB1337" w:rsidRDefault="00CB1337" w:rsidP="00CB1337">
      <w:pPr>
        <w:pStyle w:val="a3"/>
        <w:rPr>
          <w:lang w:val="en-US"/>
        </w:rPr>
      </w:pPr>
    </w:p>
    <w:p w14:paraId="14803401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if</w:t>
      </w:r>
      <w:r w:rsidRPr="00CB1337">
        <w:t xml:space="preserve"> (</w:t>
      </w:r>
      <w:r w:rsidRPr="00CB1337">
        <w:rPr>
          <w:lang w:val="en-US"/>
        </w:rPr>
        <w:t>f</w:t>
      </w:r>
      <w:r w:rsidRPr="00CB1337">
        <w:t xml:space="preserve"> == </w:t>
      </w:r>
      <w:r w:rsidRPr="00CB1337">
        <w:rPr>
          <w:lang w:val="en-US"/>
        </w:rPr>
        <w:t>NULL</w:t>
      </w:r>
      <w:r w:rsidRPr="00CB1337">
        <w:t>)</w:t>
      </w:r>
    </w:p>
    <w:p w14:paraId="1557D1FF" w14:textId="77777777" w:rsidR="00CB1337" w:rsidRPr="00CB1337" w:rsidRDefault="00CB1337" w:rsidP="00CB1337">
      <w:pPr>
        <w:pStyle w:val="a3"/>
      </w:pPr>
      <w:r w:rsidRPr="00CB1337">
        <w:t xml:space="preserve">    {</w:t>
      </w:r>
    </w:p>
    <w:p w14:paraId="651FEFFD" w14:textId="77777777" w:rsidR="00CB1337" w:rsidRPr="00CB1337" w:rsidRDefault="00CB1337" w:rsidP="00CB1337">
      <w:pPr>
        <w:pStyle w:val="a3"/>
      </w:pPr>
      <w:r w:rsidRPr="00CB1337">
        <w:t xml:space="preserve">        _</w:t>
      </w:r>
      <w:r w:rsidRPr="00CB1337">
        <w:rPr>
          <w:lang w:val="en-US"/>
        </w:rPr>
        <w:t>message</w:t>
      </w:r>
      <w:r w:rsidRPr="00CB1337">
        <w:t>_</w:t>
      </w:r>
      <w:r w:rsidRPr="00CB1337">
        <w:rPr>
          <w:lang w:val="en-US"/>
        </w:rPr>
        <w:t>window</w:t>
      </w:r>
      <w:r w:rsidRPr="00CB1337">
        <w:t>("Не удалось открть файл для записи");</w:t>
      </w:r>
    </w:p>
    <w:p w14:paraId="15469A4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Sleep(2000);</w:t>
      </w:r>
    </w:p>
    <w:p w14:paraId="50992F5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return 666;</w:t>
      </w:r>
    </w:p>
    <w:p w14:paraId="1FBA1A7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4196E6E1" w14:textId="77777777" w:rsidR="00CB1337" w:rsidRPr="00CB1337" w:rsidRDefault="00CB1337" w:rsidP="00CB1337">
      <w:pPr>
        <w:pStyle w:val="a3"/>
        <w:rPr>
          <w:lang w:val="en-US"/>
        </w:rPr>
      </w:pPr>
    </w:p>
    <w:p w14:paraId="55242BC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fseek(f, 0, SEEK_SET);</w:t>
      </w:r>
    </w:p>
    <w:p w14:paraId="67B0CD5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04C3084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printToFile(f, root);</w:t>
      </w:r>
    </w:p>
    <w:p w14:paraId="49208A8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fclose(f);</w:t>
      </w:r>
    </w:p>
    <w:p w14:paraId="006FC3AD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</w:t>
      </w:r>
      <w:r w:rsidRPr="00CB1337">
        <w:t>_</w:t>
      </w:r>
      <w:r w:rsidRPr="00CB1337">
        <w:rPr>
          <w:lang w:val="en-US"/>
        </w:rPr>
        <w:t>message</w:t>
      </w:r>
      <w:r w:rsidRPr="00CB1337">
        <w:t>_</w:t>
      </w:r>
      <w:r w:rsidRPr="00CB1337">
        <w:rPr>
          <w:lang w:val="en-US"/>
        </w:rPr>
        <w:t>window</w:t>
      </w:r>
      <w:r w:rsidRPr="00CB1337">
        <w:t>("Данные успешно сохранены...");</w:t>
      </w:r>
    </w:p>
    <w:p w14:paraId="5AB27AC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</w:t>
      </w:r>
      <w:r w:rsidRPr="00CB1337">
        <w:rPr>
          <w:lang w:val="en-US"/>
        </w:rPr>
        <w:t>Sleep(2000);</w:t>
      </w:r>
    </w:p>
    <w:p w14:paraId="0C1CB6E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</w:t>
      </w:r>
    </w:p>
    <w:p w14:paraId="44A096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0;</w:t>
      </w:r>
    </w:p>
    <w:p w14:paraId="5FB99DC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6EE61AB4" w14:textId="77777777" w:rsidR="00CB1337" w:rsidRPr="00CB1337" w:rsidRDefault="00CB1337" w:rsidP="00CB1337">
      <w:pPr>
        <w:pStyle w:val="a3"/>
        <w:rPr>
          <w:lang w:val="en-US"/>
        </w:rPr>
      </w:pPr>
    </w:p>
    <w:p w14:paraId="0C9B559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аddNewElement(abonent** st,_tabel_metadata* table)</w:t>
      </w:r>
    </w:p>
    <w:p w14:paraId="3E2E5DF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13D8833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abonent_t* d; </w:t>
      </w:r>
    </w:p>
    <w:p w14:paraId="742F63D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while (1) {</w:t>
      </w:r>
    </w:p>
    <w:p w14:paraId="5916478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d =   _in_info_window(table, NULL, 1);</w:t>
      </w:r>
    </w:p>
    <w:p w14:paraId="46C231C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if (!d)   return EXIT_SUCCESS;</w:t>
      </w:r>
    </w:p>
    <w:p w14:paraId="22FB5F5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d-&gt;id = util_hashCodeFromFio(&amp;d-&gt;fio);</w:t>
      </w:r>
    </w:p>
    <w:p w14:paraId="2084E5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tree_add(st, d);</w:t>
      </w:r>
    </w:p>
    <w:p w14:paraId="256213C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  }</w:t>
      </w:r>
    </w:p>
    <w:p w14:paraId="3E9DDEA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EXIT_SUCCESS;</w:t>
      </w:r>
    </w:p>
    <w:p w14:paraId="4973CEA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7ACC1E5B" w14:textId="77777777" w:rsidR="00CB1337" w:rsidRPr="00CB1337" w:rsidRDefault="00CB1337" w:rsidP="00CB1337">
      <w:pPr>
        <w:pStyle w:val="a3"/>
        <w:rPr>
          <w:lang w:val="en-US"/>
        </w:rPr>
      </w:pPr>
    </w:p>
    <w:p w14:paraId="03B577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loadFromFile_new_text(FILE* f)</w:t>
      </w:r>
    </w:p>
    <w:p w14:paraId="63BC1F6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430D952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 tmp;</w:t>
      </w:r>
    </w:p>
    <w:p w14:paraId="7B20A24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abonent* head = NULL;</w:t>
      </w:r>
    </w:p>
    <w:p w14:paraId="2DFD9FA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int count = 1;</w:t>
      </w:r>
    </w:p>
    <w:p w14:paraId="75E3D10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while (1) {</w:t>
      </w:r>
    </w:p>
    <w:p w14:paraId="3FD67B7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"%s %s %s", tmp.fio.surname, tmp.fio.name, tmp.fio.secondname);</w:t>
      </w:r>
    </w:p>
    <w:p w14:paraId="224C60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fgets(tmp.book_name, 160, f);</w:t>
      </w:r>
    </w:p>
    <w:p w14:paraId="67106CD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"%s %s", tmp.autor.surname, tmp.autor.inicial);</w:t>
      </w:r>
    </w:p>
    <w:p w14:paraId="7C2B427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fgets(tmp.izd, 70, f);</w:t>
      </w:r>
    </w:p>
    <w:p w14:paraId="22A11C4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"%d %d %d", &amp;(tmp.date_out.d), &amp;(tmp.date_out.m), &amp;(tmp.date_out.y));</w:t>
      </w:r>
    </w:p>
    <w:p w14:paraId="19C6BC3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fscanf(f, "%f", &amp;(tmp.cost));</w:t>
      </w:r>
    </w:p>
    <w:p w14:paraId="782F5D7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if (feof(f)) break;</w:t>
      </w:r>
    </w:p>
    <w:p w14:paraId="4C20EBF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strlen(tmp.book_name); i++) {</w:t>
      </w:r>
    </w:p>
    <w:p w14:paraId="2608CE2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(tmp.book_name[i] == '\n') tmp.book_name[i] = '\0';</w:t>
      </w:r>
    </w:p>
    <w:p w14:paraId="3AD87D5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1E4D32A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    for (int i = 0; i &lt; strlen(tmp.izd); i++) {</w:t>
      </w:r>
    </w:p>
    <w:p w14:paraId="129DAF9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if (tmp.izd[i] == '\n') tmp.izd[i] = '\0';</w:t>
      </w:r>
    </w:p>
    <w:p w14:paraId="466571F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3CD3041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</w:t>
      </w:r>
    </w:p>
    <w:p w14:paraId="06502ED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tmp.id = util_hashCodeFromFio(&amp;tmp.fio);</w:t>
      </w:r>
    </w:p>
    <w:p w14:paraId="4D218AB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tree_add(&amp;head, &amp;tmp);</w:t>
      </w:r>
    </w:p>
    <w:p w14:paraId="1AD3EA3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count++;</w:t>
      </w:r>
    </w:p>
    <w:p w14:paraId="4ECE43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59F53DA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_message_window("Данные считаны");</w:t>
      </w:r>
    </w:p>
    <w:p w14:paraId="304B94C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Sleep(2000);</w:t>
      </w:r>
    </w:p>
    <w:p w14:paraId="5E98417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head;</w:t>
      </w:r>
    </w:p>
    <w:p w14:paraId="1214F0B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48626415" w14:textId="77777777" w:rsidR="00CB1337" w:rsidRPr="00CB1337" w:rsidRDefault="00CB1337" w:rsidP="00CB1337">
      <w:pPr>
        <w:pStyle w:val="a3"/>
        <w:rPr>
          <w:lang w:val="en-US"/>
        </w:rPr>
      </w:pPr>
    </w:p>
    <w:p w14:paraId="01A652C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abonent* loadFromFile_new_type(FILE* f)</w:t>
      </w:r>
    </w:p>
    <w:p w14:paraId="64C3156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2B19F51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abonent_t tmp;</w:t>
      </w:r>
    </w:p>
    <w:p w14:paraId="1DDBD69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abonent* head = NULL;</w:t>
      </w:r>
    </w:p>
    <w:p w14:paraId="15C3F59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int count = 1;</w:t>
      </w:r>
    </w:p>
    <w:p w14:paraId="19B04A3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fseek(f, 0, SEEK_SET);</w:t>
      </w:r>
    </w:p>
    <w:p w14:paraId="1B1BDC9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while (fread(&amp;tmp, sizeof(abonent_t), 1, f))</w:t>
      </w:r>
    </w:p>
    <w:p w14:paraId="16EAB16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{</w:t>
      </w:r>
    </w:p>
    <w:p w14:paraId="44A46B6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tree_add(&amp;head, &amp;tmp);</w:t>
      </w:r>
    </w:p>
    <w:p w14:paraId="72B8FD9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count++;</w:t>
      </w:r>
    </w:p>
    <w:p w14:paraId="3DE6A73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}</w:t>
      </w:r>
    </w:p>
    <w:p w14:paraId="54AA86F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_message_window("Данные считаны");</w:t>
      </w:r>
    </w:p>
    <w:p w14:paraId="2D09316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Sleep(2000);</w:t>
      </w:r>
    </w:p>
    <w:p w14:paraId="54B8738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head;</w:t>
      </w:r>
    </w:p>
    <w:p w14:paraId="43344C8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4869562C" w14:textId="77777777" w:rsidR="00CB1337" w:rsidRPr="00CB1337" w:rsidRDefault="00CB1337" w:rsidP="00CB1337">
      <w:pPr>
        <w:pStyle w:val="a3"/>
        <w:rPr>
          <w:lang w:val="en-US"/>
        </w:rPr>
      </w:pPr>
    </w:p>
    <w:p w14:paraId="0C1BC27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int correctInfo(abonent* st)</w:t>
      </w:r>
    </w:p>
    <w:p w14:paraId="2000C3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{</w:t>
      </w:r>
    </w:p>
    <w:p w14:paraId="584A5F5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return EXIT_SUCCESS;</w:t>
      </w:r>
    </w:p>
    <w:p w14:paraId="383785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44FE39D7" w14:textId="77777777" w:rsidR="00CB1337" w:rsidRPr="00CB1337" w:rsidRDefault="00CB1337" w:rsidP="00CB1337">
      <w:pPr>
        <w:pStyle w:val="a3"/>
        <w:rPr>
          <w:lang w:val="en-US"/>
        </w:rPr>
      </w:pPr>
    </w:p>
    <w:p w14:paraId="67FDC30C" w14:textId="77777777" w:rsidR="00CB1337" w:rsidRPr="00CB1337" w:rsidRDefault="00CB1337" w:rsidP="00CB1337">
      <w:pPr>
        <w:pStyle w:val="a3"/>
        <w:rPr>
          <w:lang w:val="en-US"/>
        </w:rPr>
      </w:pPr>
    </w:p>
    <w:p w14:paraId="0D308A5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_menu_item* _init_menu(_menu_item* menu) {</w:t>
      </w:r>
    </w:p>
    <w:p w14:paraId="1A36E89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 = (_menu_item *) calloc(1, sizeof(_menu_item) * 5);</w:t>
      </w:r>
    </w:p>
    <w:p w14:paraId="4784E3C8" w14:textId="77777777" w:rsidR="00CB1337" w:rsidRPr="00CB1337" w:rsidRDefault="00CB1337" w:rsidP="00CB1337">
      <w:pPr>
        <w:pStyle w:val="a3"/>
      </w:pPr>
      <w:r w:rsidRPr="00CB1337">
        <w:t xml:space="preserve">//--------------------------------------------------------------------------------------------------------- </w:t>
      </w:r>
    </w:p>
    <w:p w14:paraId="50235914" w14:textId="77777777" w:rsidR="00CB1337" w:rsidRPr="00CB1337" w:rsidRDefault="00CB1337" w:rsidP="00CB1337">
      <w:pPr>
        <w:pStyle w:val="a3"/>
      </w:pPr>
      <w:r w:rsidRPr="00CB1337">
        <w:t xml:space="preserve">    </w:t>
      </w:r>
      <w:r w:rsidRPr="00CB1337">
        <w:rPr>
          <w:lang w:val="en-US"/>
        </w:rPr>
        <w:t>strcpy</w:t>
      </w:r>
      <w:r w:rsidRPr="00CB1337">
        <w:t>(</w:t>
      </w:r>
      <w:r w:rsidRPr="00CB1337">
        <w:rPr>
          <w:lang w:val="en-US"/>
        </w:rPr>
        <w:t>menu</w:t>
      </w:r>
      <w:r w:rsidRPr="00CB1337">
        <w:t>[0]._</w:t>
      </w:r>
      <w:r w:rsidRPr="00CB1337">
        <w:rPr>
          <w:lang w:val="en-US"/>
        </w:rPr>
        <w:t>name</w:t>
      </w:r>
      <w:r w:rsidRPr="00CB1337">
        <w:t>, "Внести данные");</w:t>
      </w:r>
    </w:p>
    <w:p w14:paraId="771D43E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</w:t>
      </w:r>
      <w:r w:rsidRPr="00CB1337">
        <w:rPr>
          <w:lang w:val="en-US"/>
        </w:rPr>
        <w:t>menu[0]._menu_name_lenght = 14;</w:t>
      </w:r>
    </w:p>
    <w:p w14:paraId="38C30DD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menu[0]._menu_size = 3;</w:t>
      </w:r>
    </w:p>
    <w:p w14:paraId="2DF70D5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menu[0]._sub_menu = (char**)calloc(menu[0]._menu_size, sizeof(char*) );</w:t>
      </w:r>
    </w:p>
    <w:p w14:paraId="79C7450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for (int i = 0; i &lt; menu[0]._menu_size; i++) {</w:t>
      </w:r>
    </w:p>
    <w:p w14:paraId="6CAF0A0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menu[0]._sub_menu[i] = (char*)calloc(90, sizeof(char));</w:t>
      </w:r>
    </w:p>
    <w:p w14:paraId="121FD60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    }</w:t>
      </w:r>
    </w:p>
    <w:p w14:paraId="6A639D2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menu[0]._sub_menu_lenght = (int*)calloc(3, sizeof(int));</w:t>
      </w:r>
    </w:p>
    <w:p w14:paraId="0A9067E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strcpy(menu[0]._sub_menu[0], "Добавить новый элемент c клавиатуры");  menu[0]._sub_menu_lenght[0] = 36;</w:t>
      </w:r>
    </w:p>
    <w:p w14:paraId="60EF3CD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strcpy(menu[0]._sub_menu[1], "Загрузить из типизированного файла");      menu[0]._sub_menu_lenght[1] = 35;</w:t>
      </w:r>
    </w:p>
    <w:p w14:paraId="54FD22B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strcpy(menu[0]._sub_menu[2], "Загрузить из текстового файла");     menu[0]._sub_menu_lenght[2] = 30;</w:t>
      </w:r>
    </w:p>
    <w:p w14:paraId="0E2901C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//--------------------------------------------------------------------------------------------------------- </w:t>
      </w:r>
    </w:p>
    <w:p w14:paraId="5635CD1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strcpy(menu[1]._name, "Сохранить");</w:t>
      </w:r>
    </w:p>
    <w:p w14:paraId="690AB69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menu[1]._menu_name_lenght = 10;</w:t>
      </w:r>
    </w:p>
    <w:p w14:paraId="5B0C802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menu[1]._menu_size = 2;</w:t>
      </w:r>
    </w:p>
    <w:p w14:paraId="099D06D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menu[1]._sub_menu = (char**)calloc(menu[1]._menu_size, sizeof(char*) );</w:t>
      </w:r>
    </w:p>
    <w:p w14:paraId="681C92E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menu[1]._menu_size; i++) {</w:t>
      </w:r>
    </w:p>
    <w:p w14:paraId="2B3C09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menu[1]._sub_menu[i] = (char*)calloc(90, sizeof(char)); </w:t>
      </w:r>
    </w:p>
    <w:p w14:paraId="394250D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40245BC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menu[1]._sub_menu_lenght = (int*)calloc(4, sizeof(int));</w:t>
      </w:r>
    </w:p>
    <w:p w14:paraId="4DE22EB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    strcpy(menu[1]._sub_menu[0], "Сохранить в типизированный файл");        menu[1]._sub_menu_lenght[0] = 32;</w:t>
      </w:r>
    </w:p>
    <w:p w14:paraId="7928317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strcpy(menu[1]._sub_menu[1], "Сохранить в текстовый файл"); menu[1]._sub_menu_lenght[1] = 27;</w:t>
      </w:r>
    </w:p>
    <w:p w14:paraId="15FED1DE" w14:textId="77777777" w:rsidR="00CB1337" w:rsidRPr="00CB1337" w:rsidRDefault="00CB1337" w:rsidP="00CB1337">
      <w:pPr>
        <w:pStyle w:val="a3"/>
      </w:pPr>
      <w:r w:rsidRPr="00CB1337">
        <w:t xml:space="preserve">//--------------------------------------------------------------------------------------------------------- </w:t>
      </w:r>
    </w:p>
    <w:p w14:paraId="6BC5DC21" w14:textId="77777777" w:rsidR="00CB1337" w:rsidRPr="00CB1337" w:rsidRDefault="00CB1337" w:rsidP="00CB1337">
      <w:pPr>
        <w:pStyle w:val="a3"/>
      </w:pPr>
      <w:r w:rsidRPr="00CB1337">
        <w:t xml:space="preserve">        </w:t>
      </w:r>
      <w:r w:rsidRPr="00CB1337">
        <w:rPr>
          <w:lang w:val="en-US"/>
        </w:rPr>
        <w:t>strcpy</w:t>
      </w:r>
      <w:r w:rsidRPr="00CB1337">
        <w:t>(</w:t>
      </w:r>
      <w:r w:rsidRPr="00CB1337">
        <w:rPr>
          <w:lang w:val="en-US"/>
        </w:rPr>
        <w:t>menu</w:t>
      </w:r>
      <w:r w:rsidRPr="00CB1337">
        <w:t>[2]._</w:t>
      </w:r>
      <w:r w:rsidRPr="00CB1337">
        <w:rPr>
          <w:lang w:val="en-US"/>
        </w:rPr>
        <w:t>name</w:t>
      </w:r>
      <w:r w:rsidRPr="00CB1337">
        <w:t>, "Работа с деревом");</w:t>
      </w:r>
    </w:p>
    <w:p w14:paraId="209ADDD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menu[2]._menu_name_lenght = 17;</w:t>
      </w:r>
    </w:p>
    <w:p w14:paraId="703C704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menu[2]._menu_size = 4;</w:t>
      </w:r>
    </w:p>
    <w:p w14:paraId="59ABDCA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menu[2]._sub_menu = (char**)calloc(menu[2]._menu_size, sizeof(char*));</w:t>
      </w:r>
    </w:p>
    <w:p w14:paraId="313C1D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menu[2]._menu_size; i++) {</w:t>
      </w:r>
    </w:p>
    <w:p w14:paraId="6A43970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menu[2]._sub_menu[i] = (char*)calloc(90, sizeof(char));</w:t>
      </w:r>
    </w:p>
    <w:p w14:paraId="3E04D85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</w:t>
      </w:r>
    </w:p>
    <w:p w14:paraId="5AECF07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4ED254D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menu[2]._sub_menu_lenght = (int*)calloc(5, sizeof(int));</w:t>
      </w:r>
    </w:p>
    <w:p w14:paraId="760E3BE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strcpy(menu[2]._sub_menu[0], "Отобразить структуру дерева");  menu[2]._sub_menu_lenght[0] = 28;</w:t>
      </w:r>
    </w:p>
    <w:p w14:paraId="1B1D382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strcpy(menu[2]._sub_menu[1], "Колличество элементов в дереве");         menu[2]._sub_menu_lenght[1] = 31;</w:t>
      </w:r>
    </w:p>
    <w:p w14:paraId="4AFF25C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strcpy(menu[2]._sub_menu[2], "Очистить дерево");  menu[2]._sub_menu_lenght[2] = 16;</w:t>
      </w:r>
    </w:p>
    <w:p w14:paraId="39590A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strcpy(menu[2]._sub_menu[3], "Список должников");         menu[2]._sub_menu_lenght[3] = 17;</w:t>
      </w:r>
    </w:p>
    <w:p w14:paraId="27EDF37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//--------------------------------------------------------------------------------------------------------- </w:t>
      </w:r>
    </w:p>
    <w:p w14:paraId="6EA2B40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strcpy(menu[3]._name, "Прочее");</w:t>
      </w:r>
    </w:p>
    <w:p w14:paraId="72E0BA5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menu[3]._menu_name_lenght = 7;</w:t>
      </w:r>
    </w:p>
    <w:p w14:paraId="325A9BEA" w14:textId="77777777" w:rsidR="00CB1337" w:rsidRPr="00CB1337" w:rsidRDefault="00CB1337" w:rsidP="00CB1337">
      <w:pPr>
        <w:pStyle w:val="a3"/>
      </w:pPr>
      <w:r w:rsidRPr="00CB1337">
        <w:rPr>
          <w:lang w:val="en-US"/>
        </w:rPr>
        <w:t xml:space="preserve">        menu</w:t>
      </w:r>
      <w:r w:rsidRPr="00CB1337">
        <w:t>[3]._</w:t>
      </w:r>
      <w:r w:rsidRPr="00CB1337">
        <w:rPr>
          <w:lang w:val="en-US"/>
        </w:rPr>
        <w:t>menu</w:t>
      </w:r>
      <w:r w:rsidRPr="00CB1337">
        <w:t>_</w:t>
      </w:r>
      <w:r w:rsidRPr="00CB1337">
        <w:rPr>
          <w:lang w:val="en-US"/>
        </w:rPr>
        <w:t>size</w:t>
      </w:r>
      <w:r w:rsidRPr="00CB1337">
        <w:t xml:space="preserve"> = 2;</w:t>
      </w:r>
    </w:p>
    <w:p w14:paraId="591C2BE9" w14:textId="77777777" w:rsidR="00CB1337" w:rsidRPr="00CB1337" w:rsidRDefault="00CB1337" w:rsidP="00CB1337">
      <w:pPr>
        <w:pStyle w:val="a3"/>
      </w:pPr>
      <w:r w:rsidRPr="00CB1337">
        <w:t xml:space="preserve">        //"Анимация",</w:t>
      </w:r>
    </w:p>
    <w:p w14:paraId="28CD638F" w14:textId="77777777" w:rsidR="00CB1337" w:rsidRPr="00CB1337" w:rsidRDefault="00CB1337" w:rsidP="00CB1337">
      <w:pPr>
        <w:pStyle w:val="a3"/>
      </w:pPr>
      <w:r w:rsidRPr="00CB1337">
        <w:t xml:space="preserve">        //"Картинка",</w:t>
      </w:r>
    </w:p>
    <w:p w14:paraId="6A713D9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t xml:space="preserve">        </w:t>
      </w:r>
      <w:r w:rsidRPr="00CB1337">
        <w:rPr>
          <w:lang w:val="en-US"/>
        </w:rPr>
        <w:t>menu[3]._sub_menu = (char**)calloc(menu[3]._menu_size, sizeof(char*) );</w:t>
      </w:r>
    </w:p>
    <w:p w14:paraId="15549F2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for (int i = 0; i &lt; menu[3]._menu_size; i++) {</w:t>
      </w:r>
    </w:p>
    <w:p w14:paraId="6A695D3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menu[3]._sub_menu[i] = (char*)calloc(90, sizeof(char));</w:t>
      </w:r>
    </w:p>
    <w:p w14:paraId="672A424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    </w:t>
      </w:r>
    </w:p>
    <w:p w14:paraId="5B3E61B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}</w:t>
      </w:r>
    </w:p>
    <w:p w14:paraId="03373F8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menu[3]._sub_menu_lenght = (int*)calloc(2, sizeof(int));</w:t>
      </w:r>
    </w:p>
    <w:p w14:paraId="798C477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strcpy(menu[3]._sub_menu[0], "Анимация"); menu[3]._sub_menu_lenght[0] = 9;</w:t>
      </w:r>
    </w:p>
    <w:p w14:paraId="159FDB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strcpy(menu[3]._sub_menu[1], "Картинка"); menu[3]._sub_menu_lenght[1] = 9;</w:t>
      </w:r>
    </w:p>
    <w:p w14:paraId="30A96BC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//--------------------------------------------------------------------------------------------------------- </w:t>
      </w:r>
    </w:p>
    <w:p w14:paraId="6E987DDE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strcpy(menu[4]._name, "Выход");</w:t>
      </w:r>
    </w:p>
    <w:p w14:paraId="6B219FE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menu[4]._menu_name_lenght = 6;</w:t>
      </w:r>
    </w:p>
    <w:p w14:paraId="0400AE0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menu[4]._menu_size = 0;</w:t>
      </w:r>
    </w:p>
    <w:p w14:paraId="291FEF5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//"Выход"</w:t>
      </w:r>
    </w:p>
    <w:p w14:paraId="492CF4E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    menu[4]._sub_menu = NULL;</w:t>
      </w:r>
    </w:p>
    <w:p w14:paraId="5CBC332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menu;</w:t>
      </w:r>
    </w:p>
    <w:p w14:paraId="3B028AC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6B93A014" w14:textId="77777777" w:rsidR="00CB1337" w:rsidRPr="00CB1337" w:rsidRDefault="00CB1337" w:rsidP="00CB1337">
      <w:pPr>
        <w:pStyle w:val="a3"/>
        <w:rPr>
          <w:lang w:val="en-US"/>
        </w:rPr>
      </w:pPr>
    </w:p>
    <w:p w14:paraId="197115A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_tabel_metadata* _init_table(_tabel_metadata* table) {</w:t>
      </w:r>
    </w:p>
    <w:p w14:paraId="2258813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 = (_tabel_metadata*)calloc(sizeof(_tabel_metadata), 1);</w:t>
      </w:r>
    </w:p>
    <w:p w14:paraId="3861AA6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table-&gt;_col_count = 7;</w:t>
      </w:r>
    </w:p>
    <w:p w14:paraId="15D38E6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 = (_table_col*)calloc(sizeof(_table_col) , table-&gt;_col_count);</w:t>
      </w:r>
    </w:p>
    <w:p w14:paraId="700A125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4D6DFA5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table-&gt;_cols[0].name = (char*)calloc(sizeof(char), 60);</w:t>
      </w:r>
    </w:p>
    <w:p w14:paraId="0F2A46C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strcpy(table-&gt;_cols[0].name, "№");</w:t>
      </w:r>
    </w:p>
    <w:p w14:paraId="63EB2D31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table-&gt;_cols[0].resizebl = 0;</w:t>
      </w:r>
    </w:p>
    <w:p w14:paraId="5031A14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table-&gt;_cols[0].size = u8_strlen(table-&gt;_cols[0].name);</w:t>
      </w:r>
    </w:p>
    <w:p w14:paraId="1B04A03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1B82669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table-&gt;_cols[1].name = (char*)calloc(sizeof(char), 60);</w:t>
      </w:r>
    </w:p>
    <w:p w14:paraId="74A7AE09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strcpy(table-&gt;_cols[1].name, "ФИО абонента");</w:t>
      </w:r>
    </w:p>
    <w:p w14:paraId="5FCC8C0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table-&gt;_cols[1].resizebl = 1;</w:t>
      </w:r>
    </w:p>
    <w:p w14:paraId="4524ACA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table-&gt;_cols[1].size = u8_strlen(table-&gt;_cols[1].name);</w:t>
      </w:r>
    </w:p>
    <w:p w14:paraId="2B0060C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lastRenderedPageBreak/>
        <w:t xml:space="preserve">    //-------------------------------------------------------------------------------------------//</w:t>
      </w:r>
    </w:p>
    <w:p w14:paraId="488D918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table-&gt;_cols[2].name = (char*)calloc(sizeof(char), 60);</w:t>
      </w:r>
    </w:p>
    <w:p w14:paraId="7A14BCB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strcpy(table-&gt;_cols[2].name, "Автор книги");</w:t>
      </w:r>
    </w:p>
    <w:p w14:paraId="089875B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table-&gt;_cols[2].resizebl = 0; </w:t>
      </w:r>
    </w:p>
    <w:p w14:paraId="5BE816F0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table-&gt;_cols[2].size = u8_strlen(table-&gt;_cols[2].name); table-&gt;_cols[2].size =18;</w:t>
      </w:r>
    </w:p>
    <w:p w14:paraId="71C4D6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2774E3A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table-&gt;_cols[3].name = (char*)calloc(sizeof(char), 60);</w:t>
      </w:r>
    </w:p>
    <w:p w14:paraId="4A4DB2F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strcpy(table-&gt;_cols[3].name, "Название книги");</w:t>
      </w:r>
    </w:p>
    <w:p w14:paraId="21D783E6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table-&gt;_cols[3].resizebl = 1;</w:t>
      </w:r>
    </w:p>
    <w:p w14:paraId="63EBE40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table-&gt;_cols[3].size = u8_strlen(table-&gt;_cols[3].name);</w:t>
      </w:r>
    </w:p>
    <w:p w14:paraId="6B9883D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5507978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table-&gt;_cols[4].name = (char*)calloc(sizeof(char), 60);</w:t>
      </w:r>
    </w:p>
    <w:p w14:paraId="1F4C81E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strcpy(table-&gt;_cols[4].name, "Издательство");</w:t>
      </w:r>
    </w:p>
    <w:p w14:paraId="551FC09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table-&gt;_cols[4].resizebl = 0;</w:t>
      </w:r>
    </w:p>
    <w:p w14:paraId="3E2D87D3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table-&gt;_cols[4].size = u8_strlen(table-&gt;_cols[4].name);</w:t>
      </w:r>
    </w:p>
    <w:p w14:paraId="73C0915A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3D951285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table-&gt;_cols[5].name = (char*)calloc(sizeof(char), 60);</w:t>
      </w:r>
    </w:p>
    <w:p w14:paraId="1AF456A7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strcpy(table-&gt;_cols[5].name, "Дата выдачи");</w:t>
      </w:r>
    </w:p>
    <w:p w14:paraId="2AAD1272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table-&gt;_cols[5].resizebl = 0;</w:t>
      </w:r>
    </w:p>
    <w:p w14:paraId="4CA967B8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table-&gt;_cols[5].size = u8_strlen(table-&gt;_cols[5].name);</w:t>
      </w:r>
    </w:p>
    <w:p w14:paraId="19FCE28D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158BF37F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table-&gt;_cols[6].name = (char*)calloc(sizeof(char), 60);</w:t>
      </w:r>
    </w:p>
    <w:p w14:paraId="350912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strcpy(table-&gt;_cols[6].name, "Стоимость,р.");</w:t>
      </w:r>
    </w:p>
    <w:p w14:paraId="3814976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table-&gt;_cols[6].resizebl = 0;</w:t>
      </w:r>
    </w:p>
    <w:p w14:paraId="0901CA1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table-&gt;_cols[6].size = u8_strlen(table-&gt;_cols[6].name);</w:t>
      </w:r>
    </w:p>
    <w:p w14:paraId="24B20B74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//-------------------------------------------------------------------------------------------//</w:t>
      </w:r>
    </w:p>
    <w:p w14:paraId="5D6E1EBB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 xml:space="preserve">    return table;</w:t>
      </w:r>
    </w:p>
    <w:p w14:paraId="649DD19C" w14:textId="77777777" w:rsidR="00CB1337" w:rsidRPr="00CB1337" w:rsidRDefault="00CB1337" w:rsidP="00CB1337">
      <w:pPr>
        <w:pStyle w:val="a3"/>
        <w:rPr>
          <w:lang w:val="en-US"/>
        </w:rPr>
      </w:pPr>
      <w:r w:rsidRPr="00CB1337">
        <w:rPr>
          <w:lang w:val="en-US"/>
        </w:rPr>
        <w:t>}</w:t>
      </w:r>
    </w:p>
    <w:p w14:paraId="231D6795" w14:textId="77777777" w:rsidR="00CB1337" w:rsidRPr="005C01CE" w:rsidRDefault="00CB1337" w:rsidP="00CB1337">
      <w:pPr>
        <w:pStyle w:val="a3"/>
        <w:rPr>
          <w:lang w:val="en-US"/>
        </w:rPr>
      </w:pPr>
    </w:p>
    <w:p w14:paraId="3A1B8FAD" w14:textId="4B000461" w:rsidR="00CB1337" w:rsidRPr="005C01CE" w:rsidRDefault="00CB1337" w:rsidP="00CB1337">
      <w:pPr>
        <w:ind w:firstLine="0"/>
        <w:jc w:val="center"/>
        <w:rPr>
          <w:b/>
        </w:rPr>
      </w:pPr>
      <w:r w:rsidRPr="00640A6B">
        <w:rPr>
          <w:b/>
        </w:rPr>
        <w:t>Исходный</w:t>
      </w:r>
      <w:r w:rsidRPr="005C01CE">
        <w:rPr>
          <w:b/>
        </w:rPr>
        <w:t xml:space="preserve"> </w:t>
      </w:r>
      <w:r w:rsidRPr="00640A6B">
        <w:rPr>
          <w:b/>
        </w:rPr>
        <w:t>код</w:t>
      </w:r>
      <w:r w:rsidRPr="005C01CE">
        <w:rPr>
          <w:b/>
        </w:rPr>
        <w:t xml:space="preserve"> </w:t>
      </w:r>
      <w:r w:rsidRPr="00640A6B">
        <w:rPr>
          <w:b/>
        </w:rPr>
        <w:t>файла</w:t>
      </w:r>
      <w:r w:rsidRPr="005C01CE">
        <w:rPr>
          <w:b/>
        </w:rPr>
        <w:t xml:space="preserve"> «</w:t>
      </w:r>
      <w:r w:rsidR="005C01CE" w:rsidRPr="005C01CE">
        <w:rPr>
          <w:b/>
          <w:lang w:val="en-US"/>
        </w:rPr>
        <w:t>data</w:t>
      </w:r>
      <w:r w:rsidR="005C01CE" w:rsidRPr="005C01CE">
        <w:rPr>
          <w:b/>
        </w:rPr>
        <w:t>_</w:t>
      </w:r>
      <w:r w:rsidR="005C01CE" w:rsidRPr="005C01CE">
        <w:rPr>
          <w:b/>
          <w:lang w:val="en-US"/>
        </w:rPr>
        <w:t>utils</w:t>
      </w:r>
      <w:r w:rsidR="005C01CE" w:rsidRPr="005C01CE">
        <w:rPr>
          <w:b/>
        </w:rPr>
        <w:t>.</w:t>
      </w:r>
      <w:r w:rsidR="005C01CE" w:rsidRPr="005C01CE">
        <w:rPr>
          <w:b/>
          <w:lang w:val="en-US"/>
        </w:rPr>
        <w:t>c</w:t>
      </w:r>
      <w:r w:rsidR="005C01CE">
        <w:rPr>
          <w:b/>
        </w:rPr>
        <w:t>»</w:t>
      </w:r>
    </w:p>
    <w:p w14:paraId="2E1823A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"include/data_utils.h"</w:t>
      </w:r>
    </w:p>
    <w:p w14:paraId="6F1CD82B" w14:textId="77777777" w:rsidR="005C01CE" w:rsidRPr="005C01CE" w:rsidRDefault="005C01CE" w:rsidP="005C01CE">
      <w:pPr>
        <w:pStyle w:val="a3"/>
        <w:rPr>
          <w:lang w:val="en-US"/>
        </w:rPr>
      </w:pPr>
    </w:p>
    <w:p w14:paraId="409DD84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unsigned int util_hashCodeFromAbonentStruct(const abonent_t* a)</w:t>
      </w:r>
    </w:p>
    <w:p w14:paraId="027F73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6E84FF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return util_hashCodeFromFio(&amp;a-&gt;fio);</w:t>
      </w:r>
    </w:p>
    <w:p w14:paraId="7F5DBF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4A7BA3D2" w14:textId="77777777" w:rsidR="005C01CE" w:rsidRPr="005C01CE" w:rsidRDefault="005C01CE" w:rsidP="005C01CE">
      <w:pPr>
        <w:pStyle w:val="a3"/>
        <w:rPr>
          <w:lang w:val="en-US"/>
        </w:rPr>
      </w:pPr>
    </w:p>
    <w:p w14:paraId="044888F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unsigned int util_hashCodeFromFio(const fio_t* fio)</w:t>
      </w:r>
    </w:p>
    <w:p w14:paraId="6DBBC8E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5817C10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return util_hashCodeFromString(fio-&gt;name) + util_hashCodeFromString(fio-&gt;secondname) + util_hashCodeFromString(fio-&gt;surname);</w:t>
      </w:r>
    </w:p>
    <w:p w14:paraId="225410E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0E19BAC6" w14:textId="77777777" w:rsidR="005C01CE" w:rsidRPr="005C01CE" w:rsidRDefault="005C01CE" w:rsidP="005C01CE">
      <w:pPr>
        <w:pStyle w:val="a3"/>
        <w:rPr>
          <w:lang w:val="en-US"/>
        </w:rPr>
      </w:pPr>
    </w:p>
    <w:p w14:paraId="0C1F08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unsigned int util_hashCodeFromString(const char* string)</w:t>
      </w:r>
    </w:p>
    <w:p w14:paraId="1D9B0C5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603619A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unsigned int ret = 0;</w:t>
      </w:r>
    </w:p>
    <w:p w14:paraId="1682517E" w14:textId="77777777" w:rsidR="005C01CE" w:rsidRPr="005C01CE" w:rsidRDefault="005C01CE" w:rsidP="005C01CE">
      <w:pPr>
        <w:pStyle w:val="a3"/>
        <w:rPr>
          <w:lang w:val="en-US"/>
        </w:rPr>
      </w:pPr>
    </w:p>
    <w:p w14:paraId="207D08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for (int position = 0; string[position] != '\0'; ++position)</w:t>
      </w:r>
    </w:p>
    <w:p w14:paraId="77CED74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{</w:t>
      </w:r>
    </w:p>
    <w:p w14:paraId="5525CB4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</w:r>
      <w:r w:rsidRPr="005C01CE">
        <w:rPr>
          <w:lang w:val="en-US"/>
        </w:rPr>
        <w:tab/>
        <w:t>ret += string[position];</w:t>
      </w:r>
    </w:p>
    <w:p w14:paraId="25F479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}</w:t>
      </w:r>
    </w:p>
    <w:p w14:paraId="2ED97C08" w14:textId="77777777" w:rsidR="005C01CE" w:rsidRPr="005C01CE" w:rsidRDefault="005C01CE" w:rsidP="005C01CE">
      <w:pPr>
        <w:pStyle w:val="a3"/>
        <w:rPr>
          <w:lang w:val="en-US"/>
        </w:rPr>
      </w:pPr>
    </w:p>
    <w:p w14:paraId="6877F9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ab/>
        <w:t>return ret;</w:t>
      </w:r>
    </w:p>
    <w:p w14:paraId="785D5C13" w14:textId="5DB41E99" w:rsidR="00CB1337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7941BC13" w14:textId="77777777" w:rsidR="00CB1337" w:rsidRPr="005C01CE" w:rsidRDefault="00CB1337" w:rsidP="00CB1337">
      <w:pPr>
        <w:pStyle w:val="a3"/>
        <w:rPr>
          <w:lang w:val="en-US"/>
        </w:rPr>
      </w:pPr>
    </w:p>
    <w:p w14:paraId="69D92806" w14:textId="7EBA4F05" w:rsidR="00CB1337" w:rsidRPr="005C01CE" w:rsidRDefault="00CB1337" w:rsidP="00CB1337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файла</w:t>
      </w:r>
      <w:r w:rsidRPr="005C01CE">
        <w:rPr>
          <w:b/>
          <w:lang w:val="en-US"/>
        </w:rPr>
        <w:t xml:space="preserve"> «</w:t>
      </w:r>
      <w:r w:rsidR="005C01CE" w:rsidRPr="005C01CE">
        <w:rPr>
          <w:b/>
          <w:lang w:val="en-US"/>
        </w:rPr>
        <w:t>input_utils</w:t>
      </w:r>
      <w:r w:rsidRPr="005C01CE">
        <w:rPr>
          <w:b/>
          <w:lang w:val="en-US"/>
        </w:rPr>
        <w:t>.</w:t>
      </w:r>
      <w:r>
        <w:rPr>
          <w:b/>
          <w:lang w:val="en-US"/>
        </w:rPr>
        <w:t>cpp</w:t>
      </w:r>
      <w:r w:rsidR="005C01CE" w:rsidRPr="005C01CE">
        <w:rPr>
          <w:b/>
          <w:lang w:val="en-US"/>
        </w:rPr>
        <w:t>»</w:t>
      </w:r>
    </w:p>
    <w:p w14:paraId="175FE9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>#pragma warning(disable : 4996);</w:t>
      </w:r>
    </w:p>
    <w:p w14:paraId="558DFBC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&lt;stdio.h&gt;</w:t>
      </w:r>
    </w:p>
    <w:p w14:paraId="43014CE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&lt;string.h&gt;</w:t>
      </w:r>
    </w:p>
    <w:p w14:paraId="23EEF4B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&lt;stdlib.h&gt;</w:t>
      </w:r>
    </w:p>
    <w:p w14:paraId="212E9A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&lt;conio.h&gt;</w:t>
      </w:r>
    </w:p>
    <w:p w14:paraId="13EDA7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&lt;Windows.h&gt;</w:t>
      </w:r>
    </w:p>
    <w:p w14:paraId="1F2EF5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&lt;time.h&gt;</w:t>
      </w:r>
    </w:p>
    <w:p w14:paraId="67908775" w14:textId="77777777" w:rsidR="005C01CE" w:rsidRPr="005C01CE" w:rsidRDefault="005C01CE" w:rsidP="005C01CE">
      <w:pPr>
        <w:pStyle w:val="a3"/>
        <w:rPr>
          <w:lang w:val="en-US"/>
        </w:rPr>
      </w:pPr>
    </w:p>
    <w:p w14:paraId="2EA97908" w14:textId="77777777" w:rsidR="005C01CE" w:rsidRPr="005C01CE" w:rsidRDefault="005C01CE" w:rsidP="005C01CE">
      <w:pPr>
        <w:pStyle w:val="a3"/>
        <w:rPr>
          <w:lang w:val="en-US"/>
        </w:rPr>
      </w:pPr>
    </w:p>
    <w:p w14:paraId="3695067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"utf8.h"</w:t>
      </w:r>
    </w:p>
    <w:p w14:paraId="0E25E5EA" w14:textId="77777777" w:rsidR="005C01CE" w:rsidRPr="005C01CE" w:rsidRDefault="005C01CE" w:rsidP="005C01CE">
      <w:pPr>
        <w:pStyle w:val="a3"/>
        <w:rPr>
          <w:lang w:val="en-US"/>
        </w:rPr>
      </w:pPr>
    </w:p>
    <w:p w14:paraId="5EF1FDF3" w14:textId="77777777" w:rsidR="005C01CE" w:rsidRPr="005C01CE" w:rsidRDefault="005C01CE" w:rsidP="005C01CE">
      <w:pPr>
        <w:pStyle w:val="a3"/>
        <w:rPr>
          <w:lang w:val="en-US"/>
        </w:rPr>
      </w:pPr>
    </w:p>
    <w:p w14:paraId="04A8391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#include "input_utils.h"</w:t>
      </w:r>
    </w:p>
    <w:p w14:paraId="44A394E1" w14:textId="77777777" w:rsidR="005C01CE" w:rsidRPr="005C01CE" w:rsidRDefault="005C01CE" w:rsidP="005C01CE">
      <w:pPr>
        <w:pStyle w:val="a3"/>
        <w:rPr>
          <w:lang w:val="en-US"/>
        </w:rPr>
      </w:pPr>
    </w:p>
    <w:p w14:paraId="52934DE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BOOL _get_con_info_local(CONSOLE_SCREEN_BUFFER_INFO* x)</w:t>
      </w:r>
    </w:p>
    <w:p w14:paraId="7821ADA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3F0ED13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return GetConsoleScreenBufferInfo(GetStdHandle(STD_OUTPUT_HANDLE), x);</w:t>
      </w:r>
    </w:p>
    <w:p w14:paraId="367D92E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0A78C8C3" w14:textId="77777777" w:rsidR="005C01CE" w:rsidRPr="005C01CE" w:rsidRDefault="005C01CE" w:rsidP="005C01CE">
      <w:pPr>
        <w:pStyle w:val="a3"/>
        <w:rPr>
          <w:lang w:val="en-US"/>
        </w:rPr>
      </w:pPr>
    </w:p>
    <w:p w14:paraId="56BAA07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BOOL _set_cur_to_pos_local(COORD cor) {</w:t>
      </w:r>
    </w:p>
    <w:p w14:paraId="50AA642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return SetConsoleCursorPosition(GetStdHandle(STD_OUTPUT_HANDLE), cor);</w:t>
      </w:r>
    </w:p>
    <w:p w14:paraId="33D0CFC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6CBF2A07" w14:textId="77777777" w:rsidR="005C01CE" w:rsidRPr="005C01CE" w:rsidRDefault="005C01CE" w:rsidP="005C01CE">
      <w:pPr>
        <w:pStyle w:val="a3"/>
        <w:rPr>
          <w:lang w:val="en-US"/>
        </w:rPr>
      </w:pPr>
    </w:p>
    <w:p w14:paraId="7CBC459A" w14:textId="77777777" w:rsidR="005C01CE" w:rsidRPr="005C01CE" w:rsidRDefault="005C01CE" w:rsidP="005C01CE">
      <w:pPr>
        <w:pStyle w:val="a3"/>
        <w:rPr>
          <w:lang w:val="en-US"/>
        </w:rPr>
      </w:pPr>
    </w:p>
    <w:p w14:paraId="5DC716E9" w14:textId="77777777" w:rsidR="005C01CE" w:rsidRPr="005C01CE" w:rsidRDefault="005C01CE" w:rsidP="005C01CE">
      <w:pPr>
        <w:pStyle w:val="a3"/>
        <w:rPr>
          <w:lang w:val="en-US"/>
        </w:rPr>
      </w:pPr>
    </w:p>
    <w:p w14:paraId="39C6CD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char convert_u8_to_1251(int c) {</w:t>
      </w:r>
    </w:p>
    <w:p w14:paraId="1AB80E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wchar_t s[2];</w:t>
      </w:r>
    </w:p>
    <w:p w14:paraId="220B88B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s[0] = (wchar_t)c; s[1] = '\0';</w:t>
      </w:r>
    </w:p>
    <w:p w14:paraId="2F8864D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utf8[20];</w:t>
      </w:r>
    </w:p>
    <w:p w14:paraId="1E9070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wchar_t wstr[20];</w:t>
      </w:r>
    </w:p>
    <w:p w14:paraId="26322E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s1251[20];</w:t>
      </w:r>
    </w:p>
    <w:p w14:paraId="6E2F5C4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WideCharToMultiByte(CP_UTF8, 0, s, -1, utf8, 100, NULL, NULL);</w:t>
      </w:r>
    </w:p>
    <w:p w14:paraId="29F450A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utf8[WideCharToMultiByte(CP_UTF8, 0, s, -1, utf8, 0, NULL, NULL)] = '\0';</w:t>
      </w:r>
    </w:p>
    <w:p w14:paraId="1CC72BDA" w14:textId="77777777" w:rsidR="005C01CE" w:rsidRDefault="005C01CE" w:rsidP="005C01CE">
      <w:pPr>
        <w:pStyle w:val="a3"/>
      </w:pPr>
      <w:r w:rsidRPr="005C01CE">
        <w:rPr>
          <w:lang w:val="en-US"/>
        </w:rPr>
        <w:t xml:space="preserve">    </w:t>
      </w:r>
      <w:r>
        <w:t>// Подготовили строку UTF8 дальше идет ее преобразование в 1251</w:t>
      </w:r>
    </w:p>
    <w:p w14:paraId="1FEA1679" w14:textId="77777777" w:rsidR="005C01CE" w:rsidRPr="005C01CE" w:rsidRDefault="005C01CE" w:rsidP="005C01CE">
      <w:pPr>
        <w:pStyle w:val="a3"/>
        <w:rPr>
          <w:lang w:val="en-US"/>
        </w:rPr>
      </w:pPr>
      <w:r>
        <w:t xml:space="preserve">    </w:t>
      </w:r>
      <w:r w:rsidRPr="005C01CE">
        <w:rPr>
          <w:lang w:val="en-US"/>
        </w:rPr>
        <w:t>MultiByteToWideChar(CP_UTF8, 0, utf8, -1, wstr, 100);</w:t>
      </w:r>
    </w:p>
    <w:p w14:paraId="726CF65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wstr[MultiByteToWideChar(CP_UTF8, 0, utf8, -1, wstr, 0)];</w:t>
      </w:r>
    </w:p>
    <w:p w14:paraId="59339EB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WideCharToMultiByte(1251, 0, wstr, -1, s1251, 100, NULL, NULL);</w:t>
      </w:r>
    </w:p>
    <w:p w14:paraId="2C5D43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s1251[WideCharToMultiByte(1251, 0, wstr, -1, s1251, 0, NULL, NULL)] = '\0';</w:t>
      </w:r>
    </w:p>
    <w:p w14:paraId="10E313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return s1251[0];</w:t>
      </w:r>
    </w:p>
    <w:p w14:paraId="72669F4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65F9012A" w14:textId="77777777" w:rsidR="005C01CE" w:rsidRPr="005C01CE" w:rsidRDefault="005C01CE" w:rsidP="005C01CE">
      <w:pPr>
        <w:pStyle w:val="a3"/>
        <w:rPr>
          <w:lang w:val="en-US"/>
        </w:rPr>
      </w:pPr>
    </w:p>
    <w:p w14:paraId="1CAEA611" w14:textId="77777777" w:rsidR="005C01CE" w:rsidRPr="005C01CE" w:rsidRDefault="005C01CE" w:rsidP="005C01CE">
      <w:pPr>
        <w:pStyle w:val="a3"/>
        <w:rPr>
          <w:lang w:val="en-US"/>
        </w:rPr>
      </w:pPr>
    </w:p>
    <w:p w14:paraId="73258CAD" w14:textId="77777777" w:rsidR="005C01CE" w:rsidRPr="005C01CE" w:rsidRDefault="005C01CE" w:rsidP="005C01CE">
      <w:pPr>
        <w:pStyle w:val="a3"/>
        <w:rPr>
          <w:lang w:val="en-US"/>
        </w:rPr>
      </w:pPr>
    </w:p>
    <w:p w14:paraId="0292B30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int input_float(float * info) {</w:t>
      </w:r>
    </w:p>
    <w:p w14:paraId="50EAAF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flag_point = 0;</w:t>
      </w:r>
    </w:p>
    <w:p w14:paraId="565B45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correct_sym[] = { '0','1','2','3' ,'4','5' ,'6','7' ,'8','9','.' };</w:t>
      </w:r>
    </w:p>
    <w:p w14:paraId="0676B6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SetConsoleCP(65001);</w:t>
      </w:r>
    </w:p>
    <w:p w14:paraId="13361F5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SetConsoleOutputCP(1251);</w:t>
      </w:r>
    </w:p>
    <w:p w14:paraId="1E5C9F5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CONSOLE_SCREEN_BUFFER_INFO con_inf; _get_con_info_local(&amp;con_inf);</w:t>
      </w:r>
    </w:p>
    <w:p w14:paraId="6259FE4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current_pos = 0;</w:t>
      </w:r>
    </w:p>
    <w:p w14:paraId="317C1D8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in_sym_count = 0;</w:t>
      </w:r>
    </w:p>
    <w:p w14:paraId="01852E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input_buff[400] = {""};</w:t>
      </w:r>
    </w:p>
    <w:p w14:paraId="6D4BB97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float old_info = *info;</w:t>
      </w:r>
    </w:p>
    <w:p w14:paraId="0D170C3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 = { 0,0 };</w:t>
      </w:r>
    </w:p>
    <w:p w14:paraId="483D1E8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positionCur_start = { 0,0 };</w:t>
      </w:r>
    </w:p>
    <w:p w14:paraId="6BC82A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 = con_inf.dwCursorPosition;</w:t>
      </w:r>
    </w:p>
    <w:p w14:paraId="790DC9A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positionCur_start = con_inf.dwCursorPosition;</w:t>
      </w:r>
    </w:p>
    <w:p w14:paraId="20FF3CA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 (u8_strlen(input_buff) &gt; 0) {</w:t>
      </w:r>
    </w:p>
    <w:p w14:paraId="7AC7ADA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int k = u8_strlen(input_buff);</w:t>
      </w:r>
    </w:p>
    <w:p w14:paraId="595E0D0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current_pos = k;</w:t>
      </w:r>
    </w:p>
    <w:p w14:paraId="082791D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in_sym_count = k;</w:t>
      </w:r>
    </w:p>
    <w:p w14:paraId="711321C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// positionCur.X = positionCur.X - k;</w:t>
      </w:r>
    </w:p>
    <w:p w14:paraId="0603910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_set_cur_to_pos_local(positionCur);</w:t>
      </w:r>
    </w:p>
    <w:p w14:paraId="51DEB8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printf("%s", input_buff);</w:t>
      </w:r>
    </w:p>
    <w:p w14:paraId="686221A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positionCur = con_inf.dwCursorPosition;</w:t>
      </w:r>
    </w:p>
    <w:p w14:paraId="17B1A1D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149B7CD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c;</w:t>
      </w:r>
    </w:p>
    <w:p w14:paraId="2C1130F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while (1) {</w:t>
      </w:r>
    </w:p>
    <w:p w14:paraId="2A90BDB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 = _getwch();</w:t>
      </w:r>
    </w:p>
    <w:p w14:paraId="0DCBCA1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switch (c)</w:t>
      </w:r>
    </w:p>
    <w:p w14:paraId="5E1574D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782FCE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KEY_ENTER:</w:t>
      </w:r>
    </w:p>
    <w:p w14:paraId="5D24C8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67243C1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7422E2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*info = atof(input_buff);</w:t>
      </w:r>
    </w:p>
    <w:p w14:paraId="7960CA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KEY_ENTER;</w:t>
      </w:r>
    </w:p>
    <w:p w14:paraId="113C84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59BA78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61B175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KEY_ESC:</w:t>
      </w:r>
    </w:p>
    <w:p w14:paraId="6FFC3D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//</w:t>
      </w:r>
      <w:r>
        <w:t>Вернуть</w:t>
      </w:r>
      <w:r w:rsidRPr="005C01CE">
        <w:rPr>
          <w:lang w:val="en-US"/>
        </w:rPr>
        <w:t xml:space="preserve"> </w:t>
      </w:r>
      <w:r>
        <w:t>старую</w:t>
      </w:r>
      <w:r w:rsidRPr="005C01CE">
        <w:rPr>
          <w:lang w:val="en-US"/>
        </w:rPr>
        <w:t xml:space="preserve"> </w:t>
      </w:r>
      <w:r>
        <w:t>инфу</w:t>
      </w:r>
      <w:r w:rsidRPr="005C01CE">
        <w:rPr>
          <w:lang w:val="en-US"/>
        </w:rPr>
        <w:t xml:space="preserve"> </w:t>
      </w:r>
    </w:p>
    <w:p w14:paraId="3AD00E3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return KEY_ESC;</w:t>
      </w:r>
    </w:p>
    <w:p w14:paraId="5ABD85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33A7463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KEY_BACKSPACE:</w:t>
      </w:r>
    </w:p>
    <w:p w14:paraId="333D0EF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4874A8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(current_pos &gt; 0 &amp;&amp; in_sym_count &gt; 0) {</w:t>
      </w:r>
    </w:p>
    <w:p w14:paraId="3E60A2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(current_pos &gt; 0)</w:t>
      </w:r>
    </w:p>
    <w:p w14:paraId="1C3A07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92FC5E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(input_buff[current_pos-1] == '.') flag_point = 0;</w:t>
      </w:r>
    </w:p>
    <w:p w14:paraId="38C88EC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input_buff[current_pos-1] = '\0';</w:t>
      </w:r>
    </w:p>
    <w:p w14:paraId="011B44C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current_pos--;  in_sym_count--;</w:t>
      </w:r>
    </w:p>
    <w:p w14:paraId="0E2AA5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_get_con_info_local(&amp;con_inf);</w:t>
      </w:r>
    </w:p>
    <w:p w14:paraId="151F722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 = con_inf.dwCursorPosition.X;</w:t>
      </w:r>
    </w:p>
    <w:p w14:paraId="726A9DB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positionCur.X--; _set_cur_to_pos_local(positionCur);</w:t>
      </w:r>
    </w:p>
    <w:p w14:paraId="7F3154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printf(" ");</w:t>
      </w:r>
    </w:p>
    <w:p w14:paraId="227ED5D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_set_cur_to_pos_local(positionCur);</w:t>
      </w:r>
    </w:p>
    <w:p w14:paraId="76DE99C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54BD7C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</w:t>
      </w:r>
    </w:p>
    <w:p w14:paraId="0461BA4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3432D35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1CE34D6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</w:t>
      </w:r>
    </w:p>
    <w:p w14:paraId="571D789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default:</w:t>
      </w:r>
    </w:p>
    <w:p w14:paraId="20A7B1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c = convert_u8_to_1251(c);</w:t>
      </w:r>
    </w:p>
    <w:p w14:paraId="5C602F6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{</w:t>
      </w:r>
    </w:p>
    <w:p w14:paraId="710839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int flag = 1;</w:t>
      </w:r>
    </w:p>
    <w:p w14:paraId="63A1E31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for (int i = 0; i &lt; 11; i++)</w:t>
      </w:r>
    </w:p>
    <w:p w14:paraId="54923F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099250A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 == correct_sym[i]) {</w:t>
      </w:r>
    </w:p>
    <w:p w14:paraId="4D2DB4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flag = 0;</w:t>
      </w:r>
    </w:p>
    <w:p w14:paraId="6D61EB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break;</w:t>
      </w:r>
    </w:p>
    <w:p w14:paraId="608EF39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7232F6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BDF97C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'.' &amp;&amp; flag_point) flag = 1;</w:t>
      </w:r>
    </w:p>
    <w:p w14:paraId="5BCEA10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'.') {</w:t>
      </w:r>
    </w:p>
    <w:p w14:paraId="210588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flag_point = 1;</w:t>
      </w:r>
    </w:p>
    <w:p w14:paraId="6C49DEB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68F2D56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 ' )</w:t>
      </w:r>
    </w:p>
    <w:p w14:paraId="46F265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5C2434D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&gt; 0) {</w:t>
      </w:r>
    </w:p>
    <w:p w14:paraId="740C63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</w:t>
      </w:r>
    </w:p>
    <w:p w14:paraId="1A5D18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return KEY_ENTER;</w:t>
      </w:r>
    </w:p>
    <w:p w14:paraId="0094B5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40762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A5DCA3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(!flag) {</w:t>
      </w:r>
    </w:p>
    <w:p w14:paraId="4B238E5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</w:t>
      </w:r>
    </w:p>
    <w:p w14:paraId="2E18DB8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&lt; 400) {</w:t>
      </w:r>
    </w:p>
    <w:p w14:paraId="0AAA92C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input_buff[in_sym_count] = c;</w:t>
      </w:r>
    </w:p>
    <w:p w14:paraId="4CCE844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printf("%c", c);</w:t>
      </w:r>
    </w:p>
    <w:p w14:paraId="29B4C44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in_sym_count++;</w:t>
      </w:r>
    </w:p>
    <w:p w14:paraId="16D990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            current_pos++;</w:t>
      </w:r>
    </w:p>
    <w:p w14:paraId="3394381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58380E9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799386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2B8C5A7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4277DBA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0B326D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28A4C32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53DEBCAD" w14:textId="77777777" w:rsidR="005C01CE" w:rsidRPr="005C01CE" w:rsidRDefault="005C01CE" w:rsidP="005C01CE">
      <w:pPr>
        <w:pStyle w:val="a3"/>
        <w:rPr>
          <w:lang w:val="en-US"/>
        </w:rPr>
      </w:pPr>
    </w:p>
    <w:p w14:paraId="22F92412" w14:textId="77777777" w:rsidR="005C01CE" w:rsidRPr="005C01CE" w:rsidRDefault="005C01CE" w:rsidP="005C01CE">
      <w:pPr>
        <w:pStyle w:val="a3"/>
        <w:rPr>
          <w:lang w:val="en-US"/>
        </w:rPr>
      </w:pPr>
    </w:p>
    <w:p w14:paraId="4AE99D9B" w14:textId="77777777" w:rsidR="005C01CE" w:rsidRPr="005C01CE" w:rsidRDefault="005C01CE" w:rsidP="005C01CE">
      <w:pPr>
        <w:pStyle w:val="a3"/>
        <w:rPr>
          <w:lang w:val="en-US"/>
        </w:rPr>
      </w:pPr>
    </w:p>
    <w:p w14:paraId="7F501FB1" w14:textId="77777777" w:rsidR="005C01CE" w:rsidRPr="005C01CE" w:rsidRDefault="005C01CE" w:rsidP="005C01CE">
      <w:pPr>
        <w:pStyle w:val="a3"/>
        <w:rPr>
          <w:lang w:val="en-US"/>
        </w:rPr>
      </w:pPr>
    </w:p>
    <w:p w14:paraId="3FDCC8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&lt;summary&gt;</w:t>
      </w:r>
    </w:p>
    <w:p w14:paraId="13F48D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/// </w:t>
      </w:r>
      <w:r>
        <w:t>Ввод</w:t>
      </w:r>
      <w:r w:rsidRPr="005C01CE">
        <w:rPr>
          <w:lang w:val="en-US"/>
        </w:rPr>
        <w:t xml:space="preserve"> </w:t>
      </w:r>
      <w:r>
        <w:t>любых</w:t>
      </w:r>
      <w:r w:rsidRPr="005C01CE">
        <w:rPr>
          <w:lang w:val="en-US"/>
        </w:rPr>
        <w:t xml:space="preserve"> </w:t>
      </w:r>
      <w:r>
        <w:t>строковых</w:t>
      </w:r>
      <w:r w:rsidRPr="005C01CE">
        <w:rPr>
          <w:lang w:val="en-US"/>
        </w:rPr>
        <w:t xml:space="preserve"> </w:t>
      </w:r>
      <w:r>
        <w:t>данных</w:t>
      </w:r>
    </w:p>
    <w:p w14:paraId="27F8243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&lt;/summary&gt;</w:t>
      </w:r>
    </w:p>
    <w:p w14:paraId="7592FF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&lt;param name="input_buff"&gt;</w:t>
      </w:r>
      <w:r>
        <w:t>Буфер</w:t>
      </w:r>
      <w:r w:rsidRPr="005C01CE">
        <w:rPr>
          <w:lang w:val="en-US"/>
        </w:rPr>
        <w:t xml:space="preserve"> </w:t>
      </w:r>
      <w:r>
        <w:t>для</w:t>
      </w:r>
      <w:r w:rsidRPr="005C01CE">
        <w:rPr>
          <w:lang w:val="en-US"/>
        </w:rPr>
        <w:t xml:space="preserve"> </w:t>
      </w:r>
      <w:r>
        <w:t>ввода</w:t>
      </w:r>
      <w:r w:rsidRPr="005C01CE">
        <w:rPr>
          <w:lang w:val="en-US"/>
        </w:rPr>
        <w:t>&lt;/param&gt;</w:t>
      </w:r>
    </w:p>
    <w:p w14:paraId="2357BC0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&lt;param name="buff_size"&gt;</w:t>
      </w:r>
      <w:r>
        <w:t>Размер</w:t>
      </w:r>
      <w:r w:rsidRPr="005C01CE">
        <w:rPr>
          <w:lang w:val="en-US"/>
        </w:rPr>
        <w:t xml:space="preserve"> </w:t>
      </w:r>
      <w:r>
        <w:t>буфера</w:t>
      </w:r>
      <w:r w:rsidRPr="005C01CE">
        <w:rPr>
          <w:lang w:val="en-US"/>
        </w:rPr>
        <w:t>&lt;/param&gt;</w:t>
      </w:r>
    </w:p>
    <w:p w14:paraId="77D44634" w14:textId="77777777" w:rsidR="005C01CE" w:rsidRDefault="005C01CE" w:rsidP="005C01CE">
      <w:pPr>
        <w:pStyle w:val="a3"/>
      </w:pPr>
      <w:r>
        <w:t>/// &lt;param name="mode"&gt;Режим работы, от которого зависят допустимые символы.  0 - разрешение на ввод всего, кроме спец символов, 1- для реализации ввода Фамилии\имени\Отчества\Издательства(не допускаются цифры и т.д),2 - Ввод инициалов&lt;/param&gt;</w:t>
      </w:r>
    </w:p>
    <w:p w14:paraId="259642E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/// &lt;returns&gt;&lt;/returns&gt;</w:t>
      </w:r>
    </w:p>
    <w:p w14:paraId="1091AE9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int input_string(char* input_buff, int buff_size, int mode)</w:t>
      </w:r>
    </w:p>
    <w:p w14:paraId="3FE408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{</w:t>
      </w:r>
    </w:p>
    <w:p w14:paraId="2A18F76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n_count;</w:t>
      </w:r>
    </w:p>
    <w:p w14:paraId="1AD8690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char* invalid_sym;</w:t>
      </w:r>
    </w:p>
    <w:p w14:paraId="7B425BB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temp = 0;</w:t>
      </w:r>
    </w:p>
    <w:p w14:paraId="3BC4F5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switch (mode)</w:t>
      </w:r>
    </w:p>
    <w:p w14:paraId="0E1041C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{</w:t>
      </w:r>
    </w:p>
    <w:p w14:paraId="20B79DA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case NORMAL:</w:t>
      </w:r>
    </w:p>
    <w:p w14:paraId="3F26B70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{</w:t>
      </w:r>
    </w:p>
    <w:p w14:paraId="4B4942D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n_count = 5;</w:t>
      </w:r>
    </w:p>
    <w:p w14:paraId="5496192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invalid_sym = (char*)calloc(n_count, sizeof(char));</w:t>
      </w:r>
    </w:p>
    <w:p w14:paraId="1D4EFDD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35; i &lt; 40; i++) {</w:t>
      </w:r>
    </w:p>
    <w:p w14:paraId="7A6C64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2B5DAB0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43767E3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33D4BB9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</w:t>
      </w:r>
    </w:p>
    <w:p w14:paraId="032CEE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6DB5B8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case PERSONAL: {</w:t>
      </w:r>
    </w:p>
    <w:p w14:paraId="6F7C740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n_count = 42;</w:t>
      </w:r>
    </w:p>
    <w:p w14:paraId="147C84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invalid_sym = (char*)calloc(n_count, sizeof(char));</w:t>
      </w:r>
    </w:p>
    <w:p w14:paraId="07F4908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32; i &lt; 65; i++) {</w:t>
      </w:r>
    </w:p>
    <w:p w14:paraId="4C5A277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39A913E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266DD2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E2C62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91; i &lt; 97; i++) {</w:t>
      </w:r>
    </w:p>
    <w:p w14:paraId="67CF6A7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1B350E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5D70D37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4C6C6B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123; i &lt; 127; i++) {</w:t>
      </w:r>
    </w:p>
    <w:p w14:paraId="765B178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1FA215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28261E8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96F1AD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 }</w:t>
      </w:r>
    </w:p>
    <w:p w14:paraId="166530C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case INICIAL: {</w:t>
      </w:r>
    </w:p>
    <w:p w14:paraId="430CFC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n_count = 42;</w:t>
      </w:r>
    </w:p>
    <w:p w14:paraId="6431AD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invalid_sym = (char*)calloc(n_count, sizeof(char));</w:t>
      </w:r>
    </w:p>
    <w:p w14:paraId="60D01E4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32; i &lt; 65; i++) {</w:t>
      </w:r>
    </w:p>
    <w:p w14:paraId="2B2591A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5B52B9E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0FB25F6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4903E59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91; i &lt; 97; i++) {</w:t>
      </w:r>
    </w:p>
    <w:p w14:paraId="358C8C0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6BE4DA2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temp++;</w:t>
      </w:r>
    </w:p>
    <w:p w14:paraId="459132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6E42A53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for (int i = 123; i &lt; 127; i++) {</w:t>
      </w:r>
    </w:p>
    <w:p w14:paraId="0DC9C7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invalid_sym[temp] = i;</w:t>
      </w:r>
    </w:p>
    <w:p w14:paraId="10FD88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temp++;</w:t>
      </w:r>
    </w:p>
    <w:p w14:paraId="6972CB0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73E33FE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 }</w:t>
      </w:r>
    </w:p>
    <w:p w14:paraId="70186161" w14:textId="77777777" w:rsidR="005C01CE" w:rsidRPr="005C01CE" w:rsidRDefault="005C01CE" w:rsidP="005C01CE">
      <w:pPr>
        <w:pStyle w:val="a3"/>
        <w:rPr>
          <w:lang w:val="en-US"/>
        </w:rPr>
      </w:pPr>
    </w:p>
    <w:p w14:paraId="725CB0D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default:</w:t>
      </w:r>
    </w:p>
    <w:p w14:paraId="68F9D4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5348880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n_count = 5;</w:t>
      </w:r>
    </w:p>
    <w:p w14:paraId="209773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invalid_sym = (char*)calloc(n_count, sizeof(char));</w:t>
      </w:r>
    </w:p>
    <w:p w14:paraId="6D2A37C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for (int i = 35; i &lt; 40; i++) {</w:t>
      </w:r>
    </w:p>
    <w:p w14:paraId="07AA8A2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invalid_sym[temp] = i;</w:t>
      </w:r>
    </w:p>
    <w:p w14:paraId="3482271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temp++;</w:t>
      </w:r>
    </w:p>
    <w:p w14:paraId="0021CCE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2BBDD0C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2BFFDBA8" w14:textId="77777777" w:rsidR="005C01CE" w:rsidRPr="005C01CE" w:rsidRDefault="005C01CE" w:rsidP="005C01CE">
      <w:pPr>
        <w:pStyle w:val="a3"/>
        <w:rPr>
          <w:lang w:val="en-US"/>
        </w:rPr>
      </w:pPr>
    </w:p>
    <w:p w14:paraId="119A91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71BC65F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63A062F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SetConsoleCP(65001);</w:t>
      </w:r>
    </w:p>
    <w:p w14:paraId="1B01540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SetConsoleOutputCP(1251);</w:t>
      </w:r>
    </w:p>
    <w:p w14:paraId="1D026B0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CONSOLE_SCREEN_BUFFER_INFO con_inf; _get_con_info_local(&amp;con_inf);</w:t>
      </w:r>
    </w:p>
    <w:p w14:paraId="00D0285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current_pos = 0;</w:t>
      </w:r>
    </w:p>
    <w:p w14:paraId="4CA8215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in_sym_count = 0;</w:t>
      </w:r>
    </w:p>
    <w:p w14:paraId="6913E5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char* old_info = (char*)calloc(buff_size, sizeof(char));</w:t>
      </w:r>
    </w:p>
    <w:p w14:paraId="3B6B08F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strcpy(old_info, input_buff);</w:t>
      </w:r>
    </w:p>
    <w:p w14:paraId="1444588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//old_info = *input_buff;</w:t>
      </w:r>
    </w:p>
    <w:p w14:paraId="1D04261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 = { 0,0 };</w:t>
      </w:r>
    </w:p>
    <w:p w14:paraId="43369A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positionCur_start = { 0,0 };</w:t>
      </w:r>
    </w:p>
    <w:p w14:paraId="20C2851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 = con_inf.dwCursorPosition;</w:t>
      </w:r>
    </w:p>
    <w:p w14:paraId="61781B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positionCur_start = con_inf.dwCursorPosition;</w:t>
      </w:r>
    </w:p>
    <w:p w14:paraId="57C398B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 (u8_strlen(input_buff) &gt; 0) {</w:t>
      </w:r>
    </w:p>
    <w:p w14:paraId="05C5E26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int k = u8_strlen(input_buff);</w:t>
      </w:r>
    </w:p>
    <w:p w14:paraId="138B0E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current_pos = k;</w:t>
      </w:r>
    </w:p>
    <w:p w14:paraId="58BB7E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in_sym_count = k;</w:t>
      </w:r>
    </w:p>
    <w:p w14:paraId="2BFBCD3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// positionCur.X = positionCur.X - k;</w:t>
      </w:r>
    </w:p>
    <w:p w14:paraId="75FDB6C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_set_cur_to_pos_local(positionCur);</w:t>
      </w:r>
    </w:p>
    <w:p w14:paraId="21593E9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printf("%s", input_buff);</w:t>
      </w:r>
    </w:p>
    <w:p w14:paraId="77C3FCE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positionCur = con_inf.dwCursorPosition;</w:t>
      </w:r>
    </w:p>
    <w:p w14:paraId="34CA0B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4615CE9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c;</w:t>
      </w:r>
    </w:p>
    <w:p w14:paraId="4DA3D9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while (1) {</w:t>
      </w:r>
    </w:p>
    <w:p w14:paraId="21DF420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 = _getwch(); </w:t>
      </w:r>
    </w:p>
    <w:p w14:paraId="0CF608E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switch (c)</w:t>
      </w:r>
    </w:p>
    <w:p w14:paraId="55BF418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2541D5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KEY_ENTER:</w:t>
      </w:r>
    </w:p>
    <w:p w14:paraId="699BDFD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1BE7E3D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2A1BD4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KEY_ENTER;</w:t>
      </w:r>
    </w:p>
    <w:p w14:paraId="08B4B50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790B42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255C90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KEY_ESC:</w:t>
      </w:r>
    </w:p>
    <w:p w14:paraId="6B0FA9B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strcpy(input_buff, old_info);</w:t>
      </w:r>
    </w:p>
    <w:p w14:paraId="52EF1E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return KEY_ESC;</w:t>
      </w:r>
    </w:p>
    <w:p w14:paraId="3A6B94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4C1D48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KEY_ARROW_UP:</w:t>
      </w:r>
    </w:p>
    <w:p w14:paraId="1A665F3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64602A7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strcpy(input_buff, old_info);</w:t>
      </w:r>
    </w:p>
    <w:p w14:paraId="5849A4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1C2716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2289E66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1F58F0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320F85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1870AED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    return KEY_ARROW_UP;</w:t>
      </w:r>
    </w:p>
    <w:p w14:paraId="35F094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69731CE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0029C8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KEY_ARROW_DOWN:</w:t>
      </w:r>
    </w:p>
    <w:p w14:paraId="5E00A1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5949D6E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strcpy(input_buff, old_info);</w:t>
      </w:r>
    </w:p>
    <w:p w14:paraId="00C665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5624B34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58FED0F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42A4343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307394D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5D22EAA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KEY_ARROW_DOWN;</w:t>
      </w:r>
    </w:p>
    <w:p w14:paraId="1F90F8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7ACC01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5952762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KEY_ARROW_LEFT:</w:t>
      </w:r>
    </w:p>
    <w:p w14:paraId="4B8B34F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KEY_ARROW_RIGHT:</w:t>
      </w:r>
    </w:p>
    <w:p w14:paraId="367BEB8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_get_con_info_local(&amp;con_inf);</w:t>
      </w:r>
    </w:p>
    <w:p w14:paraId="4B07874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 = con_inf.dwCursorPosition.X;</w:t>
      </w:r>
    </w:p>
    <w:p w14:paraId="7ADDF5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positionCur.X--; _set_cur_to_pos_local(positionCur);</w:t>
      </w:r>
    </w:p>
    <w:p w14:paraId="3017850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printf(" ");</w:t>
      </w:r>
    </w:p>
    <w:p w14:paraId="1156338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_set_cur_to_pos_local(positionCur);</w:t>
      </w:r>
    </w:p>
    <w:p w14:paraId="3303BCC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316DE60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KEY_BACKSPACE:</w:t>
      </w:r>
    </w:p>
    <w:p w14:paraId="601D615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(mode != INICIAL) {</w:t>
      </w:r>
    </w:p>
    <w:p w14:paraId="622B60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(current_pos &gt; 0 &amp;&amp; in_sym_count &gt; 0)</w:t>
      </w:r>
    </w:p>
    <w:p w14:paraId="350FD33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3B25F9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input_buff[current_pos] = '\0';</w:t>
      </w:r>
    </w:p>
    <w:p w14:paraId="3AD465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current_pos--;  in_sym_count--;</w:t>
      </w:r>
    </w:p>
    <w:p w14:paraId="01383E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_get_con_info_local(&amp;con_inf);</w:t>
      </w:r>
    </w:p>
    <w:p w14:paraId="65B68EC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 = con_inf.dwCursorPosition.X;</w:t>
      </w:r>
    </w:p>
    <w:p w14:paraId="279146B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positionCur.X--; _set_cur_to_pos_local(positionCur);</w:t>
      </w:r>
    </w:p>
    <w:p w14:paraId="0B536DB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printf(" ");</w:t>
      </w:r>
    </w:p>
    <w:p w14:paraId="1AA3FF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_set_cur_to_pos_local(positionCur);</w:t>
      </w:r>
    </w:p>
    <w:p w14:paraId="208E00C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2BFE6D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707DA8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else</w:t>
      </w:r>
    </w:p>
    <w:p w14:paraId="2357B37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68C596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(current_pos &gt; 0 &amp;&amp; in_sym_count &gt; 0) {</w:t>
      </w:r>
    </w:p>
    <w:p w14:paraId="014DE2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(current_pos&gt;2)</w:t>
      </w:r>
    </w:p>
    <w:p w14:paraId="23EB20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{</w:t>
      </w:r>
    </w:p>
    <w:p w14:paraId="0E442F0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input_buff[current_pos] = '\0';</w:t>
      </w:r>
    </w:p>
    <w:p w14:paraId="68CBFB5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current_pos--;  in_sym_count--;</w:t>
      </w:r>
    </w:p>
    <w:p w14:paraId="7475FCC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_get_con_info_local(&amp;con_inf);</w:t>
      </w:r>
    </w:p>
    <w:p w14:paraId="6D6E467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 = con_inf.dwCursorPosition.X;</w:t>
      </w:r>
    </w:p>
    <w:p w14:paraId="3A93034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positionCur.X--; _set_cur_to_pos_local(positionCur);</w:t>
      </w:r>
    </w:p>
    <w:p w14:paraId="34F07F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 ");</w:t>
      </w:r>
    </w:p>
    <w:p w14:paraId="096B3A0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_set_cur_to_pos_local(positionCur);</w:t>
      </w:r>
    </w:p>
    <w:p w14:paraId="719CB5B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23F5062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else {</w:t>
      </w:r>
    </w:p>
    <w:p w14:paraId="09F9CEA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input_buff[current_pos] = '\0';</w:t>
      </w:r>
    </w:p>
    <w:p w14:paraId="4F789C6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current_pos--; </w:t>
      </w:r>
    </w:p>
    <w:p w14:paraId="6114F1C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input_buff[current_pos] = '\0';</w:t>
      </w:r>
    </w:p>
    <w:p w14:paraId="7B8D7C9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current_pos--;</w:t>
      </w:r>
    </w:p>
    <w:p w14:paraId="7DF1D0B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in_sym_count--; in_sym_count--;</w:t>
      </w:r>
    </w:p>
    <w:p w14:paraId="40E12CA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_get_con_info_local(&amp;con_inf);</w:t>
      </w:r>
    </w:p>
    <w:p w14:paraId="197A448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 = con_inf.dwCursorPosition.X;</w:t>
      </w:r>
    </w:p>
    <w:p w14:paraId="02A4BF2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positionCur.X--;  positionCur.X--; _set_cur_to_pos_local(positionCur);</w:t>
      </w:r>
    </w:p>
    <w:p w14:paraId="0546CEA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 ");  printf(" ");</w:t>
      </w:r>
    </w:p>
    <w:p w14:paraId="0873BEE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_set_cur_to_pos_local(positionCur);</w:t>
      </w:r>
    </w:p>
    <w:p w14:paraId="5B70998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09BDA76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4BCC26E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71FD82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2579AC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default:</w:t>
      </w:r>
    </w:p>
    <w:p w14:paraId="47E65A0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c = convert_u8_to_1251(c);</w:t>
      </w:r>
    </w:p>
    <w:p w14:paraId="6B18DB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(mode == INICIAL) {</w:t>
      </w:r>
    </w:p>
    <w:p w14:paraId="33B8A4C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int flag = 0;</w:t>
      </w:r>
    </w:p>
    <w:p w14:paraId="4D953B6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for (int i = 0; i &lt; n_count; i++)</w:t>
      </w:r>
    </w:p>
    <w:p w14:paraId="7113EC1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24548E1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 == invalid_sym[i]) {</w:t>
      </w:r>
    </w:p>
    <w:p w14:paraId="5ADACAB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flag = 1;</w:t>
      </w:r>
    </w:p>
    <w:p w14:paraId="169F8C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break;</w:t>
      </w:r>
    </w:p>
    <w:p w14:paraId="01D333F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1E7D22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198192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(!flag) {</w:t>
      </w:r>
    </w:p>
    <w:p w14:paraId="030A53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&lt; buff_size) {</w:t>
      </w:r>
    </w:p>
    <w:p w14:paraId="3E29774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input_buff[in_sym_count] = c;</w:t>
      </w:r>
    </w:p>
    <w:p w14:paraId="57D29AC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</w:t>
      </w:r>
    </w:p>
    <w:p w14:paraId="458841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(in_sym_count == 0) {</w:t>
      </w:r>
    </w:p>
    <w:p w14:paraId="173AF06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in_sym_count++;</w:t>
      </w:r>
    </w:p>
    <w:p w14:paraId="4B24E72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current_pos++;</w:t>
      </w:r>
    </w:p>
    <w:p w14:paraId="61C466D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input_buff[in_sym_count] = '.';</w:t>
      </w:r>
    </w:p>
    <w:p w14:paraId="46A9E4E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printf("%c.", c);</w:t>
      </w:r>
    </w:p>
    <w:p w14:paraId="7EBF3E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09CD5A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else  printf("%c", c);</w:t>
      </w:r>
    </w:p>
    <w:p w14:paraId="26040BA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in_sym_count++;</w:t>
      </w:r>
    </w:p>
    <w:p w14:paraId="043EB2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current_pos++;</w:t>
      </w:r>
    </w:p>
    <w:p w14:paraId="744DB7A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48B9D5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5B210A5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1D97B5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else {</w:t>
      </w:r>
    </w:p>
    <w:p w14:paraId="601DCB2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int flag = 0;</w:t>
      </w:r>
    </w:p>
    <w:p w14:paraId="72076F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for (int i = 0; i &lt; n_count; i++)</w:t>
      </w:r>
    </w:p>
    <w:p w14:paraId="22508DD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075EE59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 == invalid_sym[i]) {</w:t>
      </w:r>
    </w:p>
    <w:p w14:paraId="5E9AECA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flag = 1;</w:t>
      </w:r>
    </w:p>
    <w:p w14:paraId="7875CD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break;</w:t>
      </w:r>
    </w:p>
    <w:p w14:paraId="5A4E64D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0C7F45E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9A87DF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' ' &amp;&amp; mode == PERSONAL)</w:t>
      </w:r>
    </w:p>
    <w:p w14:paraId="1FF438A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72F328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&gt; 0) {</w:t>
      </w:r>
    </w:p>
    <w:p w14:paraId="68B2D55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</w:t>
      </w:r>
    </w:p>
    <w:p w14:paraId="2FAF32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return KEY_ENTER;</w:t>
      </w:r>
    </w:p>
    <w:p w14:paraId="6F243AA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5BEA870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F4C30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(!flag) {</w:t>
      </w:r>
    </w:p>
    <w:p w14:paraId="38EAA79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&lt; buff_size) {</w:t>
      </w:r>
    </w:p>
    <w:p w14:paraId="1D2CAF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input_buff[in_sym_count] = c;</w:t>
      </w:r>
    </w:p>
    <w:p w14:paraId="564C81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printf("%c", c);</w:t>
      </w:r>
    </w:p>
    <w:p w14:paraId="501FFEE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in_sym_count++;</w:t>
      </w:r>
    </w:p>
    <w:p w14:paraId="76823C5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current_pos++;</w:t>
      </w:r>
    </w:p>
    <w:p w14:paraId="7D524C7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594D6B1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A1252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7BE6AB9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5B5178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F800D1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4E83084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}</w:t>
      </w:r>
    </w:p>
    <w:p w14:paraId="13E0FB89" w14:textId="77777777" w:rsidR="005C01CE" w:rsidRPr="005C01CE" w:rsidRDefault="005C01CE" w:rsidP="005C01CE">
      <w:pPr>
        <w:pStyle w:val="a3"/>
        <w:rPr>
          <w:lang w:val="en-US"/>
        </w:rPr>
      </w:pPr>
    </w:p>
    <w:p w14:paraId="391E80A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>int in_date(int* d, int*m,int *y) {</w:t>
      </w:r>
    </w:p>
    <w:p w14:paraId="623A3DE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n_count;</w:t>
      </w:r>
    </w:p>
    <w:p w14:paraId="6F6528A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char* correct_sym;</w:t>
      </w:r>
    </w:p>
    <w:p w14:paraId="16D5337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temp = 0;</w:t>
      </w:r>
    </w:p>
    <w:p w14:paraId="0C23F08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n_count = 10;</w:t>
      </w:r>
    </w:p>
    <w:p w14:paraId="59CF9A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char buff[10] = "";</w:t>
      </w:r>
    </w:p>
    <w:p w14:paraId="0C5C707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correct_sym = (char*)calloc(n_count, sizeof(char));</w:t>
      </w:r>
    </w:p>
    <w:p w14:paraId="51539D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for (int i = 48; i &lt; 59; i++) {</w:t>
      </w:r>
    </w:p>
    <w:p w14:paraId="0FD8FAF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correct_sym[temp] = i;</w:t>
      </w:r>
    </w:p>
    <w:p w14:paraId="1220B27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temp++;</w:t>
      </w:r>
    </w:p>
    <w:p w14:paraId="0B6C60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57C5523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SetConsoleCP(65001);</w:t>
      </w:r>
    </w:p>
    <w:p w14:paraId="47F0F15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SetConsoleOutputCP(1251);</w:t>
      </w:r>
    </w:p>
    <w:p w14:paraId="0168324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CONSOLE_SCREEN_BUFFER_INFO con_inf; _get_con_info_local(&amp;con_inf);</w:t>
      </w:r>
    </w:p>
    <w:p w14:paraId="155DE88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current_pos = 0;</w:t>
      </w:r>
    </w:p>
    <w:p w14:paraId="4EAE138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in_sym_count = 0;</w:t>
      </w:r>
    </w:p>
    <w:p w14:paraId="073005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cur_selector = 1;</w:t>
      </w:r>
    </w:p>
    <w:p w14:paraId="585E9D8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old_d, old_m, old_y;</w:t>
      </w:r>
    </w:p>
    <w:p w14:paraId="40CED3A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 (d) old_d = *d;</w:t>
      </w:r>
    </w:p>
    <w:p w14:paraId="599ABF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if(m)old_m = *m;</w:t>
      </w:r>
    </w:p>
    <w:p w14:paraId="209F58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if (y) old_y = *y;</w:t>
      </w:r>
    </w:p>
    <w:p w14:paraId="1C026CE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 = { 0,0 };</w:t>
      </w:r>
    </w:p>
    <w:p w14:paraId="2419976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COORD positionCur_start = { 0,0 };</w:t>
      </w:r>
    </w:p>
    <w:p w14:paraId="04D1A24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 = con_inf.dwCursorPosition;</w:t>
      </w:r>
    </w:p>
    <w:p w14:paraId="794A8A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printf("___________");</w:t>
      </w:r>
    </w:p>
    <w:p w14:paraId="3B9E166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_set_cur_to_pos_local(positionCur);</w:t>
      </w:r>
    </w:p>
    <w:p w14:paraId="3ACDF13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positionCur_start = con_inf.dwCursorPosition;</w:t>
      </w:r>
    </w:p>
    <w:p w14:paraId="09AC95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int c;</w:t>
      </w:r>
    </w:p>
    <w:p w14:paraId="3CE15F3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while (1) </w:t>
      </w:r>
    </w:p>
    <w:p w14:paraId="2D0E871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{</w:t>
      </w:r>
    </w:p>
    <w:p w14:paraId="21623DF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 = _getwch();</w:t>
      </w:r>
    </w:p>
    <w:p w14:paraId="50F05C8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switch (c)</w:t>
      </w:r>
    </w:p>
    <w:p w14:paraId="3019EC6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{</w:t>
      </w:r>
    </w:p>
    <w:p w14:paraId="6D8DF01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KEY_ENTER:</w:t>
      </w:r>
    </w:p>
    <w:p w14:paraId="7940C50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(cur_selector &gt; 3) {</w:t>
      </w:r>
    </w:p>
    <w:p w14:paraId="44D35E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7BD1E7C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KEY_ENTER;</w:t>
      </w:r>
    </w:p>
    <w:p w14:paraId="3EB687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7B76466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037897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KEY_ESC:</w:t>
      </w:r>
    </w:p>
    <w:p w14:paraId="445F4D7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return KEY_ESC;</w:t>
      </w:r>
    </w:p>
    <w:p w14:paraId="172BBFF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047082F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KEY_ARROW_UP:</w:t>
      </w:r>
    </w:p>
    <w:p w14:paraId="6B5CC0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604384A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1944222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65E004B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5E20ED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30374F8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54F3D89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KEY_ARROW_UP;</w:t>
      </w:r>
    </w:p>
    <w:p w14:paraId="29CA240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4AD4F9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676E151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KEY_ARROW_DOWN:</w:t>
      </w:r>
    </w:p>
    <w:p w14:paraId="052BB35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(in_sym_count &gt; 0) {</w:t>
      </w:r>
    </w:p>
    <w:p w14:paraId="788C4CA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_get_con_info_local(&amp;con_inf);</w:t>
      </w:r>
    </w:p>
    <w:p w14:paraId="39665F8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 = con_inf.dwCursorPosition.X;</w:t>
      </w:r>
    </w:p>
    <w:p w14:paraId="276C11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positionCur.X--; _set_cur_to_pos_local(positionCur);</w:t>
      </w:r>
    </w:p>
    <w:p w14:paraId="77D9798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printf(" ");</w:t>
      </w:r>
    </w:p>
    <w:p w14:paraId="6D17EA6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_set_cur_to_pos_local(positionCur);</w:t>
      </w:r>
    </w:p>
    <w:p w14:paraId="4988AB2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return KEY_ARROW_DOWN;</w:t>
      </w:r>
    </w:p>
    <w:p w14:paraId="1B1B4F3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01B9B19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4BDFB15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KEY_ARROW_LEFT:</w:t>
      </w:r>
    </w:p>
    <w:p w14:paraId="5FA2761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KEY_ARROW_RIGHT:</w:t>
      </w:r>
    </w:p>
    <w:p w14:paraId="76998FB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_get_con_info_local(&amp;con_inf);</w:t>
      </w:r>
    </w:p>
    <w:p w14:paraId="7C2B829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 = con_inf.dwCursorPosition.X;</w:t>
      </w:r>
    </w:p>
    <w:p w14:paraId="2C3E120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positionCur.X--; _set_cur_to_pos_local(positionCur);</w:t>
      </w:r>
    </w:p>
    <w:p w14:paraId="6447814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printf(" ");</w:t>
      </w:r>
    </w:p>
    <w:p w14:paraId="26371A4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_set_cur_to_pos_local(positionCur);</w:t>
      </w:r>
    </w:p>
    <w:p w14:paraId="2AF7999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break;</w:t>
      </w:r>
    </w:p>
    <w:p w14:paraId="77CCFFF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case KEY_BACKSPACE:</w:t>
      </w:r>
    </w:p>
    <w:p w14:paraId="0E8572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{</w:t>
      </w:r>
    </w:p>
    <w:p w14:paraId="3089D1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(current_pos &gt; 0 &amp;&amp; in_sym_count &gt; 0) {</w:t>
      </w:r>
    </w:p>
    <w:p w14:paraId="3226343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{</w:t>
      </w:r>
    </w:p>
    <w:p w14:paraId="7EAE274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buff[current_pos] = '\0';</w:t>
      </w:r>
    </w:p>
    <w:p w14:paraId="7A25ADF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current_pos--;</w:t>
      </w:r>
    </w:p>
    <w:p w14:paraId="128F377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in_sym_count--; int flag = 0;</w:t>
      </w:r>
    </w:p>
    <w:p w14:paraId="1B50AC2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(current_pos &lt;= 4 &amp;&amp; current_pos &gt; 2) {</w:t>
      </w:r>
    </w:p>
    <w:p w14:paraId="00E808D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(cur_selector &gt; 2) {</w:t>
      </w:r>
    </w:p>
    <w:p w14:paraId="60A6EE7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cur_selector--;</w:t>
      </w:r>
    </w:p>
    <w:p w14:paraId="7F16984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flag = 1;</w:t>
      </w:r>
    </w:p>
    <w:p w14:paraId="20DCD3A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52B185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7F61A13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(current_pos &lt; 2) {</w:t>
      </w:r>
    </w:p>
    <w:p w14:paraId="5F72F91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(cur_selector &gt; 1) {</w:t>
      </w:r>
    </w:p>
    <w:p w14:paraId="58CA20F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cur_selector--;</w:t>
      </w:r>
    </w:p>
    <w:p w14:paraId="5D60C15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flag = 1;</w:t>
      </w:r>
    </w:p>
    <w:p w14:paraId="63E5CCE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01F2401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45907B9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_get_con_info_local(&amp;con_inf);</w:t>
      </w:r>
    </w:p>
    <w:p w14:paraId="52E2C25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positionCur.X = con_inf.dwCursorPosition.X;</w:t>
      </w:r>
    </w:p>
    <w:p w14:paraId="6045D2E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(flag) {</w:t>
      </w:r>
    </w:p>
    <w:p w14:paraId="71B8BF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positionCur.X--;  positionCur.X--; _set_cur_to_pos_local(positionCur);                </w:t>
      </w:r>
    </w:p>
    <w:p w14:paraId="578C458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  printf(" ");</w:t>
      </w:r>
    </w:p>
    <w:p w14:paraId="3B54D7E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40EBED7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3602F18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{</w:t>
      </w:r>
    </w:p>
    <w:p w14:paraId="29F8EAC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positionCur.X--;  _set_cur_to_pos_local(positionCur);</w:t>
      </w:r>
    </w:p>
    <w:p w14:paraId="4D540EF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</w:t>
      </w:r>
    </w:p>
    <w:p w14:paraId="2CCDF8F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74D3CA4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7C04F83C" w14:textId="77777777" w:rsidR="005C01CE" w:rsidRPr="005C01CE" w:rsidRDefault="005C01CE" w:rsidP="005C01CE">
      <w:pPr>
        <w:pStyle w:val="a3"/>
        <w:rPr>
          <w:lang w:val="en-US"/>
        </w:rPr>
      </w:pPr>
    </w:p>
    <w:p w14:paraId="65B4173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48EACDA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72E150F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48ED16B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break;</w:t>
      </w:r>
    </w:p>
    <w:p w14:paraId="4A8E0AE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default: {</w:t>
      </w:r>
    </w:p>
    <w:p w14:paraId="464438B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c = convert_u8_to_1251(c);</w:t>
      </w:r>
    </w:p>
    <w:p w14:paraId="4241DD8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int flag = 0;</w:t>
      </w:r>
    </w:p>
    <w:p w14:paraId="73DBDA88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for (int i = 0; i &lt; n_count; i++)</w:t>
      </w:r>
    </w:p>
    <w:p w14:paraId="545B7B7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{</w:t>
      </w:r>
    </w:p>
    <w:p w14:paraId="549D031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 == correct_sym[i]) {</w:t>
      </w:r>
    </w:p>
    <w:p w14:paraId="268B4D7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flag = 1;</w:t>
      </w:r>
    </w:p>
    <w:p w14:paraId="4926863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break;</w:t>
      </w:r>
    </w:p>
    <w:p w14:paraId="65F9007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1C92DBE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490BC3A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if (flag) {</w:t>
      </w:r>
    </w:p>
    <w:p w14:paraId="635DAC1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if (cur_selector &lt; 4) {</w:t>
      </w:r>
    </w:p>
    <w:p w14:paraId="1BA0DB8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&gt;= 2 &amp;&amp; in_sym_count &lt; 4) {</w:t>
      </w:r>
    </w:p>
    <w:p w14:paraId="0513BC9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buff[in_sym_count-2] = c;</w:t>
      </w:r>
    </w:p>
    <w:p w14:paraId="6135C25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66C8D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(in_sym_count &gt;= 4){</w:t>
      </w:r>
    </w:p>
    <w:p w14:paraId="6D86969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buff[in_sym_count-4] = c;</w:t>
      </w:r>
    </w:p>
    <w:p w14:paraId="5F4B7C7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6DF2ACD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</w:t>
      </w:r>
    </w:p>
    <w:p w14:paraId="11DD4B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buff[in_sym_count] = c;</w:t>
      </w:r>
    </w:p>
    <w:p w14:paraId="71B120C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printf("%c", c);</w:t>
      </w:r>
    </w:p>
    <w:p w14:paraId="33436C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in_sym_count++;</w:t>
      </w:r>
    </w:p>
    <w:p w14:paraId="3CA36E6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if (in_sym_count == 2) {</w:t>
      </w:r>
    </w:p>
    <w:p w14:paraId="64D0742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*d = atoi(buff);</w:t>
      </w:r>
    </w:p>
    <w:p w14:paraId="2C06237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(*d &gt; 31) { </w:t>
      </w:r>
    </w:p>
    <w:p w14:paraId="028A5CE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*d = 31; </w:t>
      </w:r>
    </w:p>
    <w:p w14:paraId="111ABBE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_get_con_info_local(&amp;con_inf);</w:t>
      </w:r>
    </w:p>
    <w:p w14:paraId="49A71FF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positionCur.X = con_inf.dwCursorPosition.X;</w:t>
      </w:r>
    </w:p>
    <w:p w14:paraId="2B81A35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lastRenderedPageBreak/>
        <w:t xml:space="preserve">                            positionCur.X--;  positionCur.X--; _set_cur_to_pos_local(positionCur);</w:t>
      </w:r>
    </w:p>
    <w:p w14:paraId="27650AD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 ");  printf(" ");</w:t>
      </w:r>
    </w:p>
    <w:p w14:paraId="6A5CBA3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_set_cur_to_pos_local(positionCur);</w:t>
      </w:r>
    </w:p>
    <w:p w14:paraId="02606BA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    printf("%d", *d);</w:t>
      </w:r>
    </w:p>
    <w:p w14:paraId="480DDA4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567C9B82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printf(".");</w:t>
      </w:r>
    </w:p>
    <w:p w14:paraId="0566AB6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memset(buff, 0, strlen(buff));</w:t>
      </w:r>
    </w:p>
    <w:p w14:paraId="4ECAA52C" w14:textId="77777777" w:rsidR="005C01CE" w:rsidRDefault="005C01CE" w:rsidP="005C01CE">
      <w:pPr>
        <w:pStyle w:val="a3"/>
      </w:pPr>
      <w:r w:rsidRPr="005C01CE">
        <w:rPr>
          <w:lang w:val="en-US"/>
        </w:rPr>
        <w:t xml:space="preserve">                        </w:t>
      </w:r>
      <w:r>
        <w:t>cur_selector++;</w:t>
      </w:r>
    </w:p>
    <w:p w14:paraId="4F2F7482" w14:textId="77777777" w:rsidR="005C01CE" w:rsidRDefault="005C01CE" w:rsidP="005C01CE">
      <w:pPr>
        <w:pStyle w:val="a3"/>
      </w:pPr>
      <w:r>
        <w:t xml:space="preserve">                    }</w:t>
      </w:r>
    </w:p>
    <w:p w14:paraId="6A956BC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(in_sym_count == 4) {</w:t>
      </w:r>
    </w:p>
    <w:p w14:paraId="015589B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*m = atoi(buff);</w:t>
      </w:r>
    </w:p>
    <w:p w14:paraId="4991F19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(*m &gt; 12) { *m = 12; </w:t>
      </w:r>
    </w:p>
    <w:p w14:paraId="7EED6D0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_get_con_info_local(&amp;con_inf);</w:t>
      </w:r>
    </w:p>
    <w:p w14:paraId="757D1FB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 = con_inf.dwCursorPosition.X;</w:t>
      </w:r>
    </w:p>
    <w:p w14:paraId="5C370F9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positionCur.X--;  positionCur.X--; _set_cur_to_pos_local(positionCur);</w:t>
      </w:r>
    </w:p>
    <w:p w14:paraId="475DF8C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");  printf(" ");</w:t>
      </w:r>
    </w:p>
    <w:p w14:paraId="7B1E043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4993CF73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printf("%d", *m);</w:t>
      </w:r>
    </w:p>
    <w:p w14:paraId="468A4E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42E55D8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printf(".");</w:t>
      </w:r>
    </w:p>
    <w:p w14:paraId="7440D2D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memset(buff, 0, strlen(buff));</w:t>
      </w:r>
    </w:p>
    <w:p w14:paraId="75E545B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cur_selector++;</w:t>
      </w:r>
    </w:p>
    <w:p w14:paraId="77AF6B2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1FAE4E2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else if (in_sym_count == 8) {</w:t>
      </w:r>
    </w:p>
    <w:p w14:paraId="7CF9BED4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// printf(".");</w:t>
      </w:r>
    </w:p>
    <w:p w14:paraId="141ACAD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*y = atoi(buff);</w:t>
      </w:r>
    </w:p>
    <w:p w14:paraId="62E495C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time_t  now = time(0);</w:t>
      </w:r>
    </w:p>
    <w:p w14:paraId="7654222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struct tm* ltm = localtime(&amp;now);</w:t>
      </w:r>
    </w:p>
    <w:p w14:paraId="14AE3677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if (*y &gt; ltm-&gt;tm_year + 1900) { *y = ltm-&gt;tm_year + 1900; </w:t>
      </w:r>
    </w:p>
    <w:p w14:paraId="7A6C2B0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_get_con_info_local(&amp;con_inf);</w:t>
      </w:r>
    </w:p>
    <w:p w14:paraId="22BC77E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 = con_inf.dwCursorPosition.X;</w:t>
      </w:r>
    </w:p>
    <w:p w14:paraId="33518FA6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positionCur.X-=4; _set_cur_to_pos_local(positionCur);</w:t>
      </w:r>
    </w:p>
    <w:p w14:paraId="5B0090E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    ");</w:t>
      </w:r>
    </w:p>
    <w:p w14:paraId="3FC386DF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_set_cur_to_pos_local(positionCur);</w:t>
      </w:r>
    </w:p>
    <w:p w14:paraId="4B19DF25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printf("%d", *y);</w:t>
      </w:r>
    </w:p>
    <w:p w14:paraId="3A9268E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}</w:t>
      </w:r>
    </w:p>
    <w:p w14:paraId="1DCE62CC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    return KEY_ENTER;</w:t>
      </w:r>
    </w:p>
    <w:p w14:paraId="11B0E48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}</w:t>
      </w:r>
    </w:p>
    <w:p w14:paraId="4A3C06A1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    current_pos++;</w:t>
      </w:r>
    </w:p>
    <w:p w14:paraId="7BD7246D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 }</w:t>
      </w:r>
    </w:p>
    <w:p w14:paraId="079D76E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}</w:t>
      </w:r>
    </w:p>
    <w:p w14:paraId="3EE7B8AA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5AA41A70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       break;</w:t>
      </w:r>
    </w:p>
    <w:p w14:paraId="64971BDE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  }</w:t>
      </w:r>
    </w:p>
    <w:p w14:paraId="1415040B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  }</w:t>
      </w:r>
    </w:p>
    <w:p w14:paraId="0548DF29" w14:textId="77777777" w:rsidR="005C01CE" w:rsidRPr="005C01CE" w:rsidRDefault="005C01CE" w:rsidP="005C01CE">
      <w:pPr>
        <w:pStyle w:val="a3"/>
        <w:rPr>
          <w:lang w:val="en-US"/>
        </w:rPr>
      </w:pPr>
      <w:r w:rsidRPr="005C01CE">
        <w:rPr>
          <w:lang w:val="en-US"/>
        </w:rPr>
        <w:t xml:space="preserve">    }</w:t>
      </w:r>
    </w:p>
    <w:p w14:paraId="57AA70BD" w14:textId="25456887" w:rsidR="00CB1337" w:rsidRDefault="00CB1337" w:rsidP="00437C2D">
      <w:pPr>
        <w:pStyle w:val="a3"/>
        <w:rPr>
          <w:lang w:val="en-US"/>
        </w:rPr>
      </w:pPr>
    </w:p>
    <w:p w14:paraId="2F6257B3" w14:textId="77777777" w:rsidR="00CB1337" w:rsidRPr="005C01CE" w:rsidRDefault="00CB1337" w:rsidP="00CB1337">
      <w:pPr>
        <w:pStyle w:val="a3"/>
        <w:rPr>
          <w:lang w:val="en-US"/>
        </w:rPr>
      </w:pPr>
    </w:p>
    <w:p w14:paraId="6ACB2F83" w14:textId="3CA14CDB" w:rsidR="00CB1337" w:rsidRPr="005C01CE" w:rsidRDefault="00CB1337" w:rsidP="00CB1337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5C01CE">
        <w:rPr>
          <w:b/>
          <w:lang w:val="en-US"/>
        </w:rPr>
        <w:t xml:space="preserve"> </w:t>
      </w:r>
      <w:r w:rsidRPr="00640A6B">
        <w:rPr>
          <w:b/>
        </w:rPr>
        <w:t>файла</w:t>
      </w:r>
      <w:r w:rsidRPr="005C01CE">
        <w:rPr>
          <w:b/>
          <w:lang w:val="en-US"/>
        </w:rPr>
        <w:t xml:space="preserve"> «</w:t>
      </w:r>
      <w:r w:rsidR="005C01CE" w:rsidRPr="00581718">
        <w:rPr>
          <w:b/>
          <w:lang w:val="en-US"/>
        </w:rPr>
        <w:t>tree_operation</w:t>
      </w:r>
      <w:r w:rsidRPr="005C01CE">
        <w:rPr>
          <w:b/>
          <w:lang w:val="en-US"/>
        </w:rPr>
        <w:t>.</w:t>
      </w:r>
      <w:r>
        <w:rPr>
          <w:b/>
          <w:lang w:val="en-US"/>
        </w:rPr>
        <w:t>cpp</w:t>
      </w:r>
      <w:r w:rsidR="005C01CE" w:rsidRPr="005C01CE">
        <w:rPr>
          <w:b/>
          <w:lang w:val="en-US"/>
        </w:rPr>
        <w:t>»</w:t>
      </w:r>
    </w:p>
    <w:p w14:paraId="35C693B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"tree_operation.h"</w:t>
      </w:r>
    </w:p>
    <w:p w14:paraId="1E1D747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"VicMenuDLL.h"</w:t>
      </w:r>
    </w:p>
    <w:p w14:paraId="6B09369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&lt;conio.h&gt;</w:t>
      </w:r>
    </w:p>
    <w:p w14:paraId="5B81393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&lt;time.h&gt;</w:t>
      </w:r>
    </w:p>
    <w:p w14:paraId="077DE47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&lt;Windows.h&gt;</w:t>
      </w:r>
    </w:p>
    <w:p w14:paraId="03B203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&lt;stdlib.h&gt;</w:t>
      </w:r>
    </w:p>
    <w:p w14:paraId="5F3617B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&lt;stdio.h&gt;</w:t>
      </w:r>
    </w:p>
    <w:p w14:paraId="3938806D" w14:textId="77777777" w:rsidR="00581718" w:rsidRPr="00581718" w:rsidRDefault="00581718" w:rsidP="00581718">
      <w:pPr>
        <w:pStyle w:val="a3"/>
        <w:rPr>
          <w:lang w:val="en-US"/>
        </w:rPr>
      </w:pPr>
    </w:p>
    <w:p w14:paraId="47A3B13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abonent* tree_getLeafById(abonent* root, const int id)</w:t>
      </w:r>
    </w:p>
    <w:p w14:paraId="6DD32A4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5908E93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 == NULL)</w:t>
      </w:r>
    </w:p>
    <w:p w14:paraId="45E6ADB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NULL;</w:t>
      </w:r>
    </w:p>
    <w:p w14:paraId="3DA3A9D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else if (root-&gt;info.id == id)</w:t>
      </w:r>
    </w:p>
    <w:p w14:paraId="4AB84F5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root;</w:t>
      </w:r>
    </w:p>
    <w:p w14:paraId="1BC87E1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 if (root-&gt;info.id &lt; id)</w:t>
      </w:r>
    </w:p>
    <w:p w14:paraId="759A2F1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tree_getLeafById(root-&gt;right, id);</w:t>
      </w:r>
    </w:p>
    <w:p w14:paraId="370E67E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</w:t>
      </w:r>
    </w:p>
    <w:p w14:paraId="3EB569E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tree_getLeafById(root-&gt;left, id);</w:t>
      </w:r>
    </w:p>
    <w:p w14:paraId="50AD94D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E3403F4" w14:textId="77777777" w:rsidR="00581718" w:rsidRPr="00581718" w:rsidRDefault="00581718" w:rsidP="00581718">
      <w:pPr>
        <w:pStyle w:val="a3"/>
        <w:rPr>
          <w:lang w:val="en-US"/>
        </w:rPr>
      </w:pPr>
    </w:p>
    <w:p w14:paraId="1C88672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tree_deleteNodeById(abonent** root, const int id)</w:t>
      </w:r>
    </w:p>
    <w:p w14:paraId="37EB2AC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53D3D5D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 == NULL || *root == NULL)</w:t>
      </w:r>
    </w:p>
    <w:p w14:paraId="00BEE3D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return; // </w:t>
      </w:r>
      <w:r>
        <w:t>выход</w:t>
      </w:r>
      <w:r w:rsidRPr="00581718">
        <w:rPr>
          <w:lang w:val="en-US"/>
        </w:rPr>
        <w:t xml:space="preserve"> </w:t>
      </w:r>
      <w:r>
        <w:t>если</w:t>
      </w:r>
      <w:r w:rsidRPr="00581718">
        <w:rPr>
          <w:lang w:val="en-US"/>
        </w:rPr>
        <w:t xml:space="preserve"> </w:t>
      </w:r>
      <w:r>
        <w:t>пустой</w:t>
      </w:r>
      <w:r w:rsidRPr="00581718">
        <w:rPr>
          <w:lang w:val="en-US"/>
        </w:rPr>
        <w:t xml:space="preserve"> </w:t>
      </w:r>
      <w:r>
        <w:t>узел</w:t>
      </w:r>
    </w:p>
    <w:p w14:paraId="36373699" w14:textId="77777777" w:rsidR="00581718" w:rsidRPr="00581718" w:rsidRDefault="00581718" w:rsidP="00581718">
      <w:pPr>
        <w:pStyle w:val="a3"/>
        <w:rPr>
          <w:lang w:val="en-US"/>
        </w:rPr>
      </w:pPr>
    </w:p>
    <w:p w14:paraId="7F366BB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((*root)-&gt;info.id == id)</w:t>
      </w:r>
    </w:p>
    <w:p w14:paraId="65CF328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58D175C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((*root)-&gt;right == NULL)</w:t>
      </w:r>
    </w:p>
    <w:p w14:paraId="76A010E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75B493C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abonent* t = *root;</w:t>
      </w:r>
    </w:p>
    <w:p w14:paraId="2B9625D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*root = (*root)-&gt;left;</w:t>
      </w:r>
    </w:p>
    <w:p w14:paraId="3A3770C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free(t);</w:t>
      </w:r>
    </w:p>
    <w:p w14:paraId="7BEDF51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72E0E7D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else</w:t>
      </w:r>
    </w:p>
    <w:p w14:paraId="392B3DF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4AF5B16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((*root)-&gt;right-&gt;left == NULL)</w:t>
      </w:r>
    </w:p>
    <w:p w14:paraId="4EA3B9D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{   </w:t>
      </w:r>
    </w:p>
    <w:p w14:paraId="7A1D963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abonent* tmp = (*root)-&gt;right;</w:t>
      </w:r>
    </w:p>
    <w:p w14:paraId="5C18BAC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(*root)-&gt;right-&gt;left = (*root)-&gt;left;</w:t>
      </w:r>
    </w:p>
    <w:p w14:paraId="3BC18B3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free(*root);</w:t>
      </w:r>
    </w:p>
    <w:p w14:paraId="0B0624D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*root = tmp;</w:t>
      </w:r>
    </w:p>
    <w:p w14:paraId="05C0ACA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4BACDE0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</w:t>
      </w:r>
    </w:p>
    <w:p w14:paraId="41CFB94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{</w:t>
      </w:r>
    </w:p>
    <w:p w14:paraId="590455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abonent** candidate_prev = &amp;((*root)-&gt;right);</w:t>
      </w:r>
    </w:p>
    <w:p w14:paraId="166048B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for (; (*candidate_prev)-&gt;left-&gt;left != NULL; candidate_prev = &amp;((*candidate_prev)-&gt;left));</w:t>
      </w:r>
    </w:p>
    <w:p w14:paraId="06D2B7D4" w14:textId="77777777" w:rsidR="00581718" w:rsidRPr="00581718" w:rsidRDefault="00581718" w:rsidP="00581718">
      <w:pPr>
        <w:pStyle w:val="a3"/>
        <w:rPr>
          <w:lang w:val="en-US"/>
        </w:rPr>
      </w:pPr>
    </w:p>
    <w:p w14:paraId="5CE2F29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abonent* candidate = (*candidate_prev)-&gt;left;</w:t>
      </w:r>
    </w:p>
    <w:p w14:paraId="09817C0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(*candidate_prev)-&gt;left = candidate-&gt;right;</w:t>
      </w:r>
    </w:p>
    <w:p w14:paraId="477ECA1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candidate-&gt;left = (*root)-&gt;left;</w:t>
      </w:r>
    </w:p>
    <w:p w14:paraId="661CAAA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candidate-&gt;right = (*root)-&gt;right;</w:t>
      </w:r>
    </w:p>
    <w:p w14:paraId="74CAB22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free(*root);</w:t>
      </w:r>
    </w:p>
    <w:p w14:paraId="1F20C5C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*root = candidate;</w:t>
      </w:r>
    </w:p>
    <w:p w14:paraId="47502DD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69FBAD6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773844D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44B713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</w:t>
      </w:r>
    </w:p>
    <w:p w14:paraId="3E83462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4D283491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//бинарный поиск в левом или правом поддереве</w:t>
      </w:r>
    </w:p>
    <w:p w14:paraId="1A75810F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tree_deleteNodeById</w:t>
      </w:r>
    </w:p>
    <w:p w14:paraId="28E4E2E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(</w:t>
      </w:r>
    </w:p>
    <w:p w14:paraId="6FE0C80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(*root)-&gt;info.id &gt; id ?</w:t>
      </w:r>
    </w:p>
    <w:p w14:paraId="1D676D4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&amp;((*root)-&gt;left) :</w:t>
      </w:r>
    </w:p>
    <w:p w14:paraId="23D8B6A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&amp;((*root)-&gt;right),</w:t>
      </w:r>
    </w:p>
    <w:p w14:paraId="4BE5024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id</w:t>
      </w:r>
    </w:p>
    <w:p w14:paraId="2B95728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);</w:t>
      </w:r>
    </w:p>
    <w:p w14:paraId="1F576DE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781EF32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6622123" w14:textId="77777777" w:rsidR="00581718" w:rsidRPr="00581718" w:rsidRDefault="00581718" w:rsidP="00581718">
      <w:pPr>
        <w:pStyle w:val="a3"/>
        <w:rPr>
          <w:lang w:val="en-US"/>
        </w:rPr>
      </w:pPr>
    </w:p>
    <w:p w14:paraId="0D9E2824" w14:textId="77777777" w:rsidR="00581718" w:rsidRPr="00581718" w:rsidRDefault="00581718" w:rsidP="00581718">
      <w:pPr>
        <w:pStyle w:val="a3"/>
        <w:rPr>
          <w:lang w:val="en-US"/>
        </w:rPr>
      </w:pPr>
    </w:p>
    <w:p w14:paraId="07769A30" w14:textId="77777777" w:rsidR="00581718" w:rsidRPr="00581718" w:rsidRDefault="00581718" w:rsidP="00581718">
      <w:pPr>
        <w:pStyle w:val="a3"/>
        <w:rPr>
          <w:lang w:val="en-US"/>
        </w:rPr>
      </w:pPr>
    </w:p>
    <w:p w14:paraId="6C05E44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int tree_getNodeCount(const abonent* root, const int accum) {</w:t>
      </w:r>
    </w:p>
    <w:p w14:paraId="391249A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if (root != NULL)</w:t>
      </w:r>
    </w:p>
    <w:p w14:paraId="0DA0AD2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return tree_getNodeCount(root-&gt;left, accum) + 1 + tree_getNodeCount(root-&gt;right, accum);</w:t>
      </w:r>
    </w:p>
    <w:p w14:paraId="681F024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else</w:t>
      </w:r>
    </w:p>
    <w:p w14:paraId="08A6A96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0;</w:t>
      </w:r>
    </w:p>
    <w:p w14:paraId="7CBE48F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B02C098" w14:textId="77777777" w:rsidR="00581718" w:rsidRPr="00581718" w:rsidRDefault="00581718" w:rsidP="00581718">
      <w:pPr>
        <w:pStyle w:val="a3"/>
        <w:rPr>
          <w:lang w:val="en-US"/>
        </w:rPr>
      </w:pPr>
    </w:p>
    <w:p w14:paraId="23A340FE" w14:textId="77777777" w:rsidR="00581718" w:rsidRPr="00581718" w:rsidRDefault="00581718" w:rsidP="00581718">
      <w:pPr>
        <w:pStyle w:val="a3"/>
        <w:rPr>
          <w:lang w:val="en-US"/>
        </w:rPr>
      </w:pPr>
    </w:p>
    <w:p w14:paraId="4901057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View(abonent* top, int offset) {</w:t>
      </w:r>
    </w:p>
    <w:p w14:paraId="473BCB72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if (top)</w:t>
      </w:r>
    </w:p>
    <w:p w14:paraId="5BF8C21C" w14:textId="77777777" w:rsidR="00581718" w:rsidRDefault="00581718" w:rsidP="00581718">
      <w:pPr>
        <w:pStyle w:val="a3"/>
      </w:pPr>
      <w:r>
        <w:t xml:space="preserve">    {</w:t>
      </w:r>
    </w:p>
    <w:p w14:paraId="713B8303" w14:textId="77777777" w:rsidR="00581718" w:rsidRDefault="00581718" w:rsidP="00581718">
      <w:pPr>
        <w:pStyle w:val="a3"/>
      </w:pPr>
      <w:r>
        <w:t xml:space="preserve">        offset += 3; //отступ от края экрана</w:t>
      </w:r>
    </w:p>
    <w:p w14:paraId="131DF7F0" w14:textId="77777777" w:rsidR="00581718" w:rsidRDefault="00581718" w:rsidP="00581718">
      <w:pPr>
        <w:pStyle w:val="a3"/>
      </w:pPr>
      <w:r>
        <w:t xml:space="preserve">        View(top-&gt;right, offset); //обход правого поддерева</w:t>
      </w:r>
    </w:p>
    <w:p w14:paraId="7FBD70C0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for (int i = 0; i &lt; offset; i++) printf(" ");</w:t>
      </w:r>
    </w:p>
    <w:p w14:paraId="219B694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printf("|%d\n", top-&gt;info.id);</w:t>
      </w:r>
    </w:p>
    <w:p w14:paraId="6223195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View(top-&gt;left, offset); //</w:t>
      </w:r>
      <w:r>
        <w:t>обход</w:t>
      </w:r>
      <w:r w:rsidRPr="00581718">
        <w:rPr>
          <w:lang w:val="en-US"/>
        </w:rPr>
        <w:t xml:space="preserve"> </w:t>
      </w:r>
      <w:r>
        <w:t>левого</w:t>
      </w:r>
      <w:r w:rsidRPr="00581718">
        <w:rPr>
          <w:lang w:val="en-US"/>
        </w:rPr>
        <w:t xml:space="preserve"> </w:t>
      </w:r>
      <w:r>
        <w:t>поддерева</w:t>
      </w:r>
    </w:p>
    <w:p w14:paraId="778F25A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49A50AE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B9F3A05" w14:textId="77777777" w:rsidR="00581718" w:rsidRPr="00581718" w:rsidRDefault="00581718" w:rsidP="00581718">
      <w:pPr>
        <w:pStyle w:val="a3"/>
        <w:rPr>
          <w:lang w:val="en-US"/>
        </w:rPr>
      </w:pPr>
    </w:p>
    <w:p w14:paraId="0681BB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tree_add(abonent** root, const abonent_t* info)</w:t>
      </w:r>
    </w:p>
    <w:p w14:paraId="39FBE2A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0F33CEE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 == NULL || info == NULL)</w:t>
      </w:r>
    </w:p>
    <w:p w14:paraId="5196504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0E91DEF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return;</w:t>
      </w:r>
    </w:p>
    <w:p w14:paraId="0D23DEF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342E2BEF" w14:textId="77777777" w:rsidR="00581718" w:rsidRPr="00581718" w:rsidRDefault="00581718" w:rsidP="00581718">
      <w:pPr>
        <w:pStyle w:val="a3"/>
        <w:rPr>
          <w:lang w:val="en-US"/>
        </w:rPr>
      </w:pPr>
    </w:p>
    <w:p w14:paraId="6A58471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(*root == NULL)</w:t>
      </w:r>
    </w:p>
    <w:p w14:paraId="57AD14D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2604D51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*root = (abonent*)calloc(sizeof(abonent), 1);</w:t>
      </w:r>
    </w:p>
    <w:p w14:paraId="226ED507" w14:textId="77777777" w:rsidR="00581718" w:rsidRPr="00581718" w:rsidRDefault="00581718" w:rsidP="00581718">
      <w:pPr>
        <w:pStyle w:val="a3"/>
        <w:rPr>
          <w:lang w:val="en-US"/>
        </w:rPr>
      </w:pPr>
    </w:p>
    <w:p w14:paraId="10EF3DF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(*root != NULL)</w:t>
      </w:r>
    </w:p>
    <w:p w14:paraId="45281C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2EDCD49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(*root)-&gt;info = *info;</w:t>
      </w:r>
    </w:p>
    <w:p w14:paraId="68D4B6F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437C033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0794148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else</w:t>
      </w:r>
    </w:p>
    <w:p w14:paraId="56E40D5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05E12A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/*if (((*root)-&gt;info.id == info-&gt;id)) {</w:t>
      </w:r>
    </w:p>
    <w:p w14:paraId="2A1A3E88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_message_window("Запись с таким id уже существует\0");</w:t>
      </w:r>
    </w:p>
    <w:p w14:paraId="4BDDBBA0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Sleep(2000);</w:t>
      </w:r>
    </w:p>
    <w:p w14:paraId="1473C94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return;</w:t>
      </w:r>
    </w:p>
    <w:p w14:paraId="38FCC48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540CBA9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else */</w:t>
      </w:r>
    </w:p>
    <w:p w14:paraId="0760537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(((*root)-&gt;info.id &gt; info-&gt;id))</w:t>
      </w:r>
    </w:p>
    <w:p w14:paraId="156E865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tree_add(&amp;((*root)-&gt;left), info);</w:t>
      </w:r>
    </w:p>
    <w:p w14:paraId="4C24CBD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else</w:t>
      </w:r>
    </w:p>
    <w:p w14:paraId="3AABCF5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tree_add(&amp;((*root)-&gt;right), info);</w:t>
      </w:r>
    </w:p>
    <w:p w14:paraId="6C3E223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26B330C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4363474A" w14:textId="77777777" w:rsidR="00581718" w:rsidRPr="00581718" w:rsidRDefault="00581718" w:rsidP="00581718">
      <w:pPr>
        <w:pStyle w:val="a3"/>
        <w:rPr>
          <w:lang w:val="en-US"/>
        </w:rPr>
      </w:pPr>
    </w:p>
    <w:p w14:paraId="52B2CB8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abonent* tree_delete(abonent* root) {</w:t>
      </w:r>
    </w:p>
    <w:p w14:paraId="3036FE9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(root) {</w:t>
      </w:r>
    </w:p>
    <w:p w14:paraId="48D1CD0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(root-&gt;left) {</w:t>
      </w:r>
    </w:p>
    <w:p w14:paraId="33B4890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tree_delete(root-&gt;left);</w:t>
      </w:r>
    </w:p>
    <w:p w14:paraId="2FF8829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6BB6C08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(root-&gt;right) {</w:t>
      </w:r>
    </w:p>
    <w:p w14:paraId="5D050DE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tree_delete(root-&gt;right);</w:t>
      </w:r>
    </w:p>
    <w:p w14:paraId="25F3315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7DB9531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free(root);</w:t>
      </w:r>
    </w:p>
    <w:p w14:paraId="49B65E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744D411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NULL;</w:t>
      </w:r>
    </w:p>
    <w:p w14:paraId="52C6C5E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EA311C0" w14:textId="77777777" w:rsidR="00581718" w:rsidRPr="00581718" w:rsidRDefault="00581718" w:rsidP="00581718">
      <w:pPr>
        <w:pStyle w:val="a3"/>
        <w:rPr>
          <w:lang w:val="en-US"/>
        </w:rPr>
      </w:pPr>
    </w:p>
    <w:p w14:paraId="40ECBCA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printToFile(FILE* f, abonent* root)</w:t>
      </w:r>
    </w:p>
    <w:p w14:paraId="550D4A1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79DF8FB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(root) {</w:t>
      </w:r>
    </w:p>
    <w:p w14:paraId="1099775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abonent_t te = root-&gt;info;</w:t>
      </w:r>
    </w:p>
    <w:p w14:paraId="6A84E57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    fwrite(&amp;te, size_abonent_t, 1, f);</w:t>
      </w:r>
    </w:p>
    <w:p w14:paraId="0763759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(root-&gt;left) {</w:t>
      </w:r>
    </w:p>
    <w:p w14:paraId="0DA33BF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printToFile(f, root-&gt;left);</w:t>
      </w:r>
    </w:p>
    <w:p w14:paraId="4A40FE6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3A6B7BD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(root-&gt;right) {</w:t>
      </w:r>
    </w:p>
    <w:p w14:paraId="487A040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printToFile(f, root-&gt;right);</w:t>
      </w:r>
    </w:p>
    <w:p w14:paraId="0BFA3B9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19CDEE86" w14:textId="77777777" w:rsidR="00581718" w:rsidRPr="00581718" w:rsidRDefault="00581718" w:rsidP="00581718">
      <w:pPr>
        <w:pStyle w:val="a3"/>
        <w:rPr>
          <w:lang w:val="en-US"/>
        </w:rPr>
      </w:pPr>
    </w:p>
    <w:p w14:paraId="0C44412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3184510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3C256DE8" w14:textId="77777777" w:rsidR="00581718" w:rsidRPr="00581718" w:rsidRDefault="00581718" w:rsidP="00581718">
      <w:pPr>
        <w:pStyle w:val="a3"/>
        <w:rPr>
          <w:lang w:val="en-US"/>
        </w:rPr>
      </w:pPr>
    </w:p>
    <w:p w14:paraId="02F63A7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printToFile_Text(FILE* f, abonent* root)</w:t>
      </w:r>
    </w:p>
    <w:p w14:paraId="3B2ECC1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0D59544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(root) {</w:t>
      </w:r>
    </w:p>
    <w:p w14:paraId="3703B75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abonent_t te = root-&gt;info;</w:t>
      </w:r>
    </w:p>
    <w:p w14:paraId="249D1BE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fprintf(f, "%s %s %s %s\n%s %s %s\n%d %d %d %f\n", te.fio.surname, te.fio.name, te.fio.secondname, te.book_name, te.autor.surname, te.autor.inicial, te.izd, te.date_out.d, te.date_out.m, te.date_out.y, te.cost);</w:t>
      </w:r>
    </w:p>
    <w:p w14:paraId="3A447FE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(root-&gt;left) {</w:t>
      </w:r>
    </w:p>
    <w:p w14:paraId="70EC8F7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printToFile_Text(f, root-&gt;left);</w:t>
      </w:r>
    </w:p>
    <w:p w14:paraId="3E48EFC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F23381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(root-&gt;right) {</w:t>
      </w:r>
    </w:p>
    <w:p w14:paraId="552C07A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printToFile_Text(f, root-&gt;right);</w:t>
      </w:r>
    </w:p>
    <w:p w14:paraId="152D583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79E470C" w14:textId="77777777" w:rsidR="00581718" w:rsidRPr="00581718" w:rsidRDefault="00581718" w:rsidP="00581718">
      <w:pPr>
        <w:pStyle w:val="a3"/>
        <w:rPr>
          <w:lang w:val="en-US"/>
        </w:rPr>
      </w:pPr>
    </w:p>
    <w:p w14:paraId="5E183D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6301DC2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9688024" w14:textId="77777777" w:rsidR="00581718" w:rsidRPr="00581718" w:rsidRDefault="00581718" w:rsidP="00581718">
      <w:pPr>
        <w:pStyle w:val="a3"/>
        <w:rPr>
          <w:lang w:val="en-US"/>
        </w:rPr>
      </w:pPr>
    </w:p>
    <w:p w14:paraId="1908BE18" w14:textId="77777777" w:rsidR="00581718" w:rsidRPr="00581718" w:rsidRDefault="00581718" w:rsidP="00581718">
      <w:pPr>
        <w:pStyle w:val="a3"/>
        <w:rPr>
          <w:lang w:val="en-US"/>
        </w:rPr>
      </w:pPr>
    </w:p>
    <w:p w14:paraId="7F71707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abonent_t* _get_output_info(abonent* root, abonent_t* _output_memory, int* index) {</w:t>
      </w:r>
    </w:p>
    <w:p w14:paraId="3DF4659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63EA1C1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(root) {</w:t>
      </w:r>
    </w:p>
    <w:p w14:paraId="2745383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(root-&gt;left) {</w:t>
      </w:r>
    </w:p>
    <w:p w14:paraId="258B3C6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_get_output_info(root-&gt;left, _output_memory, index);</w:t>
      </w:r>
    </w:p>
    <w:p w14:paraId="6997FB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06A79C4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_output_memory[*index] = root-&gt;info;</w:t>
      </w:r>
    </w:p>
    <w:p w14:paraId="6722C44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(*index)++;</w:t>
      </w:r>
    </w:p>
    <w:p w14:paraId="3BCFCC8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(root-&gt;right) {</w:t>
      </w:r>
    </w:p>
    <w:p w14:paraId="2DE5310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_get_output_info(root-&gt;right, _output_memory, index);</w:t>
      </w:r>
    </w:p>
    <w:p w14:paraId="4C95B96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26F737B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return _output_memory;</w:t>
      </w:r>
    </w:p>
    <w:p w14:paraId="7520DB9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894281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36D2A8B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4AA01ED8" w14:textId="77777777" w:rsidR="00581718" w:rsidRPr="00581718" w:rsidRDefault="00581718" w:rsidP="00581718">
      <w:pPr>
        <w:pStyle w:val="a3"/>
        <w:rPr>
          <w:lang w:val="en-US"/>
        </w:rPr>
      </w:pPr>
    </w:p>
    <w:p w14:paraId="7BCC298B" w14:textId="77777777" w:rsidR="00581718" w:rsidRPr="00581718" w:rsidRDefault="00581718" w:rsidP="00581718">
      <w:pPr>
        <w:pStyle w:val="a3"/>
        <w:rPr>
          <w:lang w:val="en-US"/>
        </w:rPr>
      </w:pPr>
    </w:p>
    <w:p w14:paraId="6262BAF8" w14:textId="77777777" w:rsidR="00581718" w:rsidRPr="00581718" w:rsidRDefault="00581718" w:rsidP="00581718">
      <w:pPr>
        <w:pStyle w:val="a3"/>
        <w:rPr>
          <w:lang w:val="en-US"/>
        </w:rPr>
      </w:pPr>
    </w:p>
    <w:p w14:paraId="00ABB781" w14:textId="77777777" w:rsidR="00581718" w:rsidRPr="00581718" w:rsidRDefault="00581718" w:rsidP="00581718">
      <w:pPr>
        <w:pStyle w:val="a3"/>
        <w:rPr>
          <w:lang w:val="en-US"/>
        </w:rPr>
      </w:pPr>
    </w:p>
    <w:p w14:paraId="56AB898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dolgi_pers_t_obr* _get_dolgi_info(abonent* root, dolgi_pers_t_obr* _output_memory, int d, int m, int y) {</w:t>
      </w:r>
    </w:p>
    <w:p w14:paraId="0DC9078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743347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(root) {</w:t>
      </w:r>
    </w:p>
    <w:p w14:paraId="6E4D915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(root-&gt;left) {</w:t>
      </w:r>
    </w:p>
    <w:p w14:paraId="30CDA6A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_get_dolgi_info(root-&gt;left, _output_memory, d, m, y);</w:t>
      </w:r>
    </w:p>
    <w:p w14:paraId="5C7E10E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6B5A6FE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((((y * 365) + (m * 31) + d) - ((root-&gt;info.date_out.y) * 365) - ((root-&gt;info.date_out.m) * 31) - (root-&gt;info.date_out.d)) &gt; 90 ){</w:t>
      </w:r>
    </w:p>
    <w:p w14:paraId="078343B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(!_output_memory) {</w:t>
      </w:r>
    </w:p>
    <w:p w14:paraId="51CA6F4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</w:t>
      </w:r>
    </w:p>
    <w:p w14:paraId="5E1B7A1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 = (dolgi_pers_t*)calloc(sizeof(dolgi_pers_t), 1);</w:t>
      </w:r>
    </w:p>
    <w:p w14:paraId="5F279DE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_output_memory-&gt;info_mass[0].id = root-&gt;info.id;</w:t>
      </w:r>
    </w:p>
    <w:p w14:paraId="0DE1365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_output_memory-&gt;info_mass[0].fio = root-&gt;info.fio;</w:t>
      </w:r>
    </w:p>
    <w:p w14:paraId="13EF04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_output_memory-&gt;info_mass[0].count_dolg_books++;</w:t>
      </w:r>
    </w:p>
    <w:p w14:paraId="538F21C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 xml:space="preserve">                    _output_memory-&gt;count++;</w:t>
      </w:r>
    </w:p>
    <w:p w14:paraId="350F360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239915A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else {</w:t>
      </w:r>
    </w:p>
    <w:p w14:paraId="42E11A8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int flag = 0;</w:t>
      </w:r>
    </w:p>
    <w:p w14:paraId="50C2E1D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for (int i = 0; i &lt; _output_memory-&gt;count; i++ ) {</w:t>
      </w:r>
    </w:p>
    <w:p w14:paraId="5F5DDAA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if (_output_memory-&gt;info_mass[i].id == root-&gt;info.id) {</w:t>
      </w:r>
    </w:p>
    <w:p w14:paraId="2E9B113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    _output_memory-&gt;info_mass[i].count_dolg_books++;</w:t>
      </w:r>
    </w:p>
    <w:p w14:paraId="0DEF3F5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    flag = 1;</w:t>
      </w:r>
    </w:p>
    <w:p w14:paraId="2E5D01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}</w:t>
      </w:r>
    </w:p>
    <w:p w14:paraId="4108095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}</w:t>
      </w:r>
    </w:p>
    <w:p w14:paraId="6C5B400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if (!flag) {</w:t>
      </w:r>
    </w:p>
    <w:p w14:paraId="03B4E65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 = (dolgi_pers_t*)realloc(_output_memory-&gt;info_mass, sizeof(dolgi_pers_t) * ((_output_memory-&gt;count) + 1));</w:t>
      </w:r>
    </w:p>
    <w:p w14:paraId="4DF5C40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_output_memory-&gt;count++;</w:t>
      </w:r>
    </w:p>
    <w:p w14:paraId="686DA59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_output_memory-&gt;info_mass[(_output_memory-&gt;count) - 1].count_dolg_books = 1;</w:t>
      </w:r>
    </w:p>
    <w:p w14:paraId="51759CE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_output_memory-&gt;info_mass[(_output_memory-&gt;count) - 1].fio = root-&gt;info.fio;</w:t>
      </w:r>
    </w:p>
    <w:p w14:paraId="2810C24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_output_memory-&gt;info_mass[(_output_memory-&gt;count) - 1].id = root-&gt;info.id;</w:t>
      </w:r>
    </w:p>
    <w:p w14:paraId="25F9E36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}</w:t>
      </w:r>
    </w:p>
    <w:p w14:paraId="7E95B67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5084E69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        </w:t>
      </w:r>
    </w:p>
    <w:p w14:paraId="158F0B1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(root-&gt;right) {</w:t>
      </w:r>
    </w:p>
    <w:p w14:paraId="2BA9623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_get_dolgi_info(root-&gt;right, _output_memory, d,m,y);</w:t>
      </w:r>
    </w:p>
    <w:p w14:paraId="1C2907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6D037D9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//return _output_memory;</w:t>
      </w:r>
    </w:p>
    <w:p w14:paraId="39F4F1D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04EE16E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return _output_memory;</w:t>
      </w:r>
    </w:p>
    <w:p w14:paraId="3CF0667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6D96D96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72C7C760" w14:textId="23C9B68C" w:rsidR="00CB1337" w:rsidRDefault="00CB1337" w:rsidP="00437C2D">
      <w:pPr>
        <w:pStyle w:val="a3"/>
        <w:rPr>
          <w:lang w:val="en-US"/>
        </w:rPr>
      </w:pPr>
    </w:p>
    <w:p w14:paraId="4B5DAC14" w14:textId="77777777" w:rsidR="00CB1337" w:rsidRPr="00581718" w:rsidRDefault="00CB1337" w:rsidP="00CB1337">
      <w:pPr>
        <w:pStyle w:val="a3"/>
        <w:rPr>
          <w:lang w:val="en-US"/>
        </w:rPr>
      </w:pPr>
    </w:p>
    <w:p w14:paraId="639F6596" w14:textId="4BE019D1" w:rsidR="00CB1337" w:rsidRPr="00581718" w:rsidRDefault="00CB1337" w:rsidP="00CB1337">
      <w:pPr>
        <w:ind w:firstLine="0"/>
        <w:jc w:val="center"/>
        <w:rPr>
          <w:b/>
          <w:lang w:val="en-US"/>
        </w:rPr>
      </w:pPr>
      <w:r w:rsidRPr="00640A6B">
        <w:rPr>
          <w:b/>
        </w:rPr>
        <w:t>Исходный</w:t>
      </w:r>
      <w:r w:rsidRPr="00581718">
        <w:rPr>
          <w:b/>
          <w:lang w:val="en-US"/>
        </w:rPr>
        <w:t xml:space="preserve"> </w:t>
      </w:r>
      <w:r w:rsidRPr="00640A6B">
        <w:rPr>
          <w:b/>
        </w:rPr>
        <w:t>код</w:t>
      </w:r>
      <w:r w:rsidRPr="00581718">
        <w:rPr>
          <w:b/>
          <w:lang w:val="en-US"/>
        </w:rPr>
        <w:t xml:space="preserve"> </w:t>
      </w:r>
      <w:r w:rsidRPr="00640A6B">
        <w:rPr>
          <w:b/>
        </w:rPr>
        <w:t>файла</w:t>
      </w:r>
      <w:r w:rsidRPr="00581718">
        <w:rPr>
          <w:b/>
          <w:lang w:val="en-US"/>
        </w:rPr>
        <w:t xml:space="preserve"> «</w:t>
      </w:r>
      <w:r w:rsidR="00581718" w:rsidRPr="00581718">
        <w:rPr>
          <w:b/>
          <w:lang w:val="en-US"/>
        </w:rPr>
        <w:t>VicMenuDLL.cpp»</w:t>
      </w:r>
    </w:p>
    <w:p w14:paraId="1A3AF9F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#pragma warning(disable : 4996)</w:t>
      </w:r>
    </w:p>
    <w:p w14:paraId="639516CE" w14:textId="77777777" w:rsidR="00581718" w:rsidRPr="00581718" w:rsidRDefault="00581718" w:rsidP="00581718">
      <w:pPr>
        <w:pStyle w:val="a3"/>
        <w:rPr>
          <w:lang w:val="en-US"/>
        </w:rPr>
      </w:pPr>
    </w:p>
    <w:p w14:paraId="6998CA0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&lt;stdio.h&gt;</w:t>
      </w:r>
    </w:p>
    <w:p w14:paraId="258A7B2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&lt;string.h&gt;</w:t>
      </w:r>
    </w:p>
    <w:p w14:paraId="4CA36B7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&lt;stdlib.h&gt;</w:t>
      </w:r>
    </w:p>
    <w:p w14:paraId="345FC94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&lt;time.h&gt;</w:t>
      </w:r>
    </w:p>
    <w:p w14:paraId="59BA1A23" w14:textId="77777777" w:rsidR="00581718" w:rsidRPr="00581718" w:rsidRDefault="00581718" w:rsidP="00581718">
      <w:pPr>
        <w:pStyle w:val="a3"/>
        <w:rPr>
          <w:lang w:val="en-US"/>
        </w:rPr>
      </w:pPr>
    </w:p>
    <w:p w14:paraId="53898D0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&lt;conio.h&gt;</w:t>
      </w:r>
    </w:p>
    <w:p w14:paraId="5EF416F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&lt;Windows.h&gt;</w:t>
      </w:r>
    </w:p>
    <w:p w14:paraId="5522D2C2" w14:textId="77777777" w:rsidR="00581718" w:rsidRPr="00581718" w:rsidRDefault="00581718" w:rsidP="00581718">
      <w:pPr>
        <w:pStyle w:val="a3"/>
        <w:rPr>
          <w:lang w:val="en-US"/>
        </w:rPr>
      </w:pPr>
    </w:p>
    <w:p w14:paraId="33FC371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"utf8.h"</w:t>
      </w:r>
    </w:p>
    <w:p w14:paraId="6DD951CD" w14:textId="77777777" w:rsidR="00581718" w:rsidRPr="00581718" w:rsidRDefault="00581718" w:rsidP="00581718">
      <w:pPr>
        <w:pStyle w:val="a3"/>
        <w:rPr>
          <w:lang w:val="en-US"/>
        </w:rPr>
      </w:pPr>
    </w:p>
    <w:p w14:paraId="4524226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"VicMenuDLL.h"</w:t>
      </w:r>
    </w:p>
    <w:p w14:paraId="1647B54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"MenuStruct.h"</w:t>
      </w:r>
    </w:p>
    <w:p w14:paraId="5802876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"tree_operation.h"</w:t>
      </w:r>
    </w:p>
    <w:p w14:paraId="7410C0F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#include "input_utils.h"</w:t>
      </w:r>
    </w:p>
    <w:p w14:paraId="41C6F7E7" w14:textId="77777777" w:rsidR="00581718" w:rsidRPr="00581718" w:rsidRDefault="00581718" w:rsidP="00581718">
      <w:pPr>
        <w:pStyle w:val="a3"/>
        <w:rPr>
          <w:lang w:val="en-US"/>
        </w:rPr>
      </w:pPr>
    </w:p>
    <w:p w14:paraId="092139A7" w14:textId="77777777" w:rsidR="00581718" w:rsidRDefault="00581718" w:rsidP="00581718">
      <w:pPr>
        <w:pStyle w:val="a3"/>
      </w:pPr>
      <w:r>
        <w:t>const int _otstup = 3; //Хранит отступ слева и справа в окне</w:t>
      </w:r>
    </w:p>
    <w:p w14:paraId="5AAD8240" w14:textId="77777777" w:rsidR="00581718" w:rsidRDefault="00581718" w:rsidP="00581718">
      <w:pPr>
        <w:pStyle w:val="a3"/>
      </w:pPr>
      <w:r>
        <w:t>const int _interval = 3; //хранит интервал сверху и снизу окна</w:t>
      </w:r>
    </w:p>
    <w:p w14:paraId="4D6AAF22" w14:textId="77777777" w:rsidR="00581718" w:rsidRDefault="00581718" w:rsidP="00581718">
      <w:pPr>
        <w:pStyle w:val="a3"/>
      </w:pPr>
      <w:r>
        <w:t xml:space="preserve">int* _window_size; //указатель на массив размера </w:t>
      </w:r>
    </w:p>
    <w:p w14:paraId="10CD9C0C" w14:textId="77777777" w:rsidR="00581718" w:rsidRDefault="00581718" w:rsidP="00581718">
      <w:pPr>
        <w:pStyle w:val="a3"/>
      </w:pPr>
      <w:r>
        <w:t>int _first_start = 1; //флаг первого запуска.</w:t>
      </w:r>
    </w:p>
    <w:p w14:paraId="3AE83307" w14:textId="77777777" w:rsidR="00581718" w:rsidRDefault="00581718" w:rsidP="00581718">
      <w:pPr>
        <w:pStyle w:val="a3"/>
      </w:pPr>
      <w:r>
        <w:t xml:space="preserve">COORD positionCur = {4,4}; //Хранит текущую позицию курсора </w:t>
      </w:r>
    </w:p>
    <w:p w14:paraId="78FA75FF" w14:textId="77777777" w:rsidR="00581718" w:rsidRDefault="00581718" w:rsidP="00581718">
      <w:pPr>
        <w:pStyle w:val="a3"/>
      </w:pPr>
    </w:p>
    <w:p w14:paraId="3B8DAB6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#define clearf() system("cls"); // </w:t>
      </w:r>
      <w:r>
        <w:t>Полная</w:t>
      </w:r>
      <w:r w:rsidRPr="00581718">
        <w:rPr>
          <w:lang w:val="en-US"/>
        </w:rPr>
        <w:t xml:space="preserve"> </w:t>
      </w:r>
      <w:r>
        <w:t>очистка</w:t>
      </w:r>
      <w:r w:rsidRPr="00581718">
        <w:rPr>
          <w:lang w:val="en-US"/>
        </w:rPr>
        <w:t xml:space="preserve"> </w:t>
      </w:r>
      <w:r>
        <w:t>экрана</w:t>
      </w:r>
    </w:p>
    <w:p w14:paraId="44F55A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#define KEY_ENTER 13 // </w:t>
      </w:r>
      <w:r>
        <w:t>дефайны</w:t>
      </w:r>
      <w:r w:rsidRPr="00581718">
        <w:rPr>
          <w:lang w:val="en-US"/>
        </w:rPr>
        <w:t xml:space="preserve"> </w:t>
      </w:r>
      <w:r>
        <w:t>для</w:t>
      </w:r>
      <w:r w:rsidRPr="00581718">
        <w:rPr>
          <w:lang w:val="en-US"/>
        </w:rPr>
        <w:t xml:space="preserve"> </w:t>
      </w:r>
      <w:r>
        <w:t>кнопок</w:t>
      </w:r>
      <w:r w:rsidRPr="00581718">
        <w:rPr>
          <w:lang w:val="en-US"/>
        </w:rPr>
        <w:t xml:space="preserve"> </w:t>
      </w:r>
    </w:p>
    <w:p w14:paraId="1396D5B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#define KEY_ESC 27</w:t>
      </w:r>
    </w:p>
    <w:p w14:paraId="1C913309" w14:textId="77777777" w:rsidR="00581718" w:rsidRPr="00581718" w:rsidRDefault="00581718" w:rsidP="00581718">
      <w:pPr>
        <w:pStyle w:val="a3"/>
        <w:rPr>
          <w:lang w:val="en-US"/>
        </w:rPr>
      </w:pPr>
    </w:p>
    <w:p w14:paraId="095F8F2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int page = 1; // </w:t>
      </w:r>
      <w:r>
        <w:t>хранит</w:t>
      </w:r>
      <w:r w:rsidRPr="00581718">
        <w:rPr>
          <w:lang w:val="en-US"/>
        </w:rPr>
        <w:t xml:space="preserve"> </w:t>
      </w:r>
      <w:r>
        <w:t>текущую</w:t>
      </w:r>
      <w:r w:rsidRPr="00581718">
        <w:rPr>
          <w:lang w:val="en-US"/>
        </w:rPr>
        <w:t xml:space="preserve"> </w:t>
      </w:r>
      <w:r>
        <w:t>страницу</w:t>
      </w:r>
      <w:r w:rsidRPr="00581718">
        <w:rPr>
          <w:lang w:val="en-US"/>
        </w:rPr>
        <w:t>.</w:t>
      </w:r>
    </w:p>
    <w:p w14:paraId="32047FF3" w14:textId="77777777" w:rsidR="00581718" w:rsidRPr="00581718" w:rsidRDefault="00581718" w:rsidP="00581718">
      <w:pPr>
        <w:pStyle w:val="a3"/>
        <w:rPr>
          <w:lang w:val="en-US"/>
        </w:rPr>
      </w:pPr>
    </w:p>
    <w:p w14:paraId="71AD558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BOOL _get_con_info(CONSOLE_SCREEN_BUFFER_INFO* x) //</w:t>
      </w:r>
      <w:r>
        <w:t>Внутренняя</w:t>
      </w:r>
      <w:r w:rsidRPr="00581718">
        <w:rPr>
          <w:lang w:val="en-US"/>
        </w:rPr>
        <w:t xml:space="preserve"> </w:t>
      </w:r>
      <w:r>
        <w:t>функция</w:t>
      </w:r>
      <w:r w:rsidRPr="00581718">
        <w:rPr>
          <w:lang w:val="en-US"/>
        </w:rPr>
        <w:t xml:space="preserve">, </w:t>
      </w:r>
      <w:r>
        <w:t>получает</w:t>
      </w:r>
      <w:r w:rsidRPr="00581718">
        <w:rPr>
          <w:lang w:val="en-US"/>
        </w:rPr>
        <w:t xml:space="preserve"> </w:t>
      </w:r>
      <w:r>
        <w:t>информацию</w:t>
      </w:r>
      <w:r w:rsidRPr="00581718">
        <w:rPr>
          <w:lang w:val="en-US"/>
        </w:rPr>
        <w:t xml:space="preserve"> </w:t>
      </w:r>
      <w:r>
        <w:t>из</w:t>
      </w:r>
      <w:r w:rsidRPr="00581718">
        <w:rPr>
          <w:lang w:val="en-US"/>
        </w:rPr>
        <w:t xml:space="preserve"> </w:t>
      </w:r>
      <w:r>
        <w:t>буфера</w:t>
      </w:r>
      <w:r w:rsidRPr="00581718">
        <w:rPr>
          <w:lang w:val="en-US"/>
        </w:rPr>
        <w:t xml:space="preserve"> </w:t>
      </w:r>
      <w:r>
        <w:t>экрана</w:t>
      </w:r>
      <w:r w:rsidRPr="00581718">
        <w:rPr>
          <w:lang w:val="en-US"/>
        </w:rPr>
        <w:t xml:space="preserve">. </w:t>
      </w:r>
    </w:p>
    <w:p w14:paraId="21B639F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{</w:t>
      </w:r>
    </w:p>
    <w:p w14:paraId="66DA753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GetConsoleScreenBufferInfo(GetStdHandle(STD_OUTPUT_HANDLE), x);</w:t>
      </w:r>
    </w:p>
    <w:p w14:paraId="65CEEF6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4EC3465E" w14:textId="77777777" w:rsidR="00581718" w:rsidRPr="00581718" w:rsidRDefault="00581718" w:rsidP="00581718">
      <w:pPr>
        <w:pStyle w:val="a3"/>
        <w:rPr>
          <w:lang w:val="en-US"/>
        </w:rPr>
      </w:pPr>
    </w:p>
    <w:p w14:paraId="346F58F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BOOL _set_cur_to_pos(HANDLE h, COORD cor) { //</w:t>
      </w:r>
      <w:r>
        <w:t>Устанавливает</w:t>
      </w:r>
      <w:r w:rsidRPr="00581718">
        <w:rPr>
          <w:lang w:val="en-US"/>
        </w:rPr>
        <w:t xml:space="preserve"> </w:t>
      </w:r>
      <w:r>
        <w:t>курсор</w:t>
      </w:r>
      <w:r w:rsidRPr="00581718">
        <w:rPr>
          <w:lang w:val="en-US"/>
        </w:rPr>
        <w:t xml:space="preserve"> </w:t>
      </w:r>
      <w:r>
        <w:t>на</w:t>
      </w:r>
      <w:r w:rsidRPr="00581718">
        <w:rPr>
          <w:lang w:val="en-US"/>
        </w:rPr>
        <w:t xml:space="preserve"> </w:t>
      </w:r>
      <w:r>
        <w:t>необходимую</w:t>
      </w:r>
      <w:r w:rsidRPr="00581718">
        <w:rPr>
          <w:lang w:val="en-US"/>
        </w:rPr>
        <w:t xml:space="preserve"> </w:t>
      </w:r>
      <w:r>
        <w:t>позицию</w:t>
      </w:r>
      <w:r w:rsidRPr="00581718">
        <w:rPr>
          <w:lang w:val="en-US"/>
        </w:rPr>
        <w:t xml:space="preserve"> </w:t>
      </w:r>
    </w:p>
    <w:p w14:paraId="2EB4ED4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SetConsoleCursorPosition(h, cor);</w:t>
      </w:r>
    </w:p>
    <w:p w14:paraId="6DFE6AD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5455BBF5" w14:textId="77777777" w:rsidR="00581718" w:rsidRPr="00581718" w:rsidRDefault="00581718" w:rsidP="00581718">
      <w:pPr>
        <w:pStyle w:val="a3"/>
        <w:rPr>
          <w:lang w:val="en-US"/>
        </w:rPr>
      </w:pPr>
    </w:p>
    <w:p w14:paraId="78187799" w14:textId="77777777" w:rsidR="00581718" w:rsidRPr="00581718" w:rsidRDefault="00581718" w:rsidP="00581718">
      <w:pPr>
        <w:pStyle w:val="a3"/>
        <w:rPr>
          <w:lang w:val="en-US"/>
        </w:rPr>
      </w:pPr>
    </w:p>
    <w:p w14:paraId="5DB1215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void clear() { //</w:t>
      </w:r>
      <w:r>
        <w:t>функция</w:t>
      </w:r>
      <w:r w:rsidRPr="00581718">
        <w:rPr>
          <w:lang w:val="en-US"/>
        </w:rPr>
        <w:t xml:space="preserve"> </w:t>
      </w:r>
      <w:r>
        <w:t>кастомной</w:t>
      </w:r>
      <w:r w:rsidRPr="00581718">
        <w:rPr>
          <w:lang w:val="en-US"/>
        </w:rPr>
        <w:t xml:space="preserve"> </w:t>
      </w:r>
      <w:r>
        <w:t>очистки</w:t>
      </w:r>
      <w:r w:rsidRPr="00581718">
        <w:rPr>
          <w:lang w:val="en-US"/>
        </w:rPr>
        <w:t xml:space="preserve"> , </w:t>
      </w:r>
      <w:r>
        <w:t>чистит</w:t>
      </w:r>
      <w:r w:rsidRPr="00581718">
        <w:rPr>
          <w:lang w:val="en-US"/>
        </w:rPr>
        <w:t xml:space="preserve"> </w:t>
      </w:r>
      <w:r>
        <w:t>только</w:t>
      </w:r>
      <w:r w:rsidRPr="00581718">
        <w:rPr>
          <w:lang w:val="en-US"/>
        </w:rPr>
        <w:t xml:space="preserve"> </w:t>
      </w:r>
      <w:r>
        <w:t>окно</w:t>
      </w:r>
      <w:r w:rsidRPr="00581718">
        <w:rPr>
          <w:lang w:val="en-US"/>
        </w:rPr>
        <w:t xml:space="preserve"> </w:t>
      </w:r>
    </w:p>
    <w:p w14:paraId="6F59E57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positionCur.X = _otstup + 1;  positionCur.Y = _interval + 1; //</w:t>
      </w:r>
      <w:r>
        <w:t>установить</w:t>
      </w:r>
      <w:r w:rsidRPr="00581718">
        <w:rPr>
          <w:lang w:val="en-US"/>
        </w:rPr>
        <w:t xml:space="preserve"> </w:t>
      </w:r>
      <w:r>
        <w:t>стартовые</w:t>
      </w:r>
      <w:r w:rsidRPr="00581718">
        <w:rPr>
          <w:lang w:val="en-US"/>
        </w:rPr>
        <w:t xml:space="preserve"> </w:t>
      </w:r>
      <w:r>
        <w:t>позиции</w:t>
      </w:r>
      <w:r w:rsidRPr="00581718">
        <w:rPr>
          <w:lang w:val="en-US"/>
        </w:rPr>
        <w:t xml:space="preserve"> </w:t>
      </w:r>
    </w:p>
    <w:p w14:paraId="66C6048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HANDLE hConsole = GetStdHandle(STD_OUTPUT_HANDLE); //</w:t>
      </w:r>
      <w:r>
        <w:t>получить</w:t>
      </w:r>
      <w:r w:rsidRPr="00581718">
        <w:rPr>
          <w:lang w:val="en-US"/>
        </w:rPr>
        <w:t xml:space="preserve"> </w:t>
      </w:r>
      <w:r>
        <w:t>хендлер</w:t>
      </w:r>
      <w:r w:rsidRPr="00581718">
        <w:rPr>
          <w:lang w:val="en-US"/>
        </w:rPr>
        <w:t xml:space="preserve"> </w:t>
      </w:r>
      <w:r>
        <w:t>консоли</w:t>
      </w:r>
    </w:p>
    <w:p w14:paraId="55A80B9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int* temp_window_size = NULL; //</w:t>
      </w:r>
      <w:r>
        <w:t>получить</w:t>
      </w:r>
      <w:r w:rsidRPr="00581718">
        <w:rPr>
          <w:lang w:val="en-US"/>
        </w:rPr>
        <w:t xml:space="preserve"> </w:t>
      </w:r>
      <w:r>
        <w:t>размеры</w:t>
      </w:r>
      <w:r w:rsidRPr="00581718">
        <w:rPr>
          <w:lang w:val="en-US"/>
        </w:rPr>
        <w:t xml:space="preserve"> </w:t>
      </w:r>
      <w:r>
        <w:t>окна</w:t>
      </w:r>
    </w:p>
    <w:p w14:paraId="2AD1F00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temp_window_size = _get_window_size(temp_window_size);</w:t>
      </w:r>
    </w:p>
    <w:p w14:paraId="52F1472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 // </w:t>
      </w:r>
      <w:r>
        <w:t>установить</w:t>
      </w:r>
      <w:r w:rsidRPr="00581718">
        <w:rPr>
          <w:lang w:val="en-US"/>
        </w:rPr>
        <w:t xml:space="preserve"> </w:t>
      </w:r>
      <w:r>
        <w:t>курсор</w:t>
      </w:r>
      <w:r w:rsidRPr="00581718">
        <w:rPr>
          <w:lang w:val="en-US"/>
        </w:rPr>
        <w:t xml:space="preserve"> </w:t>
      </w:r>
      <w:r>
        <w:t>в</w:t>
      </w:r>
      <w:r w:rsidRPr="00581718">
        <w:rPr>
          <w:lang w:val="en-US"/>
        </w:rPr>
        <w:t xml:space="preserve"> </w:t>
      </w:r>
      <w:r>
        <w:t>позицию</w:t>
      </w:r>
    </w:p>
    <w:p w14:paraId="0D42A4F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_print_border(temp_window_size[0], temp_window_size[1]); // </w:t>
      </w:r>
      <w:r>
        <w:t>напечатать</w:t>
      </w:r>
      <w:r w:rsidRPr="00581718">
        <w:rPr>
          <w:lang w:val="en-US"/>
        </w:rPr>
        <w:t xml:space="preserve"> </w:t>
      </w:r>
      <w:r>
        <w:t>внутренний</w:t>
      </w:r>
      <w:r w:rsidRPr="00581718">
        <w:rPr>
          <w:lang w:val="en-US"/>
        </w:rPr>
        <w:t xml:space="preserve"> </w:t>
      </w:r>
      <w:r>
        <w:t>бордер</w:t>
      </w:r>
    </w:p>
    <w:p w14:paraId="50C05C3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positionCur.X = _otstup + 1;  positionCur.Y = _interval + 1; //</w:t>
      </w:r>
      <w:r>
        <w:t>данные</w:t>
      </w:r>
      <w:r w:rsidRPr="00581718">
        <w:rPr>
          <w:lang w:val="en-US"/>
        </w:rPr>
        <w:t xml:space="preserve"> </w:t>
      </w:r>
      <w:r>
        <w:t>курсора</w:t>
      </w:r>
      <w:r w:rsidRPr="00581718">
        <w:rPr>
          <w:lang w:val="en-US"/>
        </w:rPr>
        <w:t xml:space="preserve"> </w:t>
      </w:r>
      <w:r>
        <w:t>обнулить</w:t>
      </w:r>
      <w:r w:rsidRPr="00581718">
        <w:rPr>
          <w:lang w:val="en-US"/>
        </w:rPr>
        <w:t xml:space="preserve"> </w:t>
      </w:r>
      <w:r>
        <w:t>в</w:t>
      </w:r>
      <w:r w:rsidRPr="00581718">
        <w:rPr>
          <w:lang w:val="en-US"/>
        </w:rPr>
        <w:t xml:space="preserve"> </w:t>
      </w:r>
      <w:r>
        <w:t>исходное</w:t>
      </w:r>
      <w:r w:rsidRPr="00581718">
        <w:rPr>
          <w:lang w:val="en-US"/>
        </w:rPr>
        <w:t xml:space="preserve"> </w:t>
      </w:r>
      <w:r>
        <w:t>состояние</w:t>
      </w:r>
    </w:p>
    <w:p w14:paraId="7E9FAAA9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_set_cur_to_pos(hConsole, positionCur); // установить курсор в исходное состояние</w:t>
      </w:r>
    </w:p>
    <w:p w14:paraId="4E630410" w14:textId="77777777" w:rsidR="00581718" w:rsidRDefault="00581718" w:rsidP="00581718">
      <w:pPr>
        <w:pStyle w:val="a3"/>
      </w:pPr>
      <w:r>
        <w:t>}</w:t>
      </w:r>
    </w:p>
    <w:p w14:paraId="479FBE97" w14:textId="77777777" w:rsidR="00581718" w:rsidRDefault="00581718" w:rsidP="00581718">
      <w:pPr>
        <w:pStyle w:val="a3"/>
      </w:pPr>
    </w:p>
    <w:p w14:paraId="565F8C75" w14:textId="77777777" w:rsidR="00581718" w:rsidRDefault="00581718" w:rsidP="00581718">
      <w:pPr>
        <w:pStyle w:val="a3"/>
      </w:pPr>
    </w:p>
    <w:p w14:paraId="2A9C4A09" w14:textId="77777777" w:rsidR="00581718" w:rsidRDefault="00581718" w:rsidP="00581718">
      <w:pPr>
        <w:pStyle w:val="a3"/>
      </w:pPr>
    </w:p>
    <w:p w14:paraId="48D0F377" w14:textId="77777777" w:rsidR="00581718" w:rsidRDefault="00581718" w:rsidP="00581718">
      <w:pPr>
        <w:pStyle w:val="a3"/>
      </w:pPr>
      <w:r>
        <w:t xml:space="preserve">void clear_table() { //Внутренняя функция очистки таблицы </w:t>
      </w:r>
    </w:p>
    <w:p w14:paraId="1318FEEA" w14:textId="77777777" w:rsidR="00581718" w:rsidRDefault="00581718" w:rsidP="00581718">
      <w:pPr>
        <w:pStyle w:val="a3"/>
      </w:pPr>
      <w:r>
        <w:t xml:space="preserve">    positionCur.X = _otstup + 2;  positionCur.Y = _interval + 3; //ставим курсор согласно параметрам положения таблицы</w:t>
      </w:r>
    </w:p>
    <w:p w14:paraId="40F812F3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HANDLE hConsole = GetStdHandle(STD_OUTPUT_HANDLE); //</w:t>
      </w:r>
      <w:r>
        <w:t>получаем</w:t>
      </w:r>
      <w:r w:rsidRPr="00581718">
        <w:rPr>
          <w:lang w:val="en-US"/>
        </w:rPr>
        <w:t xml:space="preserve"> </w:t>
      </w:r>
      <w:r>
        <w:t>хендлер</w:t>
      </w:r>
      <w:r w:rsidRPr="00581718">
        <w:rPr>
          <w:lang w:val="en-US"/>
        </w:rPr>
        <w:t xml:space="preserve"> </w:t>
      </w:r>
      <w:r>
        <w:t>консоли</w:t>
      </w:r>
    </w:p>
    <w:p w14:paraId="07FBDA1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int* temp_window_size = NULL; // </w:t>
      </w:r>
      <w:r>
        <w:t>получаем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  <w:r>
        <w:t>кона</w:t>
      </w:r>
    </w:p>
    <w:p w14:paraId="63EB11E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temp_window_size = _get_window_size(temp_window_size);</w:t>
      </w:r>
    </w:p>
    <w:p w14:paraId="4C19B6E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 int _window_h = temp_window_size[1];</w:t>
      </w:r>
    </w:p>
    <w:p w14:paraId="118BD2A2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int _window_w = temp_window_size[0]; //запомнинаем рахмеры , ставим курсор в нужную позицию</w:t>
      </w:r>
    </w:p>
    <w:p w14:paraId="3C1C423B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 xml:space="preserve">for (int y = _interval+3; y &lt;= _window_h - _interval-3; y++) { // </w:t>
      </w:r>
      <w:r>
        <w:t>цикл</w:t>
      </w:r>
      <w:r w:rsidRPr="00581718">
        <w:rPr>
          <w:lang w:val="en-US"/>
        </w:rPr>
        <w:t xml:space="preserve"> </w:t>
      </w:r>
      <w:r>
        <w:t>очистки</w:t>
      </w:r>
      <w:r w:rsidRPr="00581718">
        <w:rPr>
          <w:lang w:val="en-US"/>
        </w:rPr>
        <w:t xml:space="preserve"> </w:t>
      </w:r>
      <w:r>
        <w:t>таблицы</w:t>
      </w:r>
    </w:p>
    <w:p w14:paraId="23259FD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_set_cur_to_pos(hConsole, positionCur);</w:t>
      </w:r>
    </w:p>
    <w:p w14:paraId="7570A1E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for (int x = _otstup + 2; x &lt; _window_w - _otstup-1; x++) {</w:t>
      </w:r>
    </w:p>
    <w:p w14:paraId="7CFF6B8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printf(" "); //_otstup+2,_interval+3</w:t>
      </w:r>
    </w:p>
    <w:p w14:paraId="6DCE54F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1F9D957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positionCur.Y++;</w:t>
      </w:r>
    </w:p>
    <w:p w14:paraId="7B7BD011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}</w:t>
      </w:r>
    </w:p>
    <w:p w14:paraId="57EA1436" w14:textId="77777777" w:rsidR="00581718" w:rsidRDefault="00581718" w:rsidP="00581718">
      <w:pPr>
        <w:pStyle w:val="a3"/>
      </w:pPr>
      <w:r>
        <w:t>}</w:t>
      </w:r>
    </w:p>
    <w:p w14:paraId="4A163528" w14:textId="77777777" w:rsidR="00581718" w:rsidRDefault="00581718" w:rsidP="00581718">
      <w:pPr>
        <w:pStyle w:val="a3"/>
      </w:pPr>
    </w:p>
    <w:p w14:paraId="51021BB1" w14:textId="77777777" w:rsidR="00581718" w:rsidRDefault="00581718" w:rsidP="00581718">
      <w:pPr>
        <w:pStyle w:val="a3"/>
      </w:pPr>
    </w:p>
    <w:p w14:paraId="58ED3F2C" w14:textId="77777777" w:rsidR="00581718" w:rsidRDefault="00581718" w:rsidP="00581718">
      <w:pPr>
        <w:pStyle w:val="a3"/>
      </w:pPr>
    </w:p>
    <w:p w14:paraId="209D6E14" w14:textId="77777777" w:rsidR="00581718" w:rsidRDefault="00581718" w:rsidP="00581718">
      <w:pPr>
        <w:pStyle w:val="a3"/>
      </w:pPr>
      <w:r>
        <w:t>void clear_for_info() { //установка курсора в позицию для вывода информации</w:t>
      </w:r>
    </w:p>
    <w:p w14:paraId="5294A8BE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positionCur.X = _otstup + 4;  positionCur.Y = _interval + 4;</w:t>
      </w:r>
    </w:p>
    <w:p w14:paraId="2C1A52B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HANDLE hConsole = GetStdHandle(STD_OUTPUT_HANDLE);</w:t>
      </w:r>
    </w:p>
    <w:p w14:paraId="08E3500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</w:t>
      </w:r>
    </w:p>
    <w:p w14:paraId="1382F75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225683D1" w14:textId="77777777" w:rsidR="00581718" w:rsidRPr="00581718" w:rsidRDefault="00581718" w:rsidP="00581718">
      <w:pPr>
        <w:pStyle w:val="a3"/>
        <w:rPr>
          <w:lang w:val="en-US"/>
        </w:rPr>
      </w:pPr>
    </w:p>
    <w:p w14:paraId="6C0BB4E7" w14:textId="77777777" w:rsidR="00581718" w:rsidRPr="00581718" w:rsidRDefault="00581718" w:rsidP="00581718">
      <w:pPr>
        <w:pStyle w:val="a3"/>
        <w:rPr>
          <w:lang w:val="en-US"/>
        </w:rPr>
      </w:pPr>
    </w:p>
    <w:p w14:paraId="1827E2C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int* _get_curent_selection(char  c // </w:t>
      </w:r>
      <w:r>
        <w:t>Символ</w:t>
      </w:r>
      <w:r w:rsidRPr="00581718">
        <w:rPr>
          <w:lang w:val="en-US"/>
        </w:rPr>
        <w:t xml:space="preserve"> </w:t>
      </w:r>
      <w:r>
        <w:t>клавиатуры</w:t>
      </w:r>
    </w:p>
    <w:p w14:paraId="4D34A711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,int * position // Массив в котором хранятся x и y</w:t>
      </w:r>
    </w:p>
    <w:p w14:paraId="77FA13C9" w14:textId="77777777" w:rsidR="00581718" w:rsidRDefault="00581718" w:rsidP="00581718">
      <w:pPr>
        <w:pStyle w:val="a3"/>
      </w:pPr>
      <w:r>
        <w:t xml:space="preserve">    ,int MaxY // Максимальный количество строк </w:t>
      </w:r>
    </w:p>
    <w:p w14:paraId="4FD5F357" w14:textId="77777777" w:rsidR="00581718" w:rsidRDefault="00581718" w:rsidP="00581718">
      <w:pPr>
        <w:pStyle w:val="a3"/>
      </w:pPr>
      <w:r>
        <w:t xml:space="preserve">    , int Colums  // Количество столбцов, по умолчанию - 1</w:t>
      </w:r>
    </w:p>
    <w:p w14:paraId="5DE52B0B" w14:textId="77777777" w:rsidR="00581718" w:rsidRDefault="00581718" w:rsidP="00581718">
      <w:pPr>
        <w:pStyle w:val="a3"/>
      </w:pPr>
      <w:r>
        <w:t xml:space="preserve">    ,int _flag_x_readonly //можно ли менять x?</w:t>
      </w:r>
    </w:p>
    <w:p w14:paraId="3BB1280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) </w:t>
      </w:r>
    </w:p>
    <w:p w14:paraId="165A598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lastRenderedPageBreak/>
        <w:t>{</w:t>
      </w:r>
    </w:p>
    <w:p w14:paraId="2328A17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 x = position[0]; int y = position[1];</w:t>
      </w:r>
    </w:p>
    <w:p w14:paraId="68C68EB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switch (c)</w:t>
      </w:r>
    </w:p>
    <w:p w14:paraId="245E0FC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{</w:t>
      </w:r>
    </w:p>
    <w:p w14:paraId="4790CE9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KEY_ARROW_UP://</w:t>
      </w:r>
      <w:r>
        <w:t>вверх</w:t>
      </w:r>
    </w:p>
    <w:p w14:paraId="19533E2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(y &gt; 1) y--;</w:t>
      </w:r>
    </w:p>
    <w:p w14:paraId="2983D48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417C222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KEY_ARROW_DOWN://</w:t>
      </w:r>
      <w:r>
        <w:t>вниз</w:t>
      </w:r>
    </w:p>
    <w:p w14:paraId="5236B1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(y &lt; MaxY) y++;</w:t>
      </w:r>
    </w:p>
    <w:p w14:paraId="1749D65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06B19C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KEY_ARROW_LEFT://</w:t>
      </w:r>
      <w:r>
        <w:t>лево</w:t>
      </w:r>
    </w:p>
    <w:p w14:paraId="66C6331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(x &gt; 1) x--;</w:t>
      </w:r>
    </w:p>
    <w:p w14:paraId="5CA3535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if(_flag_x_readonly) if (y &gt; 1) y--;</w:t>
      </w:r>
    </w:p>
    <w:p w14:paraId="00C059B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6E3D9A2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case KEY_ARROW_RIGHT://</w:t>
      </w:r>
      <w:r>
        <w:t>право</w:t>
      </w:r>
    </w:p>
    <w:p w14:paraId="4C5026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(x &lt; Colums) x++;</w:t>
      </w:r>
    </w:p>
    <w:p w14:paraId="39DA7D0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if (_flag_x_readonly) if (y &lt; MaxY) y++;</w:t>
      </w:r>
    </w:p>
    <w:p w14:paraId="0DFBC86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break;</w:t>
      </w:r>
    </w:p>
    <w:p w14:paraId="0F43836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}</w:t>
      </w:r>
    </w:p>
    <w:p w14:paraId="2C15403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if (!_flag_x_readonly)</w:t>
      </w:r>
    </w:p>
    <w:p w14:paraId="464E4FFB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</w:t>
      </w:r>
      <w:r>
        <w:t>position[0] = x; //запоминаем позицию по столбцу</w:t>
      </w:r>
    </w:p>
    <w:p w14:paraId="455F38A2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position[1] = y;//</w:t>
      </w:r>
      <w:r>
        <w:t>позиция</w:t>
      </w:r>
      <w:r w:rsidRPr="00581718">
        <w:rPr>
          <w:lang w:val="en-US"/>
        </w:rPr>
        <w:t xml:space="preserve"> </w:t>
      </w:r>
      <w:r>
        <w:t>по</w:t>
      </w:r>
      <w:r w:rsidRPr="00581718">
        <w:rPr>
          <w:lang w:val="en-US"/>
        </w:rPr>
        <w:t xml:space="preserve"> </w:t>
      </w:r>
      <w:r>
        <w:t>строке</w:t>
      </w:r>
    </w:p>
    <w:p w14:paraId="710C80A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return position;</w:t>
      </w:r>
    </w:p>
    <w:p w14:paraId="07AFA24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}</w:t>
      </w:r>
    </w:p>
    <w:p w14:paraId="77F0D541" w14:textId="77777777" w:rsidR="00581718" w:rsidRPr="00581718" w:rsidRDefault="00581718" w:rsidP="00581718">
      <w:pPr>
        <w:pStyle w:val="a3"/>
        <w:rPr>
          <w:lang w:val="en-US"/>
        </w:rPr>
      </w:pPr>
    </w:p>
    <w:p w14:paraId="6D32148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>int _print_menu(_menu_item* _menu //</w:t>
      </w:r>
      <w:r>
        <w:t>Массив</w:t>
      </w:r>
      <w:r w:rsidRPr="00581718">
        <w:rPr>
          <w:lang w:val="en-US"/>
        </w:rPr>
        <w:t xml:space="preserve"> </w:t>
      </w:r>
      <w:r>
        <w:t>объектов</w:t>
      </w:r>
      <w:r w:rsidRPr="00581718">
        <w:rPr>
          <w:lang w:val="en-US"/>
        </w:rPr>
        <w:t xml:space="preserve">  </w:t>
      </w:r>
      <w:r>
        <w:t>меню</w:t>
      </w:r>
    </w:p>
    <w:p w14:paraId="354B3B77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>, int* position //Массив текущей позиции x и y</w:t>
      </w:r>
    </w:p>
    <w:p w14:paraId="223520C5" w14:textId="77777777" w:rsidR="00581718" w:rsidRDefault="00581718" w:rsidP="00581718">
      <w:pPr>
        <w:pStyle w:val="a3"/>
      </w:pPr>
      <w:r>
        <w:t xml:space="preserve">    , int _menu_size  //Колличество элементов в массиве объектов меню</w:t>
      </w:r>
    </w:p>
    <w:p w14:paraId="6B36E58E" w14:textId="77777777" w:rsidR="00581718" w:rsidRDefault="00581718" w:rsidP="00581718">
      <w:pPr>
        <w:pStyle w:val="a3"/>
      </w:pPr>
      <w:r>
        <w:t xml:space="preserve">    , int _menu_buttons,//Количество кнопок меню  </w:t>
      </w:r>
    </w:p>
    <w:p w14:paraId="34115712" w14:textId="77777777" w:rsidR="00581718" w:rsidRDefault="00581718" w:rsidP="00581718">
      <w:pPr>
        <w:pStyle w:val="a3"/>
      </w:pPr>
      <w:r>
        <w:t xml:space="preserve">    abonent_t * _output_mas, //массив для вывода информации</w:t>
      </w:r>
    </w:p>
    <w:p w14:paraId="18462954" w14:textId="77777777" w:rsidR="00581718" w:rsidRDefault="00581718" w:rsidP="00581718">
      <w:pPr>
        <w:pStyle w:val="a3"/>
      </w:pPr>
      <w:r>
        <w:t xml:space="preserve">    int _output_colcount, // количество данных для вывода</w:t>
      </w:r>
    </w:p>
    <w:p w14:paraId="56AC428C" w14:textId="77777777" w:rsidR="00581718" w:rsidRDefault="00581718" w:rsidP="00581718">
      <w:pPr>
        <w:pStyle w:val="a3"/>
      </w:pPr>
      <w:r>
        <w:t xml:space="preserve">    _tabel_metadata * table, //структура хранящая информацию о полях таблицы</w:t>
      </w:r>
    </w:p>
    <w:p w14:paraId="2981D631" w14:textId="77777777" w:rsidR="00581718" w:rsidRDefault="00581718" w:rsidP="00581718">
      <w:pPr>
        <w:pStyle w:val="a3"/>
      </w:pPr>
      <w:r>
        <w:t xml:space="preserve">    abonent** root, //указатель на указатель на корень дерева </w:t>
      </w:r>
    </w:p>
    <w:p w14:paraId="7502EDC4" w14:textId="77777777" w:rsidR="00581718" w:rsidRDefault="00581718" w:rsidP="00581718">
      <w:pPr>
        <w:pStyle w:val="a3"/>
      </w:pPr>
      <w:r>
        <w:t xml:space="preserve">    sort_struct* sort // структура, хранящая текущую сортировку</w:t>
      </w:r>
    </w:p>
    <w:p w14:paraId="0C685B7D" w14:textId="77777777" w:rsidR="00581718" w:rsidRDefault="00581718" w:rsidP="00581718">
      <w:pPr>
        <w:pStyle w:val="a3"/>
      </w:pPr>
      <w:r>
        <w:t>)</w:t>
      </w:r>
    </w:p>
    <w:p w14:paraId="1A8A7173" w14:textId="77777777" w:rsidR="00581718" w:rsidRDefault="00581718" w:rsidP="00581718">
      <w:pPr>
        <w:pStyle w:val="a3"/>
      </w:pPr>
      <w:r>
        <w:t>{</w:t>
      </w:r>
    </w:p>
    <w:p w14:paraId="4C2F149B" w14:textId="77777777" w:rsidR="00581718" w:rsidRDefault="00581718" w:rsidP="00581718">
      <w:pPr>
        <w:pStyle w:val="a3"/>
      </w:pPr>
      <w:r>
        <w:t xml:space="preserve">    int  table_focus_flag = 0; // флаг работы с таблицей</w:t>
      </w:r>
    </w:p>
    <w:p w14:paraId="45365141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int _padding; //</w:t>
      </w:r>
      <w:r>
        <w:t>оступ</w:t>
      </w:r>
      <w:r w:rsidRPr="00581718">
        <w:rPr>
          <w:lang w:val="en-US"/>
        </w:rPr>
        <w:t xml:space="preserve"> </w:t>
      </w:r>
    </w:p>
    <w:p w14:paraId="4FD8076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int _new_padding; //</w:t>
      </w:r>
      <w:r>
        <w:t>новый</w:t>
      </w:r>
      <w:r w:rsidRPr="00581718">
        <w:rPr>
          <w:lang w:val="en-US"/>
        </w:rPr>
        <w:t xml:space="preserve"> </w:t>
      </w:r>
      <w:r>
        <w:t>отступ</w:t>
      </w:r>
    </w:p>
    <w:p w14:paraId="2D9FC2C5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 xml:space="preserve">int* _size_now = NULL; //текущий размер окна </w:t>
      </w:r>
    </w:p>
    <w:p w14:paraId="64FFD1B0" w14:textId="77777777" w:rsidR="00581718" w:rsidRDefault="00581718" w:rsidP="00581718">
      <w:pPr>
        <w:pStyle w:val="a3"/>
      </w:pPr>
      <w:r>
        <w:t xml:space="preserve">    if (_first_start) { // Если у нас первый запуск</w:t>
      </w:r>
    </w:p>
    <w:p w14:paraId="451C29C6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_window_size = _get_window_size(_window_size); //</w:t>
      </w:r>
      <w:r>
        <w:t>порлучаем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  <w:r>
        <w:t>окна</w:t>
      </w:r>
      <w:r w:rsidRPr="00581718">
        <w:rPr>
          <w:lang w:val="en-US"/>
        </w:rPr>
        <w:t xml:space="preserve"> </w:t>
      </w:r>
    </w:p>
    <w:p w14:paraId="647B6CC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_print_bakground(_window_size[0], _window_size[1]); // </w:t>
      </w:r>
      <w:r>
        <w:t>вызываем</w:t>
      </w:r>
      <w:r w:rsidRPr="00581718">
        <w:rPr>
          <w:lang w:val="en-US"/>
        </w:rPr>
        <w:t xml:space="preserve"> </w:t>
      </w:r>
      <w:r>
        <w:t>отрисовку</w:t>
      </w:r>
      <w:r w:rsidRPr="00581718">
        <w:rPr>
          <w:lang w:val="en-US"/>
        </w:rPr>
        <w:t xml:space="preserve"> </w:t>
      </w:r>
      <w:r>
        <w:t>заднего</w:t>
      </w:r>
      <w:r w:rsidRPr="00581718">
        <w:rPr>
          <w:lang w:val="en-US"/>
        </w:rPr>
        <w:t xml:space="preserve"> </w:t>
      </w:r>
      <w:r>
        <w:t>фона</w:t>
      </w:r>
    </w:p>
    <w:p w14:paraId="6E0975BE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_first_start = 0; // первый запуск закончен</w:t>
      </w:r>
    </w:p>
    <w:p w14:paraId="7BF6FD98" w14:textId="77777777" w:rsidR="00581718" w:rsidRDefault="00581718" w:rsidP="00581718">
      <w:pPr>
        <w:pStyle w:val="a3"/>
      </w:pPr>
      <w:r>
        <w:t xml:space="preserve">    }</w:t>
      </w:r>
    </w:p>
    <w:p w14:paraId="4D6BAEEC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</w:t>
      </w:r>
      <w:r w:rsidRPr="00581718">
        <w:rPr>
          <w:lang w:val="en-US"/>
        </w:rPr>
        <w:t>COORD positionCur = { _otstup + 1, _interval + 1 }; //</w:t>
      </w:r>
      <w:r>
        <w:t>позиция</w:t>
      </w:r>
      <w:r w:rsidRPr="00581718">
        <w:rPr>
          <w:lang w:val="en-US"/>
        </w:rPr>
        <w:t xml:space="preserve"> x </w:t>
      </w:r>
      <w:r>
        <w:t>и</w:t>
      </w:r>
      <w:r w:rsidRPr="00581718">
        <w:rPr>
          <w:lang w:val="en-US"/>
        </w:rPr>
        <w:t xml:space="preserve"> y </w:t>
      </w:r>
      <w:r>
        <w:t>у</w:t>
      </w:r>
      <w:r w:rsidRPr="00581718">
        <w:rPr>
          <w:lang w:val="en-US"/>
        </w:rPr>
        <w:t xml:space="preserve"> </w:t>
      </w:r>
      <w:r>
        <w:t>курсора</w:t>
      </w:r>
      <w:r w:rsidRPr="00581718">
        <w:rPr>
          <w:lang w:val="en-US"/>
        </w:rPr>
        <w:t xml:space="preserve">. </w:t>
      </w:r>
      <w:r>
        <w:t>Стартовый</w:t>
      </w:r>
      <w:r w:rsidRPr="00581718">
        <w:rPr>
          <w:lang w:val="en-US"/>
        </w:rPr>
        <w:t xml:space="preserve"> </w:t>
      </w:r>
      <w:r>
        <w:t>отступ</w:t>
      </w:r>
      <w:r w:rsidRPr="00581718">
        <w:rPr>
          <w:lang w:val="en-US"/>
        </w:rPr>
        <w:t xml:space="preserve"> </w:t>
      </w:r>
    </w:p>
    <w:p w14:paraId="3722739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HANDLE hConsole = GetStdHandle(STD_OUTPUT_HANDLE); //</w:t>
      </w:r>
      <w:r>
        <w:t>получаем</w:t>
      </w:r>
      <w:r w:rsidRPr="00581718">
        <w:rPr>
          <w:lang w:val="en-US"/>
        </w:rPr>
        <w:t xml:space="preserve"> </w:t>
      </w:r>
      <w:r>
        <w:t>хендлер</w:t>
      </w:r>
      <w:r w:rsidRPr="00581718">
        <w:rPr>
          <w:lang w:val="en-US"/>
        </w:rPr>
        <w:t xml:space="preserve"> </w:t>
      </w:r>
      <w:r>
        <w:t>консоли</w:t>
      </w:r>
    </w:p>
    <w:p w14:paraId="3FB867B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_set_cur_to_pos(hConsole, positionCur);// </w:t>
      </w:r>
      <w:r>
        <w:t>установим</w:t>
      </w:r>
      <w:r w:rsidRPr="00581718">
        <w:rPr>
          <w:lang w:val="en-US"/>
        </w:rPr>
        <w:t xml:space="preserve"> </w:t>
      </w:r>
      <w:r>
        <w:t>курсор</w:t>
      </w:r>
      <w:r w:rsidRPr="00581718">
        <w:rPr>
          <w:lang w:val="en-US"/>
        </w:rPr>
        <w:t xml:space="preserve"> </w:t>
      </w:r>
      <w:r>
        <w:t>в</w:t>
      </w:r>
      <w:r w:rsidRPr="00581718">
        <w:rPr>
          <w:lang w:val="en-US"/>
        </w:rPr>
        <w:t xml:space="preserve"> </w:t>
      </w:r>
      <w:r>
        <w:t>позици</w:t>
      </w:r>
      <w:r w:rsidRPr="00581718">
        <w:rPr>
          <w:lang w:val="en-US"/>
        </w:rPr>
        <w:t xml:space="preserve">. </w:t>
      </w:r>
    </w:p>
    <w:p w14:paraId="2070338C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</w:t>
      </w:r>
      <w:r>
        <w:t xml:space="preserve">CONSOLE_SCREEN_BUFFER_INFO info_x; //необходимо для получения размера консоли </w:t>
      </w:r>
    </w:p>
    <w:p w14:paraId="0B7647B2" w14:textId="77777777" w:rsidR="00581718" w:rsidRDefault="00581718" w:rsidP="00581718">
      <w:pPr>
        <w:pStyle w:val="a3"/>
      </w:pPr>
      <w:r>
        <w:t xml:space="preserve">    int _max_subm_lenght = 0;  //поиск максимальной длины записи в сабменю</w:t>
      </w:r>
    </w:p>
    <w:p w14:paraId="53A9363A" w14:textId="77777777" w:rsidR="00581718" w:rsidRDefault="00581718" w:rsidP="00581718">
      <w:pPr>
        <w:pStyle w:val="a3"/>
      </w:pPr>
      <w:r>
        <w:t xml:space="preserve">    for (int i = 0; i &lt; _menu_size; i++) { //цикл прохода по всем записям в меню</w:t>
      </w:r>
    </w:p>
    <w:p w14:paraId="1D92429D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if (_menu[i]._menu_size &gt; 0) {</w:t>
      </w:r>
    </w:p>
    <w:p w14:paraId="0F1237F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_max_subm_lenght = _menu[i]._sub_menu_lenght[0];</w:t>
      </w:r>
    </w:p>
    <w:p w14:paraId="48F9915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for (int j = 1; j &lt; _menu[i]._menu_size; j++) {</w:t>
      </w:r>
    </w:p>
    <w:p w14:paraId="294885B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(_menu[i]._sub_menu_lenght[j] &gt; _max_subm_lenght) {</w:t>
      </w:r>
    </w:p>
    <w:p w14:paraId="5E3E037C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_max_subm_lenght = _menu[i]._sub_menu_lenght[j];</w:t>
      </w:r>
    </w:p>
    <w:p w14:paraId="0C1895A0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    </w:t>
      </w:r>
      <w:r>
        <w:t>}</w:t>
      </w:r>
    </w:p>
    <w:p w14:paraId="2630CBFB" w14:textId="77777777" w:rsidR="00581718" w:rsidRDefault="00581718" w:rsidP="00581718">
      <w:pPr>
        <w:pStyle w:val="a3"/>
      </w:pPr>
      <w:r>
        <w:t xml:space="preserve">                _menu[i]._max_sub_lenght = _max_subm_lenght; //получаем максимальный размер в сабменю, который будет использован для его вывода в дальнейшем</w:t>
      </w:r>
    </w:p>
    <w:p w14:paraId="390E2025" w14:textId="77777777" w:rsidR="00581718" w:rsidRDefault="00581718" w:rsidP="00581718">
      <w:pPr>
        <w:pStyle w:val="a3"/>
      </w:pPr>
      <w:r>
        <w:t xml:space="preserve">            }</w:t>
      </w:r>
    </w:p>
    <w:p w14:paraId="6DF3FB9D" w14:textId="77777777" w:rsidR="00581718" w:rsidRDefault="00581718" w:rsidP="00581718">
      <w:pPr>
        <w:pStyle w:val="a3"/>
      </w:pPr>
      <w:r>
        <w:t xml:space="preserve">        }</w:t>
      </w:r>
    </w:p>
    <w:p w14:paraId="44089D83" w14:textId="77777777" w:rsidR="00581718" w:rsidRDefault="00581718" w:rsidP="00581718">
      <w:pPr>
        <w:pStyle w:val="a3"/>
      </w:pPr>
      <w:r>
        <w:t xml:space="preserve">    }</w:t>
      </w:r>
    </w:p>
    <w:p w14:paraId="198F7E96" w14:textId="77777777" w:rsidR="00581718" w:rsidRDefault="00581718" w:rsidP="00581718">
      <w:pPr>
        <w:pStyle w:val="a3"/>
      </w:pPr>
      <w:r>
        <w:lastRenderedPageBreak/>
        <w:t xml:space="preserve">      </w:t>
      </w:r>
    </w:p>
    <w:p w14:paraId="30F80BB9" w14:textId="77777777" w:rsidR="00581718" w:rsidRDefault="00581718" w:rsidP="00581718">
      <w:pPr>
        <w:pStyle w:val="a3"/>
      </w:pPr>
      <w:r>
        <w:t xml:space="preserve">    while (1) //цикл отрисовки меню </w:t>
      </w:r>
    </w:p>
    <w:p w14:paraId="36E679C5" w14:textId="77777777" w:rsidR="00581718" w:rsidRDefault="00581718" w:rsidP="00581718">
      <w:pPr>
        <w:pStyle w:val="a3"/>
      </w:pPr>
      <w:r>
        <w:t xml:space="preserve">    {</w:t>
      </w:r>
    </w:p>
    <w:p w14:paraId="42DA51EF" w14:textId="77777777" w:rsidR="00581718" w:rsidRDefault="00581718" w:rsidP="00581718">
      <w:pPr>
        <w:pStyle w:val="a3"/>
      </w:pPr>
      <w:r>
        <w:t xml:space="preserve">        _size_now = _get_window_size(_size_now); //получение текущего размера окна </w:t>
      </w:r>
    </w:p>
    <w:p w14:paraId="4C860FB8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>if ((_size_now[0] != _window_size[0]) || (_size_now[1] != _window_size[1])) //</w:t>
      </w:r>
      <w:r>
        <w:t>ели</w:t>
      </w:r>
      <w:r w:rsidRPr="00581718">
        <w:rPr>
          <w:lang w:val="en-US"/>
        </w:rPr>
        <w:t xml:space="preserve"> </w:t>
      </w:r>
      <w:r>
        <w:t>текузий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  <w:r>
        <w:t>не</w:t>
      </w:r>
      <w:r w:rsidRPr="00581718">
        <w:rPr>
          <w:lang w:val="en-US"/>
        </w:rPr>
        <w:t xml:space="preserve"> </w:t>
      </w:r>
      <w:r>
        <w:t>совпал</w:t>
      </w:r>
      <w:r w:rsidRPr="00581718">
        <w:rPr>
          <w:lang w:val="en-US"/>
        </w:rPr>
        <w:t xml:space="preserve"> </w:t>
      </w:r>
      <w:r>
        <w:t>с</w:t>
      </w:r>
      <w:r w:rsidRPr="00581718">
        <w:rPr>
          <w:lang w:val="en-US"/>
        </w:rPr>
        <w:t xml:space="preserve"> </w:t>
      </w:r>
      <w:r>
        <w:t>стартовым</w:t>
      </w:r>
    </w:p>
    <w:p w14:paraId="4E15F4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{</w:t>
      </w:r>
    </w:p>
    <w:p w14:paraId="3B43CAF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_window_size[0] = _size_now[0];  _window_size[1] = _size_now[1]; // </w:t>
      </w:r>
      <w:r>
        <w:t>запоминаем</w:t>
      </w:r>
      <w:r w:rsidRPr="00581718">
        <w:rPr>
          <w:lang w:val="en-US"/>
        </w:rPr>
        <w:t xml:space="preserve"> </w:t>
      </w:r>
      <w:r>
        <w:t>текущий</w:t>
      </w:r>
      <w:r w:rsidRPr="00581718">
        <w:rPr>
          <w:lang w:val="en-US"/>
        </w:rPr>
        <w:t xml:space="preserve"> </w:t>
      </w:r>
      <w:r>
        <w:t>размер</w:t>
      </w:r>
      <w:r w:rsidRPr="00581718">
        <w:rPr>
          <w:lang w:val="en-US"/>
        </w:rPr>
        <w:t xml:space="preserve"> </w:t>
      </w:r>
    </w:p>
    <w:p w14:paraId="32CD4C6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clearf(); // </w:t>
      </w:r>
      <w:r>
        <w:t>очистка</w:t>
      </w:r>
      <w:r w:rsidRPr="00581718">
        <w:rPr>
          <w:lang w:val="en-US"/>
        </w:rPr>
        <w:t xml:space="preserve"> </w:t>
      </w:r>
      <w:r>
        <w:t>экрана</w:t>
      </w:r>
    </w:p>
    <w:p w14:paraId="08F9D96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_print_bakground(_window_size[0], _window_size[1]); //</w:t>
      </w:r>
      <w:r>
        <w:t>по</w:t>
      </w:r>
      <w:r w:rsidRPr="00581718">
        <w:rPr>
          <w:lang w:val="en-US"/>
        </w:rPr>
        <w:t xml:space="preserve"> </w:t>
      </w:r>
      <w:r>
        <w:t>новой</w:t>
      </w:r>
      <w:r w:rsidRPr="00581718">
        <w:rPr>
          <w:lang w:val="en-US"/>
        </w:rPr>
        <w:t xml:space="preserve"> </w:t>
      </w:r>
      <w:r>
        <w:t>отрисовываем</w:t>
      </w:r>
      <w:r w:rsidRPr="00581718">
        <w:rPr>
          <w:lang w:val="en-US"/>
        </w:rPr>
        <w:t xml:space="preserve"> </w:t>
      </w:r>
      <w:r>
        <w:t>задний</w:t>
      </w:r>
      <w:r w:rsidRPr="00581718">
        <w:rPr>
          <w:lang w:val="en-US"/>
        </w:rPr>
        <w:t xml:space="preserve"> </w:t>
      </w:r>
      <w:r>
        <w:t>фон</w:t>
      </w:r>
      <w:r w:rsidRPr="00581718">
        <w:rPr>
          <w:lang w:val="en-US"/>
        </w:rPr>
        <w:t xml:space="preserve"> </w:t>
      </w:r>
      <w:r>
        <w:t>и</w:t>
      </w:r>
      <w:r w:rsidRPr="00581718">
        <w:rPr>
          <w:lang w:val="en-US"/>
        </w:rPr>
        <w:t xml:space="preserve"> </w:t>
      </w:r>
      <w:r>
        <w:t>рабочую</w:t>
      </w:r>
      <w:r w:rsidRPr="00581718">
        <w:rPr>
          <w:lang w:val="en-US"/>
        </w:rPr>
        <w:t xml:space="preserve"> </w:t>
      </w:r>
      <w:r>
        <w:t>область</w:t>
      </w:r>
    </w:p>
    <w:p w14:paraId="7415014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positionCur.X = _otstup + 1; positionCur.Y = _interval + 1; // </w:t>
      </w:r>
      <w:r>
        <w:t>задаем</w:t>
      </w:r>
      <w:r w:rsidRPr="00581718">
        <w:rPr>
          <w:lang w:val="en-US"/>
        </w:rPr>
        <w:t xml:space="preserve"> </w:t>
      </w:r>
      <w:r>
        <w:t>базовые</w:t>
      </w:r>
      <w:r w:rsidRPr="00581718">
        <w:rPr>
          <w:lang w:val="en-US"/>
        </w:rPr>
        <w:t xml:space="preserve"> </w:t>
      </w:r>
      <w:r>
        <w:t>стартовые</w:t>
      </w:r>
      <w:r w:rsidRPr="00581718">
        <w:rPr>
          <w:lang w:val="en-US"/>
        </w:rPr>
        <w:t xml:space="preserve"> </w:t>
      </w:r>
      <w:r>
        <w:t>параметры</w:t>
      </w:r>
      <w:r w:rsidRPr="00581718">
        <w:rPr>
          <w:lang w:val="en-US"/>
        </w:rPr>
        <w:t xml:space="preserve"> </w:t>
      </w:r>
      <w:r>
        <w:t>курсора</w:t>
      </w:r>
      <w:r w:rsidRPr="00581718">
        <w:rPr>
          <w:lang w:val="en-US"/>
        </w:rPr>
        <w:t xml:space="preserve"> </w:t>
      </w:r>
    </w:p>
    <w:p w14:paraId="64DFE779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_set_cur_to_pos(hConsole, positionCur); //устанавливаем курсор в начальное положение</w:t>
      </w:r>
    </w:p>
    <w:p w14:paraId="7CBFFA93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page = 1;</w:t>
      </w:r>
    </w:p>
    <w:p w14:paraId="6BFCCFA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}</w:t>
      </w:r>
    </w:p>
    <w:p w14:paraId="5CB6925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positionCur.X = _otstup + 1; positionCur.Y = _interval + 1;   </w:t>
      </w:r>
    </w:p>
    <w:p w14:paraId="631892EE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_set_cur_to_pos(hConsole, positionCur);//устанавливаем курсор в начальное положение</w:t>
      </w:r>
    </w:p>
    <w:p w14:paraId="40C99C50" w14:textId="77777777" w:rsidR="00581718" w:rsidRDefault="00581718" w:rsidP="00581718">
      <w:pPr>
        <w:pStyle w:val="a3"/>
      </w:pPr>
      <w:r>
        <w:t xml:space="preserve">        for (int i = 0; i &lt; _menu_size; i++) { //Пока у нас есть элементы в меню </w:t>
      </w:r>
    </w:p>
    <w:p w14:paraId="117E7977" w14:textId="77777777" w:rsidR="00581718" w:rsidRDefault="00581718" w:rsidP="00581718">
      <w:pPr>
        <w:pStyle w:val="a3"/>
      </w:pPr>
      <w:r>
        <w:t xml:space="preserve">            _get_con_info(&amp;info_x); // получаем текущее положение </w:t>
      </w:r>
    </w:p>
    <w:p w14:paraId="3C0679E3" w14:textId="77777777" w:rsidR="00581718" w:rsidRDefault="00581718" w:rsidP="00581718">
      <w:pPr>
        <w:pStyle w:val="a3"/>
      </w:pPr>
      <w:r>
        <w:t xml:space="preserve">            _padding = info_x.dwCursorPosition.X - 1; //задаем текущий падинг </w:t>
      </w:r>
    </w:p>
    <w:p w14:paraId="5F7EC105" w14:textId="77777777" w:rsidR="00581718" w:rsidRDefault="00581718" w:rsidP="00581718">
      <w:pPr>
        <w:pStyle w:val="a3"/>
      </w:pPr>
      <w:r>
        <w:t xml:space="preserve">            if (position[0] == i + 1) { //если у нас позиция курсора-указателя совпадает с текущей позицией</w:t>
      </w:r>
    </w:p>
    <w:p w14:paraId="1CBFC891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    </w:t>
      </w:r>
      <w:r w:rsidRPr="00581718">
        <w:rPr>
          <w:lang w:val="en-US"/>
        </w:rPr>
        <w:t xml:space="preserve">printf("\x1b[43m %s \x1b[0m", _menu[i]._name); // </w:t>
      </w:r>
      <w:r>
        <w:t>выделяем</w:t>
      </w:r>
      <w:r w:rsidRPr="00581718">
        <w:rPr>
          <w:lang w:val="en-US"/>
        </w:rPr>
        <w:t xml:space="preserve"> </w:t>
      </w:r>
      <w:r>
        <w:t>цветом</w:t>
      </w:r>
    </w:p>
    <w:p w14:paraId="047E1DCC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}</w:t>
      </w:r>
    </w:p>
    <w:p w14:paraId="7549DAA5" w14:textId="77777777" w:rsidR="00581718" w:rsidRDefault="00581718" w:rsidP="00581718">
      <w:pPr>
        <w:pStyle w:val="a3"/>
      </w:pPr>
      <w:r>
        <w:t xml:space="preserve">            else printf(" %s ", _menu[i]._name); // иначе просто выводим на экран</w:t>
      </w:r>
    </w:p>
    <w:p w14:paraId="2D55ED58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printf("│");  //</w:t>
      </w:r>
      <w:r>
        <w:t>разделитель</w:t>
      </w:r>
    </w:p>
    <w:p w14:paraId="547F171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_get_con_info(&amp;info_x);</w:t>
      </w:r>
    </w:p>
    <w:p w14:paraId="2AA6C50C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positionCur.X = info_x.dwCursorPosition.X - 1; // получаем текущую позицию курсора, сместив его на один символ назад</w:t>
      </w:r>
    </w:p>
    <w:p w14:paraId="5AE22D75" w14:textId="77777777" w:rsidR="00581718" w:rsidRDefault="00581718" w:rsidP="00581718">
      <w:pPr>
        <w:pStyle w:val="a3"/>
      </w:pPr>
      <w:r>
        <w:t xml:space="preserve">            _new_padding = info_x.dwCursorPosition.X - 1;  //запоминаем новый падинг(оступ)</w:t>
      </w:r>
    </w:p>
    <w:p w14:paraId="31F6C203" w14:textId="77777777" w:rsidR="00581718" w:rsidRDefault="00581718" w:rsidP="00581718">
      <w:pPr>
        <w:pStyle w:val="a3"/>
      </w:pPr>
      <w:r>
        <w:t xml:space="preserve">            positionCur.Y -= 1; // подымаем курсор на 1 </w:t>
      </w:r>
    </w:p>
    <w:p w14:paraId="627DC521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_set_cur_to_pos(hConsole, positionCur);  //</w:t>
      </w:r>
      <w:r>
        <w:t>Установили</w:t>
      </w:r>
      <w:r w:rsidRPr="00581718">
        <w:rPr>
          <w:lang w:val="en-US"/>
        </w:rPr>
        <w:t xml:space="preserve"> </w:t>
      </w:r>
      <w:r>
        <w:t>курсор</w:t>
      </w:r>
    </w:p>
    <w:p w14:paraId="0E006D3D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 xml:space="preserve">printf("┬"); // выводим разделитель между двумя </w:t>
      </w:r>
    </w:p>
    <w:p w14:paraId="416B865E" w14:textId="77777777" w:rsidR="00581718" w:rsidRDefault="00581718" w:rsidP="00581718">
      <w:pPr>
        <w:pStyle w:val="a3"/>
      </w:pPr>
      <w:r>
        <w:t xml:space="preserve">            _get_con_info(&amp;info_x); //получаем снова информацию о курсоре</w:t>
      </w:r>
    </w:p>
    <w:p w14:paraId="550E8962" w14:textId="77777777" w:rsidR="00581718" w:rsidRDefault="00581718" w:rsidP="00581718">
      <w:pPr>
        <w:pStyle w:val="a3"/>
      </w:pPr>
      <w:r>
        <w:t xml:space="preserve">            positionCur.Y += 2; positionCur.X = _padding; //смещаем курсор вниз на две ячейки, установив его на оступ </w:t>
      </w:r>
    </w:p>
    <w:p w14:paraId="29B94826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_set_cur_to_pos(hConsole, positionCur);</w:t>
      </w:r>
    </w:p>
    <w:p w14:paraId="4411A196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</w:t>
      </w:r>
      <w:r>
        <w:t>if (_padding == _otstup) // печатаем разделитель</w:t>
      </w:r>
    </w:p>
    <w:p w14:paraId="7370D1C7" w14:textId="77777777" w:rsidR="00581718" w:rsidRDefault="00581718" w:rsidP="00581718">
      <w:pPr>
        <w:pStyle w:val="a3"/>
      </w:pPr>
      <w:r>
        <w:t xml:space="preserve">            {</w:t>
      </w:r>
    </w:p>
    <w:p w14:paraId="4A2CBAC6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    </w:t>
      </w:r>
      <w:r w:rsidRPr="00581718">
        <w:rPr>
          <w:lang w:val="en-US"/>
        </w:rPr>
        <w:t>printf("├"); positionCur.X++;</w:t>
      </w:r>
    </w:p>
    <w:p w14:paraId="310624F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53C49B7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 {</w:t>
      </w:r>
    </w:p>
    <w:p w14:paraId="388D744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positionCur.X++; //</w:t>
      </w:r>
      <w:r>
        <w:t>иначе</w:t>
      </w:r>
      <w:r w:rsidRPr="00581718">
        <w:rPr>
          <w:lang w:val="en-US"/>
        </w:rPr>
        <w:t xml:space="preserve"> </w:t>
      </w:r>
      <w:r>
        <w:t>увеличели</w:t>
      </w:r>
      <w:r w:rsidRPr="00581718">
        <w:rPr>
          <w:lang w:val="en-US"/>
        </w:rPr>
        <w:t xml:space="preserve"> X</w:t>
      </w:r>
    </w:p>
    <w:p w14:paraId="25B3BE2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_set_cur_to_pos(hConsole, positionCur);</w:t>
      </w:r>
    </w:p>
    <w:p w14:paraId="7B920A7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2CA8A1E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for (int j = positionCur.X; j &lt; _new_padding; j++) { //</w:t>
      </w:r>
      <w:r>
        <w:t>отрисовка</w:t>
      </w:r>
      <w:r w:rsidRPr="00581718">
        <w:rPr>
          <w:lang w:val="en-US"/>
        </w:rPr>
        <w:t xml:space="preserve"> </w:t>
      </w:r>
      <w:r>
        <w:t>нижнего</w:t>
      </w:r>
      <w:r w:rsidRPr="00581718">
        <w:rPr>
          <w:lang w:val="en-US"/>
        </w:rPr>
        <w:t xml:space="preserve"> </w:t>
      </w:r>
      <w:r>
        <w:t>отделителя</w:t>
      </w:r>
    </w:p>
    <w:p w14:paraId="5C5885D1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printf("─"); </w:t>
      </w:r>
    </w:p>
    <w:p w14:paraId="4B128DC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    }</w:t>
      </w:r>
    </w:p>
    <w:p w14:paraId="21D5BF8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(i == _menu_size - 1) {</w:t>
      </w:r>
    </w:p>
    <w:p w14:paraId="20211BF2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        </w:t>
      </w:r>
      <w:r>
        <w:t>printf("┘"); // если элемент последний , отрисовать уголок</w:t>
      </w:r>
    </w:p>
    <w:p w14:paraId="3139E975" w14:textId="77777777" w:rsidR="00581718" w:rsidRDefault="00581718" w:rsidP="00581718">
      <w:pPr>
        <w:pStyle w:val="a3"/>
      </w:pPr>
      <w:r>
        <w:t xml:space="preserve">            }</w:t>
      </w:r>
    </w:p>
    <w:p w14:paraId="15BDFF7A" w14:textId="77777777" w:rsidR="00581718" w:rsidRDefault="00581718" w:rsidP="00581718">
      <w:pPr>
        <w:pStyle w:val="a3"/>
      </w:pPr>
      <w:r>
        <w:t xml:space="preserve">            else</w:t>
      </w:r>
    </w:p>
    <w:p w14:paraId="34FEBA39" w14:textId="77777777" w:rsidR="00581718" w:rsidRDefault="00581718" w:rsidP="00581718">
      <w:pPr>
        <w:pStyle w:val="a3"/>
      </w:pPr>
      <w:r>
        <w:t xml:space="preserve">                printf("┴"); //иначе отрисовка отделителя</w:t>
      </w:r>
    </w:p>
    <w:p w14:paraId="2B3ADA73" w14:textId="77777777" w:rsidR="00581718" w:rsidRDefault="00581718" w:rsidP="00581718">
      <w:pPr>
        <w:pStyle w:val="a3"/>
      </w:pPr>
      <w:r>
        <w:t xml:space="preserve">            positionCur.Y -= 1; positionCur.X = _new_padding + 1;</w:t>
      </w:r>
    </w:p>
    <w:p w14:paraId="0BDB3B08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_set_cur_to_pos(hConsole, positionCur);</w:t>
      </w:r>
    </w:p>
    <w:p w14:paraId="74745FCB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}</w:t>
      </w:r>
    </w:p>
    <w:p w14:paraId="2F8BF04C" w14:textId="77777777" w:rsidR="00581718" w:rsidRDefault="00581718" w:rsidP="00581718">
      <w:pPr>
        <w:pStyle w:val="a3"/>
      </w:pPr>
      <w:r>
        <w:t xml:space="preserve">        if (!table_focus_flag)  //если у нас флаг не активен</w:t>
      </w:r>
    </w:p>
    <w:p w14:paraId="268E6FB3" w14:textId="77777777" w:rsidR="00581718" w:rsidRDefault="00581718" w:rsidP="00581718">
      <w:pPr>
        <w:pStyle w:val="a3"/>
      </w:pPr>
      <w:r>
        <w:lastRenderedPageBreak/>
        <w:t xml:space="preserve">        print_help("\x1b[45mESC\x1b[0m:Выход \x1b[45mENTER\x1b[0m:Ввод \x1b[45mСТРЕЛКИ\x1b[0m: Переключение селектора меню \x1b[45mTAB\x1b[0m:Переключить фокус на таблицу "); //печатаем один хелп </w:t>
      </w:r>
    </w:p>
    <w:p w14:paraId="415FE292" w14:textId="77777777" w:rsidR="00581718" w:rsidRDefault="00581718" w:rsidP="00581718">
      <w:pPr>
        <w:pStyle w:val="a3"/>
      </w:pPr>
      <w:r>
        <w:t xml:space="preserve">        else  print_help("\x1b[45mESC\x1b[0m:Выход \x1b[45mENTER\x1b[0m:Редактировать \x1b[45mСТРЕЛКИ\x1b[0m:Навигация  \x1b[45mTAB\x1b[0m:Фокус на меню \x1b[45mDEL\x1b[0m: Удалить запись \x1b[45mHOME|END|PgUp|PgDown\x1b[0m:Сортировка");// иначе другой</w:t>
      </w:r>
    </w:p>
    <w:p w14:paraId="1683CBE4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</w:t>
      </w:r>
      <w:r w:rsidRPr="00581718">
        <w:rPr>
          <w:lang w:val="en-US"/>
        </w:rPr>
        <w:t xml:space="preserve">_table_window(table,_output_mas,&amp;_output_colcount,&amp;page,&amp;table_focus_flag,root,sort);// </w:t>
      </w:r>
      <w:r>
        <w:t>вызываем</w:t>
      </w:r>
      <w:r w:rsidRPr="00581718">
        <w:rPr>
          <w:lang w:val="en-US"/>
        </w:rPr>
        <w:t xml:space="preserve"> </w:t>
      </w:r>
      <w:r>
        <w:t>печать</w:t>
      </w:r>
      <w:r w:rsidRPr="00581718">
        <w:rPr>
          <w:lang w:val="en-US"/>
        </w:rPr>
        <w:t xml:space="preserve"> </w:t>
      </w:r>
      <w:r>
        <w:t>окна</w:t>
      </w:r>
      <w:r w:rsidRPr="00581718">
        <w:rPr>
          <w:lang w:val="en-US"/>
        </w:rPr>
        <w:t xml:space="preserve"> </w:t>
      </w:r>
      <w:r>
        <w:t>таблицы</w:t>
      </w:r>
      <w:r w:rsidRPr="00581718">
        <w:rPr>
          <w:lang w:val="en-US"/>
        </w:rPr>
        <w:t xml:space="preserve">     </w:t>
      </w:r>
    </w:p>
    <w:p w14:paraId="59319CEE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char c = getch(); // получаем селектор меню</w:t>
      </w:r>
    </w:p>
    <w:p w14:paraId="5F5E2BA7" w14:textId="77777777" w:rsidR="00581718" w:rsidRDefault="00581718" w:rsidP="00581718">
      <w:pPr>
        <w:pStyle w:val="a3"/>
      </w:pPr>
      <w:r>
        <w:t xml:space="preserve">        if (c == KEY_TAB) {   // если таб то переход на таблицу с проверкой</w:t>
      </w:r>
    </w:p>
    <w:p w14:paraId="3ABD93AA" w14:textId="77777777" w:rsidR="00581718" w:rsidRDefault="00581718" w:rsidP="00581718">
      <w:pPr>
        <w:pStyle w:val="a3"/>
      </w:pPr>
      <w:r>
        <w:t xml:space="preserve">            </w:t>
      </w:r>
      <w:r w:rsidRPr="00581718">
        <w:rPr>
          <w:lang w:val="en-US"/>
        </w:rPr>
        <w:t xml:space="preserve">if (_output_mas &amp;&amp; _output_colcount != </w:t>
      </w:r>
      <w:r>
        <w:t>0)</w:t>
      </w:r>
    </w:p>
    <w:p w14:paraId="15D6AD1D" w14:textId="77777777" w:rsidR="00581718" w:rsidRDefault="00581718" w:rsidP="00581718">
      <w:pPr>
        <w:pStyle w:val="a3"/>
      </w:pPr>
      <w:r>
        <w:t xml:space="preserve">                table_focus_flag = 1; else {</w:t>
      </w:r>
    </w:p>
    <w:p w14:paraId="67BBE888" w14:textId="77777777" w:rsidR="00581718" w:rsidRDefault="00581718" w:rsidP="00581718">
      <w:pPr>
        <w:pStyle w:val="a3"/>
      </w:pPr>
      <w:r>
        <w:t xml:space="preserve">                print_help("\x1b[41mДанных для вывода нет. Невозможно переключиться на таблицу.\x1b[0m");</w:t>
      </w:r>
    </w:p>
    <w:p w14:paraId="2ED48FAF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</w:t>
      </w:r>
      <w:r w:rsidRPr="003E0936">
        <w:rPr>
          <w:lang w:val="en-US"/>
        </w:rPr>
        <w:t>Sleep(1000);</w:t>
      </w:r>
    </w:p>
    <w:p w14:paraId="2B99041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283EC6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 else </w:t>
      </w:r>
    </w:p>
    <w:p w14:paraId="0B4605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(c == KEY_ENTER) { // </w:t>
      </w:r>
      <w:r>
        <w:t>если</w:t>
      </w:r>
      <w:r w:rsidRPr="003E0936">
        <w:rPr>
          <w:lang w:val="en-US"/>
        </w:rPr>
        <w:t xml:space="preserve"> </w:t>
      </w:r>
      <w:r>
        <w:t>ввели</w:t>
      </w:r>
      <w:r w:rsidRPr="003E0936">
        <w:rPr>
          <w:lang w:val="en-US"/>
        </w:rPr>
        <w:t xml:space="preserve"> enter </w:t>
      </w:r>
    </w:p>
    <w:p w14:paraId="184D75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(_menu[position[0] - 1]._menu_size &gt; 0) { //</w:t>
      </w:r>
      <w:r>
        <w:t>если</w:t>
      </w:r>
      <w:r w:rsidRPr="003E0936">
        <w:rPr>
          <w:lang w:val="en-US"/>
        </w:rPr>
        <w:t xml:space="preserve"> </w:t>
      </w:r>
      <w:r>
        <w:t>в</w:t>
      </w:r>
      <w:r w:rsidRPr="003E0936">
        <w:rPr>
          <w:lang w:val="en-US"/>
        </w:rPr>
        <w:t xml:space="preserve"> </w:t>
      </w:r>
      <w:r>
        <w:t>текущем</w:t>
      </w:r>
      <w:r w:rsidRPr="003E0936">
        <w:rPr>
          <w:lang w:val="en-US"/>
        </w:rPr>
        <w:t xml:space="preserve"> </w:t>
      </w:r>
      <w:r>
        <w:t>пункте</w:t>
      </w:r>
      <w:r w:rsidRPr="003E0936">
        <w:rPr>
          <w:lang w:val="en-US"/>
        </w:rPr>
        <w:t xml:space="preserve"> </w:t>
      </w:r>
      <w:r>
        <w:t>меню</w:t>
      </w:r>
      <w:r w:rsidRPr="003E0936">
        <w:rPr>
          <w:lang w:val="en-US"/>
        </w:rPr>
        <w:t xml:space="preserve"> </w:t>
      </w:r>
      <w:r>
        <w:t>есть</w:t>
      </w:r>
      <w:r w:rsidRPr="003E0936">
        <w:rPr>
          <w:lang w:val="en-US"/>
        </w:rPr>
        <w:t xml:space="preserve"> </w:t>
      </w:r>
      <w:r>
        <w:t>сабменю</w:t>
      </w:r>
      <w:r w:rsidRPr="003E0936">
        <w:rPr>
          <w:lang w:val="en-US"/>
        </w:rPr>
        <w:t xml:space="preserve"> , </w:t>
      </w:r>
      <w:r>
        <w:t>то</w:t>
      </w:r>
      <w:r w:rsidRPr="003E0936">
        <w:rPr>
          <w:lang w:val="en-US"/>
        </w:rPr>
        <w:t xml:space="preserve"> </w:t>
      </w:r>
    </w:p>
    <w:p w14:paraId="6E9D1CCC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</w:t>
      </w:r>
      <w:r>
        <w:t xml:space="preserve">position[1] = 1; </w:t>
      </w:r>
    </w:p>
    <w:p w14:paraId="1C66A30A" w14:textId="77777777" w:rsidR="00581718" w:rsidRDefault="00581718" w:rsidP="00581718">
      <w:pPr>
        <w:pStyle w:val="a3"/>
      </w:pPr>
      <w:r>
        <w:t xml:space="preserve">                while (1) {//бесконечный цикл работы с сабменю </w:t>
      </w:r>
    </w:p>
    <w:p w14:paraId="288983E3" w14:textId="77777777" w:rsidR="00581718" w:rsidRDefault="00581718" w:rsidP="00581718">
      <w:pPr>
        <w:pStyle w:val="a3"/>
      </w:pPr>
      <w:r>
        <w:t xml:space="preserve">                    positionCur.X = _menu[position[0] - 1]._menu_name_lenght + 2;//устанавливаем текущие позиции для курсора </w:t>
      </w:r>
    </w:p>
    <w:p w14:paraId="3E95595B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</w:t>
      </w:r>
      <w:r w:rsidRPr="003E0936">
        <w:rPr>
          <w:lang w:val="en-US"/>
        </w:rPr>
        <w:t>positionCur.Y = _interval + 2;</w:t>
      </w:r>
    </w:p>
    <w:p w14:paraId="0291D34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_set_cur_to_pos(hConsole, positionCur); </w:t>
      </w:r>
    </w:p>
    <w:p w14:paraId="2F61F3E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i = 0; i &lt;= _menu[position[0] - 1]._menu_size; i++) { //</w:t>
      </w:r>
      <w:r>
        <w:t>цикл</w:t>
      </w:r>
      <w:r w:rsidRPr="003E0936">
        <w:rPr>
          <w:lang w:val="en-US"/>
        </w:rPr>
        <w:t xml:space="preserve"> </w:t>
      </w:r>
      <w:r>
        <w:t>отрисовки</w:t>
      </w:r>
      <w:r w:rsidRPr="003E0936">
        <w:rPr>
          <w:lang w:val="en-US"/>
        </w:rPr>
        <w:t xml:space="preserve"> </w:t>
      </w:r>
      <w:r>
        <w:t>каждого</w:t>
      </w:r>
      <w:r w:rsidRPr="003E0936">
        <w:rPr>
          <w:lang w:val="en-US"/>
        </w:rPr>
        <w:t xml:space="preserve"> </w:t>
      </w:r>
      <w:r>
        <w:t>окошка</w:t>
      </w:r>
      <w:r w:rsidRPr="003E0936">
        <w:rPr>
          <w:lang w:val="en-US"/>
        </w:rPr>
        <w:t xml:space="preserve"> </w:t>
      </w:r>
      <w:r>
        <w:t>меню</w:t>
      </w:r>
    </w:p>
    <w:p w14:paraId="5BD69A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j = 0; j &lt;= _menu[position[0] - 1]._max_sub_lenght + 2; j++) { //</w:t>
      </w:r>
      <w:r>
        <w:t>цикл</w:t>
      </w:r>
      <w:r w:rsidRPr="003E0936">
        <w:rPr>
          <w:lang w:val="en-US"/>
        </w:rPr>
        <w:t xml:space="preserve"> </w:t>
      </w:r>
      <w:r>
        <w:t>отрисовки</w:t>
      </w:r>
      <w:r w:rsidRPr="003E0936">
        <w:rPr>
          <w:lang w:val="en-US"/>
        </w:rPr>
        <w:t xml:space="preserve"> </w:t>
      </w:r>
      <w:r>
        <w:t>бордера</w:t>
      </w:r>
    </w:p>
    <w:p w14:paraId="52F1BFBF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</w:t>
      </w:r>
      <w:r>
        <w:t xml:space="preserve">if (j == 0) { </w:t>
      </w:r>
    </w:p>
    <w:p w14:paraId="1F55D26A" w14:textId="77777777" w:rsidR="00581718" w:rsidRDefault="00581718" w:rsidP="00581718">
      <w:pPr>
        <w:pStyle w:val="a3"/>
      </w:pPr>
      <w:r>
        <w:t xml:space="preserve">                                if (i == 0) {//если позиция 0 , то у нас верхние ограничитель</w:t>
      </w:r>
    </w:p>
    <w:p w14:paraId="3A75DFAF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</w:t>
      </w:r>
      <w:r w:rsidRPr="003E0936">
        <w:rPr>
          <w:lang w:val="en-US"/>
        </w:rPr>
        <w:t xml:space="preserve">printf("┌"); </w:t>
      </w:r>
    </w:p>
    <w:p w14:paraId="571318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}</w:t>
      </w:r>
    </w:p>
    <w:p w14:paraId="12A8CE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else</w:t>
      </w:r>
    </w:p>
    <w:p w14:paraId="70FA3A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if (i == _menu[position[0] - 1]._menu_size) {</w:t>
      </w:r>
    </w:p>
    <w:p w14:paraId="4AAB31F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</w:t>
      </w:r>
      <w:r>
        <w:t>printf("└"); //если конечная позиция , то нижний</w:t>
      </w:r>
    </w:p>
    <w:p w14:paraId="24A855C1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</w:t>
      </w:r>
      <w:r w:rsidRPr="003E0936">
        <w:rPr>
          <w:lang w:val="en-US"/>
        </w:rPr>
        <w:t>}</w:t>
      </w:r>
    </w:p>
    <w:p w14:paraId="68EE87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else printf("├"); // </w:t>
      </w:r>
      <w:r>
        <w:t>иначе</w:t>
      </w:r>
      <w:r w:rsidRPr="003E0936">
        <w:rPr>
          <w:lang w:val="en-US"/>
        </w:rPr>
        <w:t xml:space="preserve"> </w:t>
      </w:r>
      <w:r>
        <w:t>соеденитель</w:t>
      </w:r>
    </w:p>
    <w:p w14:paraId="21C20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}</w:t>
      </w:r>
    </w:p>
    <w:p w14:paraId="2B9DFAE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else</w:t>
      </w:r>
    </w:p>
    <w:p w14:paraId="66AFF83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if (j == _menu[position[0] - 1]._max_sub_lenght + 2) { </w:t>
      </w:r>
    </w:p>
    <w:p w14:paraId="07D13C1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</w:t>
      </w:r>
      <w:r>
        <w:t>if (i == 0) {</w:t>
      </w:r>
    </w:p>
    <w:p w14:paraId="00FAA1AA" w14:textId="77777777" w:rsidR="00581718" w:rsidRDefault="00581718" w:rsidP="00581718">
      <w:pPr>
        <w:pStyle w:val="a3"/>
      </w:pPr>
      <w:r>
        <w:t xml:space="preserve">                                        printf("┐"); //печать верхнего ограничителя</w:t>
      </w:r>
    </w:p>
    <w:p w14:paraId="2A18946E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</w:t>
      </w:r>
      <w:r w:rsidRPr="003E0936">
        <w:rPr>
          <w:lang w:val="en-US"/>
        </w:rPr>
        <w:t>}</w:t>
      </w:r>
    </w:p>
    <w:p w14:paraId="0C0317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else</w:t>
      </w:r>
    </w:p>
    <w:p w14:paraId="6D9A2F4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if (i == _menu[position[0] - 1]._menu_size) {</w:t>
      </w:r>
    </w:p>
    <w:p w14:paraId="4F157FEA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    </w:t>
      </w:r>
      <w:r>
        <w:t>printf("┘"); //печать нижнего ограничителя , если достигли конца</w:t>
      </w:r>
    </w:p>
    <w:p w14:paraId="06D91BA3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         </w:t>
      </w:r>
      <w:r w:rsidRPr="003E0936">
        <w:rPr>
          <w:lang w:val="en-US"/>
        </w:rPr>
        <w:t>_get_con_info(&amp;info_x);</w:t>
      </w:r>
    </w:p>
    <w:p w14:paraId="5205F7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positionCur.X = info_x.dwCursorPosition.X; </w:t>
      </w:r>
    </w:p>
    <w:p w14:paraId="49FCBD2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 = info_x.dwCursorPosition.Y;</w:t>
      </w:r>
    </w:p>
    <w:p w14:paraId="7FF0AE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positionCur.Y--; positionCur.X--;</w:t>
      </w:r>
    </w:p>
    <w:p w14:paraId="4F55B7C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_set_cur_to_pos(hConsole, positionCur); // </w:t>
      </w:r>
      <w:r>
        <w:t>ставим</w:t>
      </w:r>
      <w:r w:rsidRPr="003E0936">
        <w:rPr>
          <w:lang w:val="en-US"/>
        </w:rPr>
        <w:t xml:space="preserve"> </w:t>
      </w:r>
      <w:r>
        <w:t>курсор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назад</w:t>
      </w:r>
      <w:r w:rsidRPr="003E0936">
        <w:rPr>
          <w:lang w:val="en-US"/>
        </w:rPr>
        <w:t xml:space="preserve"> </w:t>
      </w:r>
      <w:r>
        <w:t>и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вверх</w:t>
      </w:r>
    </w:p>
    <w:p w14:paraId="267739C3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    </w:t>
      </w:r>
      <w:r>
        <w:t xml:space="preserve">printf("│"); //печать разделителя </w:t>
      </w:r>
    </w:p>
    <w:p w14:paraId="46EFAEBA" w14:textId="77777777" w:rsidR="00581718" w:rsidRDefault="00581718" w:rsidP="00581718">
      <w:pPr>
        <w:pStyle w:val="a3"/>
      </w:pPr>
      <w:r>
        <w:t xml:space="preserve">                                            positionCur.Y++;</w:t>
      </w:r>
    </w:p>
    <w:p w14:paraId="740EFAF2" w14:textId="77777777" w:rsidR="00581718" w:rsidRPr="003E0936" w:rsidRDefault="00581718" w:rsidP="00581718">
      <w:pPr>
        <w:pStyle w:val="a3"/>
        <w:rPr>
          <w:lang w:val="en-US"/>
        </w:rPr>
      </w:pPr>
      <w:r>
        <w:lastRenderedPageBreak/>
        <w:t xml:space="preserve">                                            </w:t>
      </w:r>
      <w:r w:rsidRPr="003E0936">
        <w:rPr>
          <w:lang w:val="en-US"/>
        </w:rPr>
        <w:t>_set_cur_to_pos(hConsole, positionCur);//</w:t>
      </w:r>
      <w:r>
        <w:t>возврат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текущую</w:t>
      </w:r>
      <w:r w:rsidRPr="003E0936">
        <w:rPr>
          <w:lang w:val="en-US"/>
        </w:rPr>
        <w:t xml:space="preserve"> </w:t>
      </w:r>
      <w:r>
        <w:t>позциию</w:t>
      </w:r>
    </w:p>
    <w:p w14:paraId="7DBE0CE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}</w:t>
      </w:r>
    </w:p>
    <w:p w14:paraId="7F01BE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else {</w:t>
      </w:r>
    </w:p>
    <w:p w14:paraId="00F52F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printf("┤"); //</w:t>
      </w:r>
      <w:r>
        <w:t>печать</w:t>
      </w:r>
      <w:r w:rsidRPr="003E0936">
        <w:rPr>
          <w:lang w:val="en-US"/>
        </w:rPr>
        <w:t xml:space="preserve"> </w:t>
      </w:r>
      <w:r>
        <w:t>соеденителя</w:t>
      </w:r>
    </w:p>
    <w:p w14:paraId="593D71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 _get_con_info(&amp;info_x);</w:t>
      </w:r>
    </w:p>
    <w:p w14:paraId="252C3E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positionCur.X = info_x.dwCursorPosition.X;</w:t>
      </w:r>
    </w:p>
    <w:p w14:paraId="2D6916D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 = info_x.dwCursorPosition.Y;</w:t>
      </w:r>
    </w:p>
    <w:p w14:paraId="339E31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positionCur.Y--; positionCur.X--;</w:t>
      </w:r>
    </w:p>
    <w:p w14:paraId="56EF8D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            _set_cur_to_pos(hConsole, positionCur);// </w:t>
      </w:r>
      <w:r>
        <w:t>ставим</w:t>
      </w:r>
      <w:r w:rsidRPr="003E0936">
        <w:rPr>
          <w:lang w:val="en-US"/>
        </w:rPr>
        <w:t xml:space="preserve"> </w:t>
      </w:r>
      <w:r>
        <w:t>курсор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назад</w:t>
      </w:r>
      <w:r w:rsidRPr="003E0936">
        <w:rPr>
          <w:lang w:val="en-US"/>
        </w:rPr>
        <w:t xml:space="preserve"> </w:t>
      </w:r>
      <w:r>
        <w:t>и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один</w:t>
      </w:r>
      <w:r w:rsidRPr="003E0936">
        <w:rPr>
          <w:lang w:val="en-US"/>
        </w:rPr>
        <w:t xml:space="preserve"> </w:t>
      </w:r>
      <w:r>
        <w:t>вверх</w:t>
      </w:r>
    </w:p>
    <w:p w14:paraId="3F22863E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    </w:t>
      </w:r>
      <w:r>
        <w:t>printf("│");// печать разделителя</w:t>
      </w:r>
    </w:p>
    <w:p w14:paraId="2A84D762" w14:textId="77777777" w:rsidR="00581718" w:rsidRDefault="00581718" w:rsidP="00581718">
      <w:pPr>
        <w:pStyle w:val="a3"/>
      </w:pPr>
      <w:r>
        <w:t xml:space="preserve">                                            positionCur.Y++; </w:t>
      </w:r>
    </w:p>
    <w:p w14:paraId="4547A2CB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                    </w:t>
      </w:r>
      <w:r w:rsidRPr="003E0936">
        <w:rPr>
          <w:lang w:val="en-US"/>
        </w:rPr>
        <w:t>_set_cur_to_pos(hConsole, positionCur);//</w:t>
      </w:r>
      <w:r>
        <w:t>возврат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текущую</w:t>
      </w:r>
      <w:r w:rsidRPr="003E0936">
        <w:rPr>
          <w:lang w:val="en-US"/>
        </w:rPr>
        <w:t xml:space="preserve"> </w:t>
      </w:r>
      <w:r>
        <w:t>позциию</w:t>
      </w:r>
      <w:r w:rsidRPr="003E0936">
        <w:rPr>
          <w:lang w:val="en-US"/>
        </w:rPr>
        <w:t xml:space="preserve"> </w:t>
      </w:r>
    </w:p>
    <w:p w14:paraId="683D1791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        </w:t>
      </w:r>
      <w:r>
        <w:t>}</w:t>
      </w:r>
    </w:p>
    <w:p w14:paraId="0ABDFD01" w14:textId="77777777" w:rsidR="00581718" w:rsidRDefault="00581718" w:rsidP="00581718">
      <w:pPr>
        <w:pStyle w:val="a3"/>
      </w:pPr>
      <w:r>
        <w:t xml:space="preserve">                                }</w:t>
      </w:r>
    </w:p>
    <w:p w14:paraId="359FD559" w14:textId="77777777" w:rsidR="00581718" w:rsidRDefault="00581718" w:rsidP="00581718">
      <w:pPr>
        <w:pStyle w:val="a3"/>
      </w:pPr>
      <w:r>
        <w:t xml:space="preserve">                                else (printf("─")); //печать промежуточного разделителя</w:t>
      </w:r>
    </w:p>
    <w:p w14:paraId="4FC883D5" w14:textId="77777777" w:rsidR="00581718" w:rsidRDefault="00581718" w:rsidP="00581718">
      <w:pPr>
        <w:pStyle w:val="a3"/>
      </w:pPr>
      <w:r>
        <w:t xml:space="preserve">                        }</w:t>
      </w:r>
    </w:p>
    <w:p w14:paraId="5A766DAD" w14:textId="77777777" w:rsidR="00581718" w:rsidRDefault="00581718" w:rsidP="00581718">
      <w:pPr>
        <w:pStyle w:val="a3"/>
      </w:pPr>
      <w:r>
        <w:t xml:space="preserve">                        positionCur.Y++; positionCur.X = _menu[position[0] - 1]._menu_name_lenght + 2; //стартовые параметры для печати данных</w:t>
      </w:r>
    </w:p>
    <w:p w14:paraId="0C5A63E3" w14:textId="77777777" w:rsidR="00581718" w:rsidRDefault="00581718" w:rsidP="00581718">
      <w:pPr>
        <w:pStyle w:val="a3"/>
      </w:pPr>
      <w:r>
        <w:t xml:space="preserve">                        _set_cur_to_pos(hConsole, positionCur); // установим курсор на данную позицию</w:t>
      </w:r>
    </w:p>
    <w:p w14:paraId="02B6AD5F" w14:textId="77777777" w:rsidR="00581718" w:rsidRDefault="00581718" w:rsidP="00581718">
      <w:pPr>
        <w:pStyle w:val="a3"/>
      </w:pPr>
      <w:r>
        <w:t xml:space="preserve">                        if (i == _menu[position[0] - 1]._menu_size) break; //если текущий номер совпал с размером , то ничего не рисуем дальше</w:t>
      </w:r>
    </w:p>
    <w:p w14:paraId="3525C7F0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</w:t>
      </w:r>
      <w:r w:rsidRPr="003E0936">
        <w:rPr>
          <w:lang w:val="en-US"/>
        </w:rPr>
        <w:t>int _margin = _menu[position[0] - 1]._max_sub_lenght + 2 - _menu[position[0] - 1]._sub_menu_lenght[i]; //</w:t>
      </w:r>
      <w:r>
        <w:t>высчитываем</w:t>
      </w:r>
      <w:r w:rsidRPr="003E0936">
        <w:rPr>
          <w:lang w:val="en-US"/>
        </w:rPr>
        <w:t xml:space="preserve"> </w:t>
      </w:r>
      <w:r>
        <w:t>отступ</w:t>
      </w:r>
    </w:p>
    <w:p w14:paraId="057425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_margin = _margin / 2; </w:t>
      </w:r>
    </w:p>
    <w:p w14:paraId="53CB710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printf("│");//</w:t>
      </w:r>
      <w:r>
        <w:t>печатаем</w:t>
      </w:r>
      <w:r w:rsidRPr="003E0936">
        <w:rPr>
          <w:lang w:val="en-US"/>
        </w:rPr>
        <w:t xml:space="preserve"> </w:t>
      </w:r>
      <w:r>
        <w:t>разделитель</w:t>
      </w:r>
    </w:p>
    <w:p w14:paraId="3EBCE60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l = 0; l &lt; _margin; l++) { printf(" "); } //</w:t>
      </w:r>
      <w:r>
        <w:t>делаем</w:t>
      </w:r>
      <w:r w:rsidRPr="003E0936">
        <w:rPr>
          <w:lang w:val="en-US"/>
        </w:rPr>
        <w:t xml:space="preserve"> </w:t>
      </w:r>
      <w:r>
        <w:t>отступ</w:t>
      </w:r>
      <w:r w:rsidRPr="003E0936">
        <w:rPr>
          <w:lang w:val="en-US"/>
        </w:rPr>
        <w:t xml:space="preserve"> </w:t>
      </w:r>
      <w:r>
        <w:t>слева</w:t>
      </w:r>
    </w:p>
    <w:p w14:paraId="6FD065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(position[1] - 1 == i) {</w:t>
      </w:r>
    </w:p>
    <w:p w14:paraId="28D358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printf("\x1b[43m%s\x1b[0m", _menu[position[0] - 1]._sub_menu[i]); // </w:t>
      </w:r>
      <w:r>
        <w:t>если</w:t>
      </w:r>
      <w:r w:rsidRPr="003E0936">
        <w:rPr>
          <w:lang w:val="en-US"/>
        </w:rPr>
        <w:t xml:space="preserve"> </w:t>
      </w:r>
      <w:r>
        <w:t>текущий</w:t>
      </w:r>
      <w:r w:rsidRPr="003E0936">
        <w:rPr>
          <w:lang w:val="en-US"/>
        </w:rPr>
        <w:t xml:space="preserve"> </w:t>
      </w:r>
      <w:r>
        <w:t>выбор</w:t>
      </w:r>
      <w:r w:rsidRPr="003E0936">
        <w:rPr>
          <w:lang w:val="en-US"/>
        </w:rPr>
        <w:t xml:space="preserve"> </w:t>
      </w:r>
      <w:r>
        <w:t>сабменю</w:t>
      </w:r>
      <w:r w:rsidRPr="003E0936">
        <w:rPr>
          <w:lang w:val="en-US"/>
        </w:rPr>
        <w:t xml:space="preserve"> </w:t>
      </w:r>
      <w:r>
        <w:t>совпал</w:t>
      </w:r>
      <w:r w:rsidRPr="003E0936">
        <w:rPr>
          <w:lang w:val="en-US"/>
        </w:rPr>
        <w:t xml:space="preserve"> , </w:t>
      </w:r>
      <w:r>
        <w:t>то</w:t>
      </w:r>
      <w:r w:rsidRPr="003E0936">
        <w:rPr>
          <w:lang w:val="en-US"/>
        </w:rPr>
        <w:t xml:space="preserve"> </w:t>
      </w:r>
      <w:r>
        <w:t>выделяем</w:t>
      </w:r>
      <w:r w:rsidRPr="003E0936">
        <w:rPr>
          <w:lang w:val="en-US"/>
        </w:rPr>
        <w:t xml:space="preserve"> </w:t>
      </w:r>
      <w:r>
        <w:t>его</w:t>
      </w:r>
    </w:p>
    <w:p w14:paraId="4F01FD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1A5964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else { printf("%s ", _menu[position[0] - 1]._sub_menu[i]); } // </w:t>
      </w:r>
      <w:r>
        <w:t>иначе</w:t>
      </w:r>
      <w:r w:rsidRPr="003E0936">
        <w:rPr>
          <w:lang w:val="en-US"/>
        </w:rPr>
        <w:t xml:space="preserve"> </w:t>
      </w:r>
      <w:r>
        <w:t>печатаем</w:t>
      </w:r>
      <w:r w:rsidRPr="003E0936">
        <w:rPr>
          <w:lang w:val="en-US"/>
        </w:rPr>
        <w:t xml:space="preserve"> </w:t>
      </w:r>
      <w:r>
        <w:t>обычно</w:t>
      </w:r>
    </w:p>
    <w:p w14:paraId="726CEB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l = 0; l &lt; _margin; l++) { printf(" "); } // </w:t>
      </w:r>
      <w:r>
        <w:t>печать</w:t>
      </w:r>
      <w:r w:rsidRPr="003E0936">
        <w:rPr>
          <w:lang w:val="en-US"/>
        </w:rPr>
        <w:t xml:space="preserve"> </w:t>
      </w:r>
      <w:r>
        <w:t>отступа</w:t>
      </w:r>
      <w:r w:rsidRPr="003E0936">
        <w:rPr>
          <w:lang w:val="en-US"/>
        </w:rPr>
        <w:t xml:space="preserve"> </w:t>
      </w:r>
      <w:r>
        <w:t>справа</w:t>
      </w:r>
      <w:r w:rsidRPr="003E0936">
        <w:rPr>
          <w:lang w:val="en-US"/>
        </w:rPr>
        <w:t xml:space="preserve"> </w:t>
      </w:r>
    </w:p>
    <w:p w14:paraId="579A312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positionCur.Y++;</w:t>
      </w:r>
    </w:p>
    <w:p w14:paraId="515C6ED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_set_cur_to_pos(hConsole, positionCur); // </w:t>
      </w:r>
      <w:r>
        <w:t>увеличиваем</w:t>
      </w:r>
      <w:r w:rsidRPr="003E0936">
        <w:rPr>
          <w:lang w:val="en-US"/>
        </w:rPr>
        <w:t xml:space="preserve"> y , </w:t>
      </w:r>
      <w:r>
        <w:t>и</w:t>
      </w:r>
      <w:r w:rsidRPr="003E0936">
        <w:rPr>
          <w:lang w:val="en-US"/>
        </w:rPr>
        <w:t xml:space="preserve"> </w:t>
      </w:r>
      <w:r>
        <w:t>ставим</w:t>
      </w:r>
      <w:r w:rsidRPr="003E0936">
        <w:rPr>
          <w:lang w:val="en-US"/>
        </w:rPr>
        <w:t xml:space="preserve"> </w:t>
      </w:r>
      <w:r>
        <w:t>курсор</w:t>
      </w:r>
      <w:r w:rsidRPr="003E0936">
        <w:rPr>
          <w:lang w:val="en-US"/>
        </w:rPr>
        <w:t xml:space="preserve"> </w:t>
      </w:r>
      <w:r>
        <w:t>на</w:t>
      </w:r>
      <w:r w:rsidRPr="003E0936">
        <w:rPr>
          <w:lang w:val="en-US"/>
        </w:rPr>
        <w:t xml:space="preserve"> </w:t>
      </w:r>
      <w:r>
        <w:t>след</w:t>
      </w:r>
      <w:r w:rsidRPr="003E0936">
        <w:rPr>
          <w:lang w:val="en-US"/>
        </w:rPr>
        <w:t xml:space="preserve"> </w:t>
      </w:r>
      <w:r>
        <w:t>позицию</w:t>
      </w:r>
    </w:p>
    <w:p w14:paraId="62145D5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}</w:t>
      </w:r>
    </w:p>
    <w:p w14:paraId="424D6710" w14:textId="77777777" w:rsidR="00581718" w:rsidRDefault="00581718" w:rsidP="00581718">
      <w:pPr>
        <w:pStyle w:val="a3"/>
      </w:pPr>
      <w:r>
        <w:t xml:space="preserve">                    c = getch(); //получаем нажатую кнопку </w:t>
      </w:r>
    </w:p>
    <w:p w14:paraId="2E779AD8" w14:textId="77777777" w:rsidR="00581718" w:rsidRDefault="00581718" w:rsidP="00581718">
      <w:pPr>
        <w:pStyle w:val="a3"/>
      </w:pPr>
      <w:r>
        <w:t xml:space="preserve">                    </w:t>
      </w:r>
    </w:p>
    <w:p w14:paraId="3D7C15A1" w14:textId="77777777" w:rsidR="00581718" w:rsidRDefault="00581718" w:rsidP="00581718">
      <w:pPr>
        <w:pStyle w:val="a3"/>
      </w:pPr>
      <w:r>
        <w:t xml:space="preserve">                    if (c == KEY_ENTER) { // если у нас нажат enter </w:t>
      </w:r>
    </w:p>
    <w:p w14:paraId="5C568E10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    </w:t>
      </w:r>
      <w:r w:rsidRPr="003E0936">
        <w:rPr>
          <w:lang w:val="en-US"/>
        </w:rPr>
        <w:t>int result = 0; //</w:t>
      </w:r>
      <w:r>
        <w:t>возвращаемое</w:t>
      </w:r>
      <w:r w:rsidRPr="003E0936">
        <w:rPr>
          <w:lang w:val="en-US"/>
        </w:rPr>
        <w:t xml:space="preserve"> </w:t>
      </w:r>
      <w:r>
        <w:t>значение</w:t>
      </w:r>
    </w:p>
    <w:p w14:paraId="7F94EE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l = 0; l &lt; position[0] - 1; l++) {</w:t>
      </w:r>
    </w:p>
    <w:p w14:paraId="0F7E4F2F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</w:t>
      </w:r>
      <w:r>
        <w:t xml:space="preserve">result += _menu[l]._menu_size; //до текущей позиции высчитываем результат выбора </w:t>
      </w:r>
    </w:p>
    <w:p w14:paraId="7BB07059" w14:textId="77777777" w:rsidR="00581718" w:rsidRDefault="00581718" w:rsidP="00581718">
      <w:pPr>
        <w:pStyle w:val="a3"/>
      </w:pPr>
      <w:r>
        <w:t xml:space="preserve">                        }</w:t>
      </w:r>
    </w:p>
    <w:p w14:paraId="3AD301F7" w14:textId="77777777" w:rsidR="00581718" w:rsidRDefault="00581718" w:rsidP="00581718">
      <w:pPr>
        <w:pStyle w:val="a3"/>
      </w:pPr>
      <w:r>
        <w:t xml:space="preserve">                        result += position[1]; // добавляем текущее смещение </w:t>
      </w:r>
    </w:p>
    <w:p w14:paraId="4BFF2F7B" w14:textId="77777777" w:rsidR="00581718" w:rsidRDefault="00581718" w:rsidP="00581718">
      <w:pPr>
        <w:pStyle w:val="a3"/>
      </w:pPr>
      <w:r>
        <w:t xml:space="preserve">                                     return result; // вернем результат</w:t>
      </w:r>
    </w:p>
    <w:p w14:paraId="17CD57DB" w14:textId="77777777" w:rsidR="00581718" w:rsidRDefault="00581718" w:rsidP="00581718">
      <w:pPr>
        <w:pStyle w:val="a3"/>
      </w:pPr>
      <w:r>
        <w:t xml:space="preserve">                                }</w:t>
      </w:r>
    </w:p>
    <w:p w14:paraId="3BB01BB0" w14:textId="77777777" w:rsidR="00581718" w:rsidRDefault="00581718" w:rsidP="00581718">
      <w:pPr>
        <w:pStyle w:val="a3"/>
      </w:pPr>
      <w:r>
        <w:t xml:space="preserve">                    if (c == KEY_ESC) { clear(); break; } // если escape , то очистим экран меню , выйдем с цикла </w:t>
      </w:r>
    </w:p>
    <w:p w14:paraId="6E231271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        </w:t>
      </w:r>
      <w:r w:rsidRPr="003E0936">
        <w:rPr>
          <w:lang w:val="en-US"/>
        </w:rPr>
        <w:t>position = _get_curent_selection(c, position, _menu[position[0] - 1]._menu_size, _menu_buttons, 1); //</w:t>
      </w:r>
      <w:r>
        <w:t>получение</w:t>
      </w:r>
      <w:r w:rsidRPr="003E0936">
        <w:rPr>
          <w:lang w:val="en-US"/>
        </w:rPr>
        <w:t xml:space="preserve"> </w:t>
      </w:r>
      <w:r>
        <w:t>новой</w:t>
      </w:r>
      <w:r w:rsidRPr="003E0936">
        <w:rPr>
          <w:lang w:val="en-US"/>
        </w:rPr>
        <w:t xml:space="preserve"> </w:t>
      </w:r>
      <w:r>
        <w:t>позиции</w:t>
      </w:r>
      <w:r w:rsidRPr="003E0936">
        <w:rPr>
          <w:lang w:val="en-US"/>
        </w:rPr>
        <w:t xml:space="preserve"> </w:t>
      </w:r>
      <w:r>
        <w:t>курсора</w:t>
      </w:r>
      <w:r w:rsidRPr="003E0936">
        <w:rPr>
          <w:lang w:val="en-US"/>
        </w:rPr>
        <w:t xml:space="preserve"> </w:t>
      </w:r>
      <w:r>
        <w:t>согласно</w:t>
      </w:r>
      <w:r w:rsidRPr="003E0936">
        <w:rPr>
          <w:lang w:val="en-US"/>
        </w:rPr>
        <w:t xml:space="preserve"> c</w:t>
      </w:r>
    </w:p>
    <w:p w14:paraId="52875B48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</w:t>
      </w:r>
      <w:r>
        <w:t>}</w:t>
      </w:r>
    </w:p>
    <w:p w14:paraId="2DC5B818" w14:textId="77777777" w:rsidR="00581718" w:rsidRDefault="00581718" w:rsidP="00581718">
      <w:pPr>
        <w:pStyle w:val="a3"/>
      </w:pPr>
      <w:r>
        <w:t xml:space="preserve">            }</w:t>
      </w:r>
    </w:p>
    <w:p w14:paraId="15342984" w14:textId="77777777" w:rsidR="00581718" w:rsidRDefault="00581718" w:rsidP="00581718">
      <w:pPr>
        <w:pStyle w:val="a3"/>
      </w:pPr>
      <w:r>
        <w:lastRenderedPageBreak/>
        <w:t xml:space="preserve">            else return PROGRAM_EXIT;   //Вернте выход из программы если в текущем меню 0 сабменю        </w:t>
      </w:r>
    </w:p>
    <w:p w14:paraId="0D297AA8" w14:textId="77777777" w:rsidR="00581718" w:rsidRDefault="00581718" w:rsidP="00581718">
      <w:pPr>
        <w:pStyle w:val="a3"/>
      </w:pPr>
      <w:r>
        <w:t xml:space="preserve">            }</w:t>
      </w:r>
    </w:p>
    <w:p w14:paraId="0B53405F" w14:textId="77777777" w:rsidR="00581718" w:rsidRDefault="00581718" w:rsidP="00581718">
      <w:pPr>
        <w:pStyle w:val="a3"/>
      </w:pPr>
      <w:r>
        <w:t xml:space="preserve">        else { //внутренний цикл работы будет получать новую позицию курсора </w:t>
      </w:r>
    </w:p>
    <w:p w14:paraId="13D93EFA" w14:textId="77777777" w:rsidR="00581718" w:rsidRPr="003E0936" w:rsidRDefault="00581718" w:rsidP="00581718">
      <w:pPr>
        <w:pStyle w:val="a3"/>
        <w:rPr>
          <w:lang w:val="en-US"/>
        </w:rPr>
      </w:pPr>
      <w:r>
        <w:t xml:space="preserve">            </w:t>
      </w:r>
      <w:r w:rsidRPr="003E0936">
        <w:rPr>
          <w:lang w:val="en-US"/>
        </w:rPr>
        <w:t xml:space="preserve">position = _get_curent_selection(c, position, 1, _menu_buttons, 0);    </w:t>
      </w:r>
    </w:p>
    <w:p w14:paraId="1051B4B8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</w:t>
      </w:r>
      <w:r>
        <w:t xml:space="preserve">}         </w:t>
      </w:r>
    </w:p>
    <w:p w14:paraId="298EBDA7" w14:textId="77777777" w:rsidR="00581718" w:rsidRDefault="00581718" w:rsidP="00581718">
      <w:pPr>
        <w:pStyle w:val="a3"/>
      </w:pPr>
      <w:r>
        <w:t xml:space="preserve">    }</w:t>
      </w:r>
    </w:p>
    <w:p w14:paraId="640E7C18" w14:textId="77777777" w:rsidR="00581718" w:rsidRDefault="00581718" w:rsidP="00581718">
      <w:pPr>
        <w:pStyle w:val="a3"/>
      </w:pPr>
    </w:p>
    <w:p w14:paraId="1ABB890D" w14:textId="77777777" w:rsidR="00581718" w:rsidRDefault="00581718" w:rsidP="00581718">
      <w:pPr>
        <w:pStyle w:val="a3"/>
      </w:pPr>
      <w:r>
        <w:t xml:space="preserve">    return EXIT_SUCCESS; //вернет успешный выход</w:t>
      </w:r>
    </w:p>
    <w:p w14:paraId="27857384" w14:textId="77777777" w:rsidR="00581718" w:rsidRDefault="00581718" w:rsidP="00581718">
      <w:pPr>
        <w:pStyle w:val="a3"/>
      </w:pPr>
      <w:r>
        <w:t>}</w:t>
      </w:r>
    </w:p>
    <w:p w14:paraId="45AD66D8" w14:textId="77777777" w:rsidR="00581718" w:rsidRDefault="00581718" w:rsidP="00581718">
      <w:pPr>
        <w:pStyle w:val="a3"/>
      </w:pPr>
      <w:r>
        <w:t>/// &lt;summary&gt;</w:t>
      </w:r>
    </w:p>
    <w:p w14:paraId="284F48C8" w14:textId="77777777" w:rsidR="00581718" w:rsidRDefault="00581718" w:rsidP="00581718">
      <w:pPr>
        <w:pStyle w:val="a3"/>
      </w:pPr>
      <w:r>
        <w:t>/// Анимированная картинка в консоли</w:t>
      </w:r>
    </w:p>
    <w:p w14:paraId="04A7F21B" w14:textId="77777777" w:rsidR="00581718" w:rsidRDefault="00581718" w:rsidP="00581718">
      <w:pPr>
        <w:pStyle w:val="a3"/>
      </w:pPr>
      <w:r>
        <w:t>/// &lt;/summary&gt;</w:t>
      </w:r>
    </w:p>
    <w:p w14:paraId="39FFBA4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animatedNeko() {</w:t>
      </w:r>
    </w:p>
    <w:p w14:paraId="229AA9D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FILE* f; int count = 1;</w:t>
      </w:r>
    </w:p>
    <w:p w14:paraId="2272415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while (1) {</w:t>
      </w:r>
    </w:p>
    <w:p w14:paraId="1442B0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11; i++) {</w:t>
      </w:r>
    </w:p>
    <w:p w14:paraId="5D68DB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char url[256] = { 0 };</w:t>
      </w:r>
    </w:p>
    <w:p w14:paraId="1AA89D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sprintf(url, "bakemonogatari-monogatari/banner (%d).txt", i);</w:t>
      </w:r>
    </w:p>
    <w:p w14:paraId="51A9436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f = fopen(url, "r"); char a[210]; </w:t>
      </w:r>
    </w:p>
    <w:p w14:paraId="658CECF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while (fgets(a,210,f) != NULL)</w:t>
      </w:r>
    </w:p>
    <w:p w14:paraId="6A6A97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{</w:t>
      </w:r>
    </w:p>
    <w:p w14:paraId="1640A5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         %s", a);</w:t>
      </w:r>
    </w:p>
    <w:p w14:paraId="490FF1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03A400E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Sleep(30);</w:t>
      </w:r>
    </w:p>
    <w:p w14:paraId="45C432B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COORD positionCur = { 0,0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12D9FC7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HANDLE hConsole = GetStdHandle(STD_OUTPUT_HANDLE);</w:t>
      </w:r>
    </w:p>
    <w:p w14:paraId="4FB7D3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5A35CC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5CEB23B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count++; </w:t>
      </w:r>
    </w:p>
    <w:p w14:paraId="43C65F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(count &gt;= 20) return;</w:t>
      </w:r>
    </w:p>
    <w:p w14:paraId="2C3E1B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65B431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4CDA6704" w14:textId="77777777" w:rsidR="00581718" w:rsidRPr="003E0936" w:rsidRDefault="00581718" w:rsidP="00581718">
      <w:pPr>
        <w:pStyle w:val="a3"/>
        <w:rPr>
          <w:lang w:val="en-US"/>
        </w:rPr>
      </w:pPr>
    </w:p>
    <w:p w14:paraId="71AED4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_print_bakground(int _window_w,int _window_h)</w:t>
      </w:r>
    </w:p>
    <w:p w14:paraId="5B1D05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{</w:t>
      </w:r>
    </w:p>
    <w:p w14:paraId="0371AEF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clearf();</w:t>
      </w:r>
    </w:p>
    <w:p w14:paraId="3B5270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char c =  rand() % (47 - 33 + 1) + 33;</w:t>
      </w:r>
    </w:p>
    <w:p w14:paraId="64BA98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srand(time(NULL));</w:t>
      </w:r>
    </w:p>
    <w:p w14:paraId="658ADA9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i = 0; i &lt; _window_h; i++)</w:t>
      </w:r>
    </w:p>
    <w:p w14:paraId="1AF119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{</w:t>
      </w:r>
    </w:p>
    <w:p w14:paraId="2E6BBE8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j = 0; j &lt; _window_w; j++) {</w:t>
      </w:r>
    </w:p>
    <w:p w14:paraId="767A27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printf("\x1b[44m%c\x1b[0m",c);</w:t>
      </w:r>
    </w:p>
    <w:p w14:paraId="475891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c= rand() % (47 - 33 + 1) + 33;</w:t>
      </w:r>
    </w:p>
    <w:p w14:paraId="2BD275C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3FE09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printf("\n");</w:t>
      </w:r>
    </w:p>
    <w:p w14:paraId="03D065E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6CE212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_print_border(_window_w, _window_h);</w:t>
      </w:r>
    </w:p>
    <w:p w14:paraId="37E6F2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31FE19F6" w14:textId="77777777" w:rsidR="00581718" w:rsidRPr="003E0936" w:rsidRDefault="00581718" w:rsidP="00581718">
      <w:pPr>
        <w:pStyle w:val="a3"/>
        <w:rPr>
          <w:lang w:val="en-US"/>
        </w:rPr>
      </w:pPr>
    </w:p>
    <w:p w14:paraId="7C36CAA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_print_border(int _window_w, int _window_h) {</w:t>
      </w:r>
    </w:p>
    <w:p w14:paraId="5D0881A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2A6253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1937EC4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y = _interval; y &lt;= _window_h - _interval; y++) {</w:t>
      </w:r>
    </w:p>
    <w:p w14:paraId="116F181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6DFCC13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if(y == _interval)  printf("┌");</w:t>
      </w:r>
    </w:p>
    <w:p w14:paraId="148E1D8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if (y == _window_h - _interval)</w:t>
      </w:r>
    </w:p>
    <w:p w14:paraId="2B105C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printf("└");</w:t>
      </w:r>
    </w:p>
    <w:p w14:paraId="2DB3B0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</w:t>
      </w:r>
    </w:p>
    <w:p w14:paraId="6174D36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59DE447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x = _otstup+1; x &lt; _window_w - _otstup; x++) {</w:t>
      </w:r>
    </w:p>
    <w:p w14:paraId="3EF4AE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((y == _interval) || (y == _window_h - _interval)) printf("─"); else  printf(" ");</w:t>
      </w:r>
    </w:p>
    <w:p w14:paraId="4BCB736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 </w:t>
      </w:r>
    </w:p>
    <w:p w14:paraId="57171B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if (y == _interval)  printf("┐");</w:t>
      </w:r>
    </w:p>
    <w:p w14:paraId="2C97F1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if (y == _window_h - _interval)</w:t>
      </w:r>
    </w:p>
    <w:p w14:paraId="5C1791A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printf("┘");</w:t>
      </w:r>
    </w:p>
    <w:p w14:paraId="0F3AFC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</w:t>
      </w:r>
    </w:p>
    <w:p w14:paraId="64F6602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printf("│");</w:t>
      </w:r>
    </w:p>
    <w:p w14:paraId="5AD33F8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positionCur.Y++;</w:t>
      </w:r>
    </w:p>
    <w:p w14:paraId="753856C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D6640D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26D1B665" w14:textId="77777777" w:rsidR="00581718" w:rsidRPr="003E0936" w:rsidRDefault="00581718" w:rsidP="00581718">
      <w:pPr>
        <w:pStyle w:val="a3"/>
        <w:rPr>
          <w:lang w:val="en-US"/>
        </w:rPr>
      </w:pPr>
    </w:p>
    <w:p w14:paraId="564F0F11" w14:textId="77777777" w:rsidR="00581718" w:rsidRPr="003E0936" w:rsidRDefault="00581718" w:rsidP="00581718">
      <w:pPr>
        <w:pStyle w:val="a3"/>
        <w:rPr>
          <w:lang w:val="en-US"/>
        </w:rPr>
      </w:pPr>
    </w:p>
    <w:p w14:paraId="3201D8DE" w14:textId="77777777" w:rsidR="00581718" w:rsidRPr="003E0936" w:rsidRDefault="00581718" w:rsidP="00581718">
      <w:pPr>
        <w:pStyle w:val="a3"/>
        <w:rPr>
          <w:lang w:val="en-US"/>
        </w:rPr>
      </w:pPr>
    </w:p>
    <w:p w14:paraId="0BE980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int* _get_window_size(int* size) {</w:t>
      </w:r>
    </w:p>
    <w:p w14:paraId="17EF113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hWndConsole;</w:t>
      </w:r>
    </w:p>
    <w:p w14:paraId="4974F8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size = (int*)calloc(2, sizeof(int));</w:t>
      </w:r>
    </w:p>
    <w:p w14:paraId="2765683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(hWndConsole = GetStdHandle(-12))</w:t>
      </w:r>
    </w:p>
    <w:p w14:paraId="785C47E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{</w:t>
      </w:r>
    </w:p>
    <w:p w14:paraId="073EF9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CONSOLE_SCREEN_BUFFER_INFO consoleInfo;</w:t>
      </w:r>
    </w:p>
    <w:p w14:paraId="15EFDC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(GetConsoleScreenBufferInfo(hWndConsole, &amp;consoleInfo))</w:t>
      </w:r>
    </w:p>
    <w:p w14:paraId="2DFCB43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{</w:t>
      </w:r>
    </w:p>
    <w:p w14:paraId="529A7C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size[0] = consoleInfo.srWindow.Right - consoleInfo.srWindow.Left + 1;</w:t>
      </w:r>
    </w:p>
    <w:p w14:paraId="0BA9B7A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size[1] = consoleInfo.srWindow.Bottom - consoleInfo.srWindow.Top + 1;</w:t>
      </w:r>
    </w:p>
    <w:p w14:paraId="08F7F1A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2AFED8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</w:t>
      </w:r>
    </w:p>
    <w:p w14:paraId="0DCD4CD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printf("Error: %d\n", GetLastError());</w:t>
      </w:r>
    </w:p>
    <w:p w14:paraId="18096B7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3C6D414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return size;</w:t>
      </w:r>
    </w:p>
    <w:p w14:paraId="466EE4D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274ECD7A" w14:textId="77777777" w:rsidR="00581718" w:rsidRPr="003E0936" w:rsidRDefault="00581718" w:rsidP="00581718">
      <w:pPr>
        <w:pStyle w:val="a3"/>
        <w:rPr>
          <w:lang w:val="en-US"/>
        </w:rPr>
      </w:pPr>
    </w:p>
    <w:p w14:paraId="152D76F9" w14:textId="77777777" w:rsidR="00581718" w:rsidRPr="003E0936" w:rsidRDefault="00581718" w:rsidP="00581718">
      <w:pPr>
        <w:pStyle w:val="a3"/>
        <w:rPr>
          <w:lang w:val="en-US"/>
        </w:rPr>
      </w:pPr>
    </w:p>
    <w:p w14:paraId="0C39E409" w14:textId="77777777" w:rsidR="00581718" w:rsidRPr="003E0936" w:rsidRDefault="00581718" w:rsidP="00581718">
      <w:pPr>
        <w:pStyle w:val="a3"/>
        <w:rPr>
          <w:lang w:val="en-US"/>
        </w:rPr>
      </w:pPr>
    </w:p>
    <w:p w14:paraId="23EDDB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_window(int _window_w, int _window_h, char* title) {</w:t>
      </w:r>
    </w:p>
    <w:p w14:paraId="7718F9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142722F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3C747A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5B7EF4A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_center_x, _center_y;</w:t>
      </w:r>
    </w:p>
    <w:p w14:paraId="307C4CE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_center_x = _window_w / 2;</w:t>
      </w:r>
    </w:p>
    <w:p w14:paraId="2B9F60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_center_y = _window_h / 2;</w:t>
      </w:r>
    </w:p>
    <w:p w14:paraId="1C53A6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5016EBB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2;</w:t>
      </w:r>
    </w:p>
    <w:p w14:paraId="1A5C8F0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y = 0; y &lt; height; y++) {</w:t>
      </w:r>
    </w:p>
    <w:p w14:paraId="6BE82CC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450AA6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x = 0; x &lt; width; x++) {</w:t>
      </w:r>
    </w:p>
    <w:p w14:paraId="449BF5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(y == 0) {</w:t>
      </w:r>
    </w:p>
    <w:p w14:paraId="2E1A9C1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(x == 0) {</w:t>
      </w:r>
    </w:p>
    <w:p w14:paraId="4DE1F9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printf("┌");</w:t>
      </w:r>
    </w:p>
    <w:p w14:paraId="71255FC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41D9261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 if (x == width - 1) { printf("┐"); }</w:t>
      </w:r>
    </w:p>
    <w:p w14:paraId="429752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   printf("─");</w:t>
      </w:r>
    </w:p>
    <w:p w14:paraId="4251E011" w14:textId="77777777" w:rsidR="00581718" w:rsidRPr="003E0936" w:rsidRDefault="00581718" w:rsidP="00581718">
      <w:pPr>
        <w:pStyle w:val="a3"/>
        <w:rPr>
          <w:lang w:val="en-US"/>
        </w:rPr>
      </w:pPr>
    </w:p>
    <w:p w14:paraId="5A0DBD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5C2AA7D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</w:t>
      </w:r>
    </w:p>
    <w:p w14:paraId="6B76D2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(y == height - 1)</w:t>
      </w:r>
    </w:p>
    <w:p w14:paraId="487582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5F1EAC0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(x == 0) {</w:t>
      </w:r>
    </w:p>
    <w:p w14:paraId="36BB2B1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printf("└");</w:t>
      </w:r>
    </w:p>
    <w:p w14:paraId="4571E0C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3CCA46E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if (x == width - 1) {</w:t>
      </w:r>
    </w:p>
    <w:p w14:paraId="370F06B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printf("┘");</w:t>
      </w:r>
    </w:p>
    <w:p w14:paraId="5681DC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EEB2C1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printf("─");</w:t>
      </w:r>
    </w:p>
    <w:p w14:paraId="2F07219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FA11A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 {</w:t>
      </w:r>
    </w:p>
    <w:p w14:paraId="2280207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(x == 0) {</w:t>
      </w:r>
    </w:p>
    <w:p w14:paraId="28695C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</w:t>
      </w:r>
    </w:p>
    <w:p w14:paraId="6D011A7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    }</w:t>
      </w:r>
    </w:p>
    <w:p w14:paraId="5E61EA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if (x == width - 1) { printf("│"); }</w:t>
      </w:r>
    </w:p>
    <w:p w14:paraId="6D6D25A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 printf(" ");</w:t>
      </w:r>
    </w:p>
    <w:p w14:paraId="0F4A87F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94F7C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3955FC3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positionCur.Y++;</w:t>
      </w:r>
    </w:p>
    <w:p w14:paraId="32B8FA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D6865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 + 1;</w:t>
      </w:r>
    </w:p>
    <w:p w14:paraId="290A92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+ 1;</w:t>
      </w:r>
    </w:p>
    <w:p w14:paraId="1592D4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3CE06E5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_temp_ots=0;</w:t>
      </w:r>
    </w:p>
    <w:p w14:paraId="08F611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(title) _temp_ots = (width - 2 - u8_strlen(title)) / 2;</w:t>
      </w:r>
    </w:p>
    <w:p w14:paraId="631B1A9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j = 0; j &lt; _temp_ots; j++) {</w:t>
      </w:r>
    </w:p>
    <w:p w14:paraId="21D752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 ");</w:t>
      </w:r>
    </w:p>
    <w:p w14:paraId="5C95C3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88206F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(title)  printf("%s", title);</w:t>
      </w:r>
    </w:p>
    <w:p w14:paraId="2F530B0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j = 0; j &lt; _temp_ots; j++) {</w:t>
      </w:r>
    </w:p>
    <w:p w14:paraId="1FD9D8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 ");</w:t>
      </w:r>
    </w:p>
    <w:p w14:paraId="036081C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285F88A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40B6F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+ 2;</w:t>
      </w:r>
    </w:p>
    <w:p w14:paraId="75CCD7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4E6998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j = 0; j &lt; width; j++) {</w:t>
      </w:r>
    </w:p>
    <w:p w14:paraId="43FDC53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(j == 0) printf("├");</w:t>
      </w:r>
    </w:p>
    <w:p w14:paraId="798299C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if (j == width - 1) {</w:t>
      </w:r>
    </w:p>
    <w:p w14:paraId="225345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printf("┤");</w:t>
      </w:r>
    </w:p>
    <w:p w14:paraId="6FA7054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5834A2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printf("─");</w:t>
      </w:r>
    </w:p>
    <w:p w14:paraId="48C11C6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336A771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1667ED53" w14:textId="77777777" w:rsidR="00581718" w:rsidRPr="003E0936" w:rsidRDefault="00581718" w:rsidP="00581718">
      <w:pPr>
        <w:pStyle w:val="a3"/>
        <w:rPr>
          <w:lang w:val="en-US"/>
        </w:rPr>
      </w:pPr>
    </w:p>
    <w:p w14:paraId="2C084A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int _confirm_window(char * message)</w:t>
      </w:r>
    </w:p>
    <w:p w14:paraId="552166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{</w:t>
      </w:r>
    </w:p>
    <w:p w14:paraId="7D56F3F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SetConsoleOutputCP(65001);</w:t>
      </w:r>
    </w:p>
    <w:p w14:paraId="0BD978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(!message)  message = "</w:t>
      </w:r>
      <w:r>
        <w:t>Выполнить</w:t>
      </w:r>
      <w:r w:rsidRPr="003E0936">
        <w:rPr>
          <w:lang w:val="en-US"/>
        </w:rPr>
        <w:t xml:space="preserve"> </w:t>
      </w:r>
      <w:r>
        <w:t>операцию</w:t>
      </w:r>
      <w:r w:rsidRPr="003E0936">
        <w:rPr>
          <w:lang w:val="en-US"/>
        </w:rPr>
        <w:t xml:space="preserve"> ?";</w:t>
      </w:r>
    </w:p>
    <w:p w14:paraId="30EF0FE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</w:t>
      </w:r>
    </w:p>
    <w:p w14:paraId="5E42AE6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3F29347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_window_w = _size_n[0]; int _window_h = _size_n[1];</w:t>
      </w:r>
    </w:p>
    <w:p w14:paraId="2ACF19B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_window(_window_w, _window_h, "</w:t>
      </w:r>
      <w:r>
        <w:t>Подтверждение</w:t>
      </w:r>
      <w:r w:rsidRPr="003E0936">
        <w:rPr>
          <w:lang w:val="en-US"/>
        </w:rPr>
        <w:t>");</w:t>
      </w:r>
    </w:p>
    <w:p w14:paraId="661A62C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CONSOLE_SCREEN_BUFFER_INFO info_x;</w:t>
      </w:r>
    </w:p>
    <w:p w14:paraId="1D4D9D8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45A1275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526E68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70AAFB8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 = _window_w / 2;</w:t>
      </w:r>
    </w:p>
    <w:p w14:paraId="6A80DA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_center_y = _window_h / 2;</w:t>
      </w:r>
    </w:p>
    <w:p w14:paraId="6C4DA2D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96D45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height / 4+2;</w:t>
      </w:r>
    </w:p>
    <w:p w14:paraId="7003FA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m_lenght = u8_strlen(message);</w:t>
      </w:r>
    </w:p>
    <w:p w14:paraId="63B5DB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margin = 0;</w:t>
      </w:r>
    </w:p>
    <w:p w14:paraId="52B1BC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/*margin = width - 21;</w:t>
      </w:r>
    </w:p>
    <w:p w14:paraId="079B2FE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margin = margin / 2;</w:t>
      </w:r>
    </w:p>
    <w:p w14:paraId="6789CA7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+= margin;</w:t>
      </w:r>
    </w:p>
    <w:p w14:paraId="2C2858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22CD504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printf("%s");*/</w:t>
      </w:r>
    </w:p>
    <w:p w14:paraId="398CCDBE" w14:textId="77777777" w:rsidR="00581718" w:rsidRPr="003E0936" w:rsidRDefault="00581718" w:rsidP="00581718">
      <w:pPr>
        <w:pStyle w:val="a3"/>
        <w:rPr>
          <w:lang w:val="en-US"/>
        </w:rPr>
      </w:pPr>
    </w:p>
    <w:p w14:paraId="69BDBCB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(m_lenght &lt; width - 2) {</w:t>
      </w:r>
    </w:p>
    <w:p w14:paraId="2EFE091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int margin = width - m_lenght;</w:t>
      </w:r>
    </w:p>
    <w:p w14:paraId="62AF387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margin = margin / 2;</w:t>
      </w:r>
    </w:p>
    <w:p w14:paraId="771695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+= margin;</w:t>
      </w:r>
    </w:p>
    <w:p w14:paraId="3883B8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304D31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printf("%s", message);</w:t>
      </w:r>
    </w:p>
    <w:p w14:paraId="1C73C1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1FD310F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else {</w:t>
      </w:r>
    </w:p>
    <w:p w14:paraId="7F3E6F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positionCur.X++;</w:t>
      </w:r>
    </w:p>
    <w:p w14:paraId="194696E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_set_cur_to_pos(hConsole, positionCur);</w:t>
      </w:r>
    </w:p>
    <w:p w14:paraId="4418B7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- 1) * 2; i++) {</w:t>
      </w:r>
    </w:p>
    <w:p w14:paraId="0339D73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printf("%c", message[i]);</w:t>
      </w:r>
    </w:p>
    <w:p w14:paraId="5D02BD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_get_con_info(&amp;info_x);</w:t>
      </w:r>
    </w:p>
    <w:p w14:paraId="4D3B83E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(info_x.dwCursorPosition.X - positionCur.X &gt;= width - 5) {</w:t>
      </w:r>
    </w:p>
    <w:p w14:paraId="7F4149D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printf("..."); break;</w:t>
      </w:r>
    </w:p>
    <w:p w14:paraId="06BA3A5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315CB38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C5F59E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1086D9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_selection = 1;</w:t>
      </w:r>
    </w:p>
    <w:p w14:paraId="3B61646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 - height / 2 + height / 4 + height / 3+2;</w:t>
      </w:r>
    </w:p>
    <w:p w14:paraId="22553A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while (1) {</w:t>
      </w:r>
    </w:p>
    <w:p w14:paraId="3AA0F5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= _center_x - width / 2 + 3;</w:t>
      </w:r>
    </w:p>
    <w:p w14:paraId="4BF0E4A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73815AB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(_selection) {</w:t>
      </w:r>
    </w:p>
    <w:p w14:paraId="448152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\x1b[43m</w:t>
      </w:r>
      <w:r>
        <w:t>ДА</w:t>
      </w:r>
      <w:r w:rsidRPr="003E0936">
        <w:rPr>
          <w:lang w:val="en-US"/>
        </w:rPr>
        <w:t>\x1b[0m ");</w:t>
      </w:r>
    </w:p>
    <w:p w14:paraId="3035B2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_center_x + width / 2-8;</w:t>
      </w:r>
    </w:p>
    <w:p w14:paraId="170B33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23D1F34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</w:t>
      </w:r>
      <w:r>
        <w:t>НЕТ</w:t>
      </w:r>
      <w:r w:rsidRPr="003E0936">
        <w:rPr>
          <w:lang w:val="en-US"/>
        </w:rPr>
        <w:t xml:space="preserve"> ");</w:t>
      </w:r>
    </w:p>
    <w:p w14:paraId="486E37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</w:t>
      </w:r>
    </w:p>
    <w:p w14:paraId="47611F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40351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{</w:t>
      </w:r>
    </w:p>
    <w:p w14:paraId="3E5AF5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</w:t>
      </w:r>
      <w:r>
        <w:t>ДА</w:t>
      </w:r>
      <w:r w:rsidRPr="003E0936">
        <w:rPr>
          <w:lang w:val="en-US"/>
        </w:rPr>
        <w:t xml:space="preserve"> ");</w:t>
      </w:r>
    </w:p>
    <w:p w14:paraId="42933EB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_center_x + width / 2 - 8;</w:t>
      </w:r>
    </w:p>
    <w:p w14:paraId="25D8C1A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0789E3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 \x1b[43m</w:t>
      </w:r>
      <w:r>
        <w:t>НЕТ</w:t>
      </w:r>
      <w:r w:rsidRPr="003E0936">
        <w:rPr>
          <w:lang w:val="en-US"/>
        </w:rPr>
        <w:t>\x1b[0m ");</w:t>
      </w:r>
    </w:p>
    <w:p w14:paraId="4FF262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</w:t>
      </w:r>
    </w:p>
    <w:p w14:paraId="20B547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6586F9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char c = getch();</w:t>
      </w:r>
    </w:p>
    <w:p w14:paraId="061A2CE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switch (c) {</w:t>
      </w:r>
    </w:p>
    <w:p w14:paraId="3539368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75://</w:t>
      </w:r>
      <w:r>
        <w:t>лево</w:t>
      </w:r>
    </w:p>
    <w:p w14:paraId="6EEE34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(_selection != 1) _selection++;</w:t>
      </w:r>
    </w:p>
    <w:p w14:paraId="436CB9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3D1618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77://</w:t>
      </w:r>
      <w:r>
        <w:t>право</w:t>
      </w:r>
    </w:p>
    <w:p w14:paraId="13BF899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(_selection == 1) _selection--;</w:t>
      </w:r>
    </w:p>
    <w:p w14:paraId="360F110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7B0DB7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KEY_ENTER:</w:t>
      </w:r>
    </w:p>
    <w:p w14:paraId="5858AC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return _selection;</w:t>
      </w:r>
    </w:p>
    <w:p w14:paraId="5CD0E0A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544859D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case KEY_ESC:</w:t>
      </w:r>
    </w:p>
    <w:p w14:paraId="76AC4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return 0;</w:t>
      </w:r>
    </w:p>
    <w:p w14:paraId="4A37606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break;</w:t>
      </w:r>
    </w:p>
    <w:p w14:paraId="497977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53EB4D6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505870C" w14:textId="77777777" w:rsidR="00581718" w:rsidRPr="003E0936" w:rsidRDefault="00581718" w:rsidP="00581718">
      <w:pPr>
        <w:pStyle w:val="a3"/>
        <w:rPr>
          <w:lang w:val="en-US"/>
        </w:rPr>
      </w:pPr>
    </w:p>
    <w:p w14:paraId="401A78E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return EXIT_SUCCESS;</w:t>
      </w:r>
    </w:p>
    <w:p w14:paraId="529E04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1318B108" w14:textId="77777777" w:rsidR="00581718" w:rsidRPr="003E0936" w:rsidRDefault="00581718" w:rsidP="00581718">
      <w:pPr>
        <w:pStyle w:val="a3"/>
        <w:rPr>
          <w:lang w:val="en-US"/>
        </w:rPr>
      </w:pPr>
    </w:p>
    <w:p w14:paraId="354C41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_in_window() {</w:t>
      </w:r>
    </w:p>
    <w:p w14:paraId="4972B03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</w:t>
      </w:r>
    </w:p>
    <w:p w14:paraId="4FDF2E7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4007123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_window_w = _size_n[0]; int _window_h = _size_n[1];</w:t>
      </w:r>
    </w:p>
    <w:p w14:paraId="6A532A5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_window(_window_w, _window_h,"</w:t>
      </w:r>
      <w:r>
        <w:t>Окно</w:t>
      </w:r>
      <w:r w:rsidRPr="003E0936">
        <w:rPr>
          <w:lang w:val="en-US"/>
        </w:rPr>
        <w:t xml:space="preserve"> </w:t>
      </w:r>
      <w:r>
        <w:t>ввода</w:t>
      </w:r>
      <w:r w:rsidRPr="003E0936">
        <w:rPr>
          <w:lang w:val="en-US"/>
        </w:rPr>
        <w:t>");</w:t>
      </w:r>
    </w:p>
    <w:p w14:paraId="138C1B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0101498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296F462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HANDLE hConsole = GetStdHandle(STD_OUTPUT_HANDLE);</w:t>
      </w:r>
    </w:p>
    <w:p w14:paraId="2CE2BB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 = _window_w / 2;</w:t>
      </w:r>
    </w:p>
    <w:p w14:paraId="113E37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_center_y = _window_h / 2;</w:t>
      </w:r>
    </w:p>
    <w:p w14:paraId="1AE24B5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67079B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_center_y;</w:t>
      </w:r>
    </w:p>
    <w:p w14:paraId="53FB544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margin = width - 21;</w:t>
      </w:r>
    </w:p>
    <w:p w14:paraId="6BDC75A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margin = margin / 2;</w:t>
      </w:r>
    </w:p>
    <w:p w14:paraId="039AE71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+= margin;</w:t>
      </w:r>
    </w:p>
    <w:p w14:paraId="68A0C3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7A7758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printf("</w:t>
      </w:r>
      <w:r>
        <w:t>Введите</w:t>
      </w:r>
      <w:r w:rsidRPr="003E0936">
        <w:rPr>
          <w:lang w:val="en-US"/>
        </w:rPr>
        <w:t xml:space="preserve"> </w:t>
      </w:r>
      <w:r>
        <w:t>данные</w:t>
      </w:r>
      <w:r w:rsidRPr="003E0936">
        <w:rPr>
          <w:lang w:val="en-US"/>
        </w:rPr>
        <w:t xml:space="preserve"> -&gt; ");</w:t>
      </w:r>
    </w:p>
    <w:p w14:paraId="4F94207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00ADDB3C" w14:textId="77777777" w:rsidR="00581718" w:rsidRPr="003E0936" w:rsidRDefault="00581718" w:rsidP="00581718">
      <w:pPr>
        <w:pStyle w:val="a3"/>
        <w:rPr>
          <w:lang w:val="en-US"/>
        </w:rPr>
      </w:pPr>
    </w:p>
    <w:p w14:paraId="28C03F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void _message_window(char* message) {</w:t>
      </w:r>
    </w:p>
    <w:p w14:paraId="7243710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</w:t>
      </w:r>
    </w:p>
    <w:p w14:paraId="205488F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6617B61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_window_w = _size_n[0]; int _window_h = _size_n[1];</w:t>
      </w:r>
    </w:p>
    <w:p w14:paraId="36B2417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_window(_window_w, _window_h,"</w:t>
      </w:r>
      <w:r>
        <w:t>Сообщение</w:t>
      </w:r>
      <w:r w:rsidRPr="003E0936">
        <w:rPr>
          <w:lang w:val="en-US"/>
        </w:rPr>
        <w:t>");</w:t>
      </w:r>
    </w:p>
    <w:p w14:paraId="6F863E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CONSOLE_SCREEN_BUFFER_INFO info_x;  HANDLE hConsole = GetStdHandle(STD_OUTPUT_HANDLE);</w:t>
      </w:r>
    </w:p>
    <w:p w14:paraId="0C10380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m_lenght = u8_strlen(message);</w:t>
      </w:r>
    </w:p>
    <w:p w14:paraId="654175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/ 4; int width = _window_w / 4;</w:t>
      </w:r>
    </w:p>
    <w:p w14:paraId="1B3CE26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_otstup,_interval 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</w:t>
      </w:r>
    </w:p>
    <w:p w14:paraId="09C5AF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</w:t>
      </w:r>
    </w:p>
    <w:p w14:paraId="7FE223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_center_x = _window_w / 2;</w:t>
      </w:r>
    </w:p>
    <w:p w14:paraId="2170A85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_center_y = _window_h / 2;</w:t>
      </w:r>
    </w:p>
    <w:p w14:paraId="79F634E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_center_x - width / 2;</w:t>
      </w:r>
    </w:p>
    <w:p w14:paraId="755901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= _center_y;</w:t>
      </w:r>
    </w:p>
    <w:p w14:paraId="728CF5E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if (m_lenght &lt; width - 2) {</w:t>
      </w:r>
    </w:p>
    <w:p w14:paraId="24C176B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int margin = width - m_lenght;</w:t>
      </w:r>
    </w:p>
    <w:p w14:paraId="2CF3B9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margin = margin / 2;</w:t>
      </w:r>
    </w:p>
    <w:p w14:paraId="1D24E7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+= margin;</w:t>
      </w:r>
    </w:p>
    <w:p w14:paraId="2BD696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6269E0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printf("%s", message);</w:t>
      </w:r>
    </w:p>
    <w:p w14:paraId="12D4F6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0EF5A22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else {</w:t>
      </w:r>
    </w:p>
    <w:p w14:paraId="005A585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positionCur.X++;</w:t>
      </w:r>
    </w:p>
    <w:p w14:paraId="24FA93A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3BFE8B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- 1)*2; i++) {</w:t>
      </w:r>
    </w:p>
    <w:p w14:paraId="2F496A1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printf("%c",message[i]);</w:t>
      </w:r>
    </w:p>
    <w:p w14:paraId="2E78D4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_get_con_info(&amp;info_x);</w:t>
      </w:r>
    </w:p>
    <w:p w14:paraId="6C8C20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(info_x.dwCursorPosition.X - positionCur.X &gt;= width - 5) {</w:t>
      </w:r>
    </w:p>
    <w:p w14:paraId="56C490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printf("..."); break;</w:t>
      </w:r>
    </w:p>
    <w:p w14:paraId="4DF3B98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1A222F1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2C75492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}</w:t>
      </w:r>
    </w:p>
    <w:p w14:paraId="2A84B8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</w:t>
      </w:r>
    </w:p>
    <w:p w14:paraId="40B49947" w14:textId="77777777" w:rsidR="00581718" w:rsidRPr="003E0936" w:rsidRDefault="00581718" w:rsidP="00581718">
      <w:pPr>
        <w:pStyle w:val="a3"/>
        <w:rPr>
          <w:lang w:val="en-US"/>
        </w:rPr>
      </w:pPr>
    </w:p>
    <w:p w14:paraId="6B690BF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}</w:t>
      </w:r>
    </w:p>
    <w:p w14:paraId="37FCCE09" w14:textId="77777777" w:rsidR="00581718" w:rsidRPr="003E0936" w:rsidRDefault="00581718" w:rsidP="00581718">
      <w:pPr>
        <w:pStyle w:val="a3"/>
        <w:rPr>
          <w:lang w:val="en-US"/>
        </w:rPr>
      </w:pPr>
    </w:p>
    <w:p w14:paraId="7878F7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>int _table_window(_tabel_metadata * table, abonent_t * _output_mass, int * _info_count, int*  page, int * _table_focus_flag, abonent** root, sort_struct* sort) {</w:t>
      </w:r>
    </w:p>
    <w:p w14:paraId="53CA26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CONSOLE_SCREEN_BUFFER_INFO info_x;  HANDLE hConsole = GetStdHandle(STD_OUTPUT_HANDLE);</w:t>
      </w:r>
    </w:p>
    <w:p w14:paraId="0D373D0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CONSOLE_CURSOR_INFO structCursorInfo;</w:t>
      </w:r>
    </w:p>
    <w:p w14:paraId="1B2C3A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GetConsoleCursorInfo(hConsole, &amp;structCursorInfo);</w:t>
      </w:r>
    </w:p>
    <w:p w14:paraId="0ACD83B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structCursorInfo.bVisible = FALSE;</w:t>
      </w:r>
    </w:p>
    <w:p w14:paraId="0941D7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SetConsoleCursorInfo(hConsole, &amp;structCursorInfo);</w:t>
      </w:r>
    </w:p>
    <w:p w14:paraId="3DF3087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static int row_selection[] = {1,1};</w:t>
      </w:r>
    </w:p>
    <w:p w14:paraId="2F98346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int* _size_n = NULL; </w:t>
      </w:r>
    </w:p>
    <w:p w14:paraId="7D1EA98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_size_n = _get_window_size(_size_n);</w:t>
      </w:r>
    </w:p>
    <w:p w14:paraId="1C5AB2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int _window_w = _size_n[0]; int _window_h = _size_n[1];</w:t>
      </w:r>
    </w:p>
    <w:p w14:paraId="5E6BA3E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_padding, _new_padding; int _mn_size_flag = 0; int _size_temp = 0;</w:t>
      </w:r>
    </w:p>
    <w:p w14:paraId="627BE9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_size_delta = 0; static int last_sel = 0;</w:t>
      </w:r>
    </w:p>
    <w:p w14:paraId="46B6D4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i = 0; i &lt; table-&gt;_col_count; i++) {</w:t>
      </w:r>
    </w:p>
    <w:p w14:paraId="6F11DD9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_size_delta += table-&gt;_cols[i].size;</w:t>
      </w:r>
    </w:p>
    <w:p w14:paraId="1B6E842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9D0C3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int height = _window_h - _interval * 2 - 10 ; int width = _window_w - _otstup * 2 - 4;</w:t>
      </w:r>
    </w:p>
    <w:p w14:paraId="58D8BA3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_size_delta = (width -2) - _size_delta - table-&gt;_col_count*2-5 ;</w:t>
      </w:r>
    </w:p>
    <w:p w14:paraId="0D6CDC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do {</w:t>
      </w:r>
    </w:p>
    <w:p w14:paraId="244758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COORD positionCur = { _otstup+2,_interval+3}; //</w:t>
      </w:r>
      <w:r>
        <w:t>позиция</w:t>
      </w:r>
      <w:r w:rsidRPr="003E0936">
        <w:rPr>
          <w:lang w:val="en-US"/>
        </w:rPr>
        <w:t xml:space="preserve"> x </w:t>
      </w:r>
      <w:r>
        <w:t>и</w:t>
      </w:r>
      <w:r w:rsidRPr="003E0936">
        <w:rPr>
          <w:lang w:val="en-US"/>
        </w:rPr>
        <w:t xml:space="preserve"> y </w:t>
      </w:r>
    </w:p>
    <w:p w14:paraId="6009E3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766124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for (int i = 0; i &lt; width; i++) {</w:t>
      </w:r>
    </w:p>
    <w:p w14:paraId="07D3C91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0) {</w:t>
      </w:r>
    </w:p>
    <w:p w14:paraId="62D7059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printf("┌");</w:t>
      </w:r>
    </w:p>
    <w:p w14:paraId="6DFF85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EAE3FD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width - 1) {</w:t>
      </w:r>
    </w:p>
    <w:p w14:paraId="7DD449E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printf("┐");</w:t>
      </w:r>
    </w:p>
    <w:p w14:paraId="542467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 else </w:t>
      </w:r>
    </w:p>
    <w:p w14:paraId="139078D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printf("─");</w:t>
      </w:r>
    </w:p>
    <w:p w14:paraId="2878A4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373964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positionCur.Y++; //positionCur.X++;</w:t>
      </w:r>
    </w:p>
    <w:p w14:paraId="2FDCF88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4B36DD4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printf("│");</w:t>
      </w:r>
    </w:p>
    <w:p w14:paraId="12D4F5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for (int i = 0; i &lt; table-&gt;_col_count; i++) {</w:t>
      </w:r>
    </w:p>
    <w:p w14:paraId="0ECC5C7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_get_con_info(&amp;info_x);</w:t>
      </w:r>
    </w:p>
    <w:p w14:paraId="5102F4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_padding = info_x.dwCursorPosition.X - 1;</w:t>
      </w:r>
    </w:p>
    <w:p w14:paraId="79716F5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sort-&gt;sort_f &amp;&amp; i!=0)</w:t>
      </w:r>
    </w:p>
    <w:p w14:paraId="0FC8EB9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if (sort-&gt;sort_t == UP)</w:t>
      </w:r>
    </w:p>
    <w:p w14:paraId="2A02E6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printf(" \x1b[44m%s\x1b[0m ", table-&gt;_cols[i].name);</w:t>
      </w:r>
    </w:p>
    <w:p w14:paraId="4C493D9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else printf(" \x1b[43m%s\x1b[0m ", table-&gt;_cols[i].name);</w:t>
      </w:r>
    </w:p>
    <w:p w14:paraId="30CD614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printf(" %s ", table-&gt;_cols[i].name);</w:t>
      </w:r>
    </w:p>
    <w:p w14:paraId="52192E2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(table-&gt;_cols[i].resizebl) {</w:t>
      </w:r>
    </w:p>
    <w:p w14:paraId="2B0BFD0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(!_mn_size_flag) {</w:t>
      </w:r>
    </w:p>
    <w:p w14:paraId="05F61F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int _tmp_padding = _size_delta / 3;</w:t>
      </w:r>
    </w:p>
    <w:p w14:paraId="4E1304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_size_delta -= _tmp_padding;</w:t>
      </w:r>
    </w:p>
    <w:p w14:paraId="4AA3721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_mn_size_flag = 1;</w:t>
      </w:r>
    </w:p>
    <w:p w14:paraId="7B5CAB6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((u8_strlen(table-&gt;_cols[i].name) + _tmp_padding) != table-&gt;_cols[i].size) {</w:t>
      </w:r>
    </w:p>
    <w:p w14:paraId="2D2880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table-&gt;_cols[i].size += _tmp_padding;</w:t>
      </w:r>
    </w:p>
    <w:p w14:paraId="05D4F40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55A27D1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55A6DA2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 {</w:t>
      </w:r>
    </w:p>
    <w:p w14:paraId="7D0C572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((u8_strlen(table-&gt;_cols[i].name) + _size_delta) != table-&gt;_cols[i].size) {</w:t>
      </w:r>
    </w:p>
    <w:p w14:paraId="5D790B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table-&gt;_cols[i].size += _size_delta;</w:t>
      </w:r>
    </w:p>
    <w:p w14:paraId="07BFCE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460A72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6AF9BA5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096F8643" w14:textId="77777777" w:rsidR="00581718" w:rsidRPr="003E0936" w:rsidRDefault="00581718" w:rsidP="00581718">
      <w:pPr>
        <w:pStyle w:val="a3"/>
        <w:rPr>
          <w:lang w:val="en-US"/>
        </w:rPr>
      </w:pPr>
    </w:p>
    <w:p w14:paraId="167E713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(u8_strlen(table-&gt;_cols[i].name) != table-&gt;_cols[i].size) {</w:t>
      </w:r>
    </w:p>
    <w:p w14:paraId="0BC9F9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int _sim_padding = table-&gt;_cols[i].size - u8_strlen(table-&gt;_cols[i].name);</w:t>
      </w:r>
    </w:p>
    <w:p w14:paraId="5E6D491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for (int i = 0; i &lt; _sim_padding; i++) {</w:t>
      </w:r>
    </w:p>
    <w:p w14:paraId="219A2D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 ");</w:t>
      </w:r>
    </w:p>
    <w:p w14:paraId="32C7FD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3D6412C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3306AC7" w14:textId="77777777" w:rsidR="00581718" w:rsidRPr="003E0936" w:rsidRDefault="00581718" w:rsidP="00581718">
      <w:pPr>
        <w:pStyle w:val="a3"/>
        <w:rPr>
          <w:lang w:val="en-US"/>
        </w:rPr>
      </w:pPr>
    </w:p>
    <w:p w14:paraId="337D27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634E8C4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_get_con_info(&amp;info_x);</w:t>
      </w:r>
    </w:p>
    <w:p w14:paraId="576993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positionCur.X = info_x.dwCursorPosition.X - 1;</w:t>
      </w:r>
    </w:p>
    <w:p w14:paraId="085DEF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_new_padding = info_x.dwCursorPosition.X - 1;</w:t>
      </w:r>
    </w:p>
    <w:p w14:paraId="16A6BA6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 -= 1;</w:t>
      </w:r>
    </w:p>
    <w:p w14:paraId="1549CE5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4B7EDAE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table-&gt;_col_count - 1) {</w:t>
      </w:r>
    </w:p>
    <w:p w14:paraId="5CA048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printf("┐");</w:t>
      </w:r>
    </w:p>
    <w:p w14:paraId="0C0A31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E072A1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 </w:t>
      </w:r>
    </w:p>
    <w:p w14:paraId="73E775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printf("┬");</w:t>
      </w:r>
    </w:p>
    <w:p w14:paraId="1187F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_get_con_info(&amp;info_x);</w:t>
      </w:r>
    </w:p>
    <w:p w14:paraId="282618D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 += 2; positionCur.X = _padding;</w:t>
      </w:r>
    </w:p>
    <w:p w14:paraId="5894A7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59E53C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(_padding == _otstup+2)</w:t>
      </w:r>
    </w:p>
    <w:p w14:paraId="4A4C10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{</w:t>
      </w:r>
    </w:p>
    <w:p w14:paraId="632D04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printf("├"); positionCur.X++;</w:t>
      </w:r>
    </w:p>
    <w:p w14:paraId="51128AA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4F5DEE9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else {</w:t>
      </w:r>
    </w:p>
    <w:p w14:paraId="6196694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positionCur.X++;</w:t>
      </w:r>
    </w:p>
    <w:p w14:paraId="625278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10D3823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1D36E0A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j = positionCur.X; j &lt; _new_padding; j++) {</w:t>
      </w:r>
    </w:p>
    <w:p w14:paraId="5D563A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printf("─");</w:t>
      </w:r>
    </w:p>
    <w:p w14:paraId="50053D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422D2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(i == table-&gt;_col_count - 1) {</w:t>
      </w:r>
    </w:p>
    <w:p w14:paraId="76F341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printf("┤");</w:t>
      </w:r>
    </w:p>
    <w:p w14:paraId="6D3647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566C1C7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</w:t>
      </w:r>
    </w:p>
    <w:p w14:paraId="0C8D01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printf("┼");</w:t>
      </w:r>
    </w:p>
    <w:p w14:paraId="188290B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 -= 1; positionCur.X = _new_padding + 1;</w:t>
      </w:r>
    </w:p>
    <w:p w14:paraId="63F773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27229B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}</w:t>
      </w:r>
    </w:p>
    <w:p w14:paraId="75A7D2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positionCur.Y += 2; </w:t>
      </w:r>
    </w:p>
    <w:p w14:paraId="423252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positionCur.X = _otstup + 2;</w:t>
      </w:r>
    </w:p>
    <w:p w14:paraId="1F96DC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_set_cur_to_pos(hConsole, positionCur);</w:t>
      </w:r>
    </w:p>
    <w:p w14:paraId="7991E6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</w:t>
      </w:r>
    </w:p>
    <w:p w14:paraId="6D3F1ED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(_output_mass &amp;&amp; *_info_count!=0) {</w:t>
      </w:r>
    </w:p>
    <w:p w14:paraId="298E88E7" w14:textId="77777777" w:rsidR="00581718" w:rsidRPr="003E0936" w:rsidRDefault="00581718" w:rsidP="00581718">
      <w:pPr>
        <w:pStyle w:val="a3"/>
        <w:rPr>
          <w:lang w:val="en-US"/>
        </w:rPr>
      </w:pPr>
    </w:p>
    <w:p w14:paraId="5C26D0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int _col_inpage = height;</w:t>
      </w:r>
    </w:p>
    <w:p w14:paraId="5812C1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int _diap[2] = { 0,0 };</w:t>
      </w:r>
    </w:p>
    <w:p w14:paraId="62A140B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_diap[0] = ((*page) - 1) * _col_inpage;</w:t>
      </w:r>
    </w:p>
    <w:p w14:paraId="5F3CA09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_diap[1] = _diap[0] + _col_inpage;</w:t>
      </w:r>
    </w:p>
    <w:p w14:paraId="33EABC1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//  if (row_selection[1]== last_sel)</w:t>
      </w:r>
    </w:p>
    <w:p w14:paraId="4F3DBC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for (int j = _diap[0]; j &lt; _diap[1]; j++)</w:t>
      </w:r>
    </w:p>
    <w:p w14:paraId="0E83E26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{</w:t>
      </w:r>
    </w:p>
    <w:p w14:paraId="7490402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(*_info_count &lt;= j) break;</w:t>
      </w:r>
    </w:p>
    <w:p w14:paraId="5CFA43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_set_cur_to_pos(hConsole, positionCur);</w:t>
      </w:r>
    </w:p>
    <w:p w14:paraId="07EC3C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(*_table_focus_flag)</w:t>
      </w:r>
    </w:p>
    <w:p w14:paraId="0CDB78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(j == ((*page) - 1) * _col_inpage + row_selection[1]-1)</w:t>
      </w:r>
    </w:p>
    <w:p w14:paraId="5A97EAE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printf("\x1b[42m");</w:t>
      </w:r>
    </w:p>
    <w:p w14:paraId="111C45C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04AE18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char buff[400] = { "" };</w:t>
      </w:r>
    </w:p>
    <w:p w14:paraId="2601B47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"%d", j+1); </w:t>
      </w:r>
    </w:p>
    <w:p w14:paraId="2A75448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6FD295D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printf("%s", buff);</w:t>
      </w:r>
    </w:p>
    <w:p w14:paraId="7CCBCF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3)</w:t>
      </w:r>
    </w:p>
    <w:p w14:paraId="31F170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16833D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3 - u8_strlen(buff); l++)</w:t>
      </w:r>
    </w:p>
    <w:p w14:paraId="43E99CA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742CA50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FC444B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578C7F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440D411D" w14:textId="77777777" w:rsidR="00581718" w:rsidRPr="003E0936" w:rsidRDefault="00581718" w:rsidP="00581718">
      <w:pPr>
        <w:pStyle w:val="a3"/>
        <w:rPr>
          <w:lang w:val="en-US"/>
        </w:rPr>
      </w:pPr>
    </w:p>
    <w:p w14:paraId="4B87CC0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"%s %s %s", _output_mass[j].fio.surname, _output_mass[j].fio.name, _output_mass[j].fio.secondname);</w:t>
      </w:r>
    </w:p>
    <w:p w14:paraId="33AA0D5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table-&gt;_cols[1].size + 2) {</w:t>
      </w:r>
    </w:p>
    <w:p w14:paraId="1DCFA2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sprintf(buff, "%s %c.%c", _output_mass[j].fio.surname, _output_mass[j].fio.name[0], _output_mass[j].fio.secondname[0]);</w:t>
      </w:r>
    </w:p>
    <w:p w14:paraId="418D2F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05E607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1FA7AE1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printf("%s", buff);</w:t>
      </w:r>
    </w:p>
    <w:p w14:paraId="7ECE81A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table-&gt;_cols[1].size + 2)</w:t>
      </w:r>
    </w:p>
    <w:p w14:paraId="53516AB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7578CAF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table-&gt;_cols[1].size + 2 - u8_strlen(buff); l++)</w:t>
      </w:r>
    </w:p>
    <w:p w14:paraId="360F850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0C6F3DF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2A970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595CC9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579F72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1AF2FC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sprintf(buff, "%s %s", _output_mass[j].autor.surname, _output_mass[j].autor.inicial);</w:t>
      </w:r>
    </w:p>
    <w:p w14:paraId="76C1327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table-&gt;_cols[2].size + 2) {</w:t>
      </w:r>
    </w:p>
    <w:p w14:paraId="6CBB1E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table-&gt;_cols[2].size - 1; l++) {</w:t>
      </w:r>
    </w:p>
    <w:p w14:paraId="618A67C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buff[l]);</w:t>
      </w:r>
    </w:p>
    <w:p w14:paraId="15BB273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7DC232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633C5AA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1D6F160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49AC13E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69857D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table-&gt;_cols[2].size + 2)</w:t>
      </w:r>
    </w:p>
    <w:p w14:paraId="411B7B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5670AD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table-&gt;_cols[2].size + 2 - u8_strlen(buff); l++)</w:t>
      </w:r>
    </w:p>
    <w:p w14:paraId="3BB9BC2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5F74460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0AAEC81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6E3FF75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2701D48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0C41F60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"%s", _output_mass[j].book_name);</w:t>
      </w:r>
    </w:p>
    <w:p w14:paraId="59879D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table-&gt;_cols[3].size + 2) {</w:t>
      </w:r>
    </w:p>
    <w:p w14:paraId="42BE34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table-&gt;_cols[3].size - 1; l++) {</w:t>
      </w:r>
    </w:p>
    <w:p w14:paraId="15FB14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_output_mass[j].book_name[l]);</w:t>
      </w:r>
    </w:p>
    <w:p w14:paraId="5C5CAEC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6AA963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7F583E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776ABE7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55196F8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4BD8BD4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table-&gt;_cols[3].size + 2)</w:t>
      </w:r>
    </w:p>
    <w:p w14:paraId="54E307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249D82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table-&gt;_cols[3].size + 2 - u8_strlen(buff); l++)</w:t>
      </w:r>
    </w:p>
    <w:p w14:paraId="49AAFA2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3F4C1C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65FC0A9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112E7D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3F8D7D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320C1B1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"%s", _output_mass[j].izd);</w:t>
      </w:r>
    </w:p>
    <w:p w14:paraId="1577CC0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table-&gt;_cols[4].size + 2) {</w:t>
      </w:r>
    </w:p>
    <w:p w14:paraId="2FD9C78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table-&gt;_cols[4].size - 1; l++) {</w:t>
      </w:r>
    </w:p>
    <w:p w14:paraId="50C89AB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_output_mass[j].izd[l]);</w:t>
      </w:r>
    </w:p>
    <w:p w14:paraId="3AE3AD4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B7A637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31479A3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2F2EC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5C75DAC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30573E9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table-&gt;_cols[4].size + 2)</w:t>
      </w:r>
    </w:p>
    <w:p w14:paraId="1E08099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356468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table-&gt;_cols[4].size + 2 - u8_strlen(buff); l++)</w:t>
      </w:r>
    </w:p>
    <w:p w14:paraId="681757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627A12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001EEF1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3DC660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7E6B3C3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72F27BF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"%d.%d.%d", _output_mass[j].date_out.d, _output_mass[j].date_out.m, _output_mass[j].date_out.y);</w:t>
      </w:r>
    </w:p>
    <w:p w14:paraId="5B8BDA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table-&gt;_cols[5].size + 2) {</w:t>
      </w:r>
    </w:p>
    <w:p w14:paraId="1F484E8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table-&gt;_cols[5].size - 1; l++) {</w:t>
      </w:r>
    </w:p>
    <w:p w14:paraId="33F8BE2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buff[l]);</w:t>
      </w:r>
    </w:p>
    <w:p w14:paraId="68A47BD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0930E45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33B4BEA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80255A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4C9D74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printf("%s", buff);</w:t>
      </w:r>
    </w:p>
    <w:p w14:paraId="4F99F44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table-&gt;_cols[5].size + 2)</w:t>
      </w:r>
    </w:p>
    <w:p w14:paraId="603DB4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3A3698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table-&gt;_cols[5].size + 2 - u8_strlen(buff); l++)</w:t>
      </w:r>
    </w:p>
    <w:p w14:paraId="5B87A1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7D40405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4F27FB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061A45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38D7FF0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SetConsoleOutputCP(1251); //-------</w:t>
      </w:r>
    </w:p>
    <w:p w14:paraId="5160952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sprintf(buff, "%.2f", _output_mass[j].cost);</w:t>
      </w:r>
    </w:p>
    <w:p w14:paraId="0147B81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&gt; table-&gt;_cols[6].size + 2) {</w:t>
      </w:r>
    </w:p>
    <w:p w14:paraId="376D1A0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table-&gt;_cols[6].size - 1; l++) {</w:t>
      </w:r>
    </w:p>
    <w:p w14:paraId="6F8D2F3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printf("%c", buff[l]);</w:t>
      </w:r>
    </w:p>
    <w:p w14:paraId="1658B1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63AFFC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printf("...");</w:t>
      </w:r>
    </w:p>
    <w:p w14:paraId="717EC3D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72C9E6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75C6646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printf("%s", buff);</w:t>
      </w:r>
    </w:p>
    <w:p w14:paraId="5707CFF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(u8_strlen(buff) &lt; table-&gt;_cols[6].size + 2)</w:t>
      </w:r>
    </w:p>
    <w:p w14:paraId="61C10D5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4628C2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l = 0; l &lt; table-&gt;_cols[6].size + 2 - u8_strlen(buff); l++)</w:t>
      </w:r>
    </w:p>
    <w:p w14:paraId="24AE2BD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 ");</w:t>
      </w:r>
    </w:p>
    <w:p w14:paraId="48D3A0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79CFBB2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314C3BE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printf("│");</w:t>
      </w:r>
    </w:p>
    <w:p w14:paraId="54A2303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(j == ((*page) - 1) * _col_inpage + row_selection[1] - 1)</w:t>
      </w:r>
    </w:p>
    <w:p w14:paraId="6D212D2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printf("\x1b[0m");</w:t>
      </w:r>
    </w:p>
    <w:p w14:paraId="2CCF578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positionCur.Y++;</w:t>
      </w:r>
    </w:p>
    <w:p w14:paraId="295E1F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1AEC421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74AFD0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else {</w:t>
      </w:r>
    </w:p>
    <w:p w14:paraId="17DB092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48FA582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- 12) / 2; i++)</w:t>
      </w:r>
    </w:p>
    <w:p w14:paraId="4714EB9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printf("-");</w:t>
      </w:r>
    </w:p>
    <w:p w14:paraId="089E0F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SetConsoleOutputCP(65001); //-------</w:t>
      </w:r>
    </w:p>
    <w:p w14:paraId="32BB70C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 </w:t>
      </w:r>
      <w:r>
        <w:t>Данных</w:t>
      </w:r>
      <w:r w:rsidRPr="003E0936">
        <w:rPr>
          <w:lang w:val="en-US"/>
        </w:rPr>
        <w:t xml:space="preserve"> </w:t>
      </w:r>
      <w:r>
        <w:t>нет</w:t>
      </w:r>
      <w:r w:rsidRPr="003E0936">
        <w:rPr>
          <w:lang w:val="en-US"/>
        </w:rPr>
        <w:t xml:space="preserve"> ");</w:t>
      </w:r>
    </w:p>
    <w:p w14:paraId="5BE23F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SetConsoleOutputCP(65001); //-------</w:t>
      </w:r>
    </w:p>
    <w:p w14:paraId="119A08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(width - 12) / 2 - 1; i++)</w:t>
      </w:r>
    </w:p>
    <w:p w14:paraId="5D397FF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printf("-");</w:t>
      </w:r>
    </w:p>
    <w:p w14:paraId="01F0099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((width - 12) % 2 == 1) printf("-");</w:t>
      </w:r>
    </w:p>
    <w:p w14:paraId="70ACC9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printf("│");</w:t>
      </w:r>
    </w:p>
    <w:p w14:paraId="2FB2D0C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positionCur.Y++;</w:t>
      </w:r>
    </w:p>
    <w:p w14:paraId="7A0082B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*_table_focus_flag = 0;</w:t>
      </w:r>
    </w:p>
    <w:p w14:paraId="00A37C3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1AE08294" w14:textId="77777777" w:rsidR="00581718" w:rsidRPr="003E0936" w:rsidRDefault="00581718" w:rsidP="00581718">
      <w:pPr>
        <w:pStyle w:val="a3"/>
        <w:rPr>
          <w:lang w:val="en-US"/>
        </w:rPr>
      </w:pPr>
    </w:p>
    <w:p w14:paraId="31FE17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 positionCur);</w:t>
      </w:r>
    </w:p>
    <w:p w14:paraId="7BCF9D8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int _row_num = 0; int _padd_border = table-&gt;_cols[_row_num].size + 2;</w:t>
      </w:r>
    </w:p>
    <w:p w14:paraId="66DC067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for (int i = 0; i &lt; width; i++) {</w:t>
      </w:r>
    </w:p>
    <w:p w14:paraId="21F2175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 == 0) {</w:t>
      </w:r>
    </w:p>
    <w:p w14:paraId="5F756E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printf("└");</w:t>
      </w:r>
    </w:p>
    <w:p w14:paraId="372933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42A78F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(i == width - 1) {</w:t>
      </w:r>
    </w:p>
    <w:p w14:paraId="313361F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printf("┘");</w:t>
      </w:r>
    </w:p>
    <w:p w14:paraId="1B41F44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4C4546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</w:t>
      </w:r>
    </w:p>
    <w:p w14:paraId="18B9D56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(i == _padd_border) {</w:t>
      </w:r>
    </w:p>
    <w:p w14:paraId="2C3BB8D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_row_num++;</w:t>
      </w:r>
    </w:p>
    <w:p w14:paraId="0A2ED8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(_row_num &lt; table-&gt;_col_count)</w:t>
      </w:r>
    </w:p>
    <w:p w14:paraId="422E38F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_padd_border += table-&gt;_cols[_row_num].size + 3;</w:t>
      </w:r>
    </w:p>
    <w:p w14:paraId="024CB19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printf("┴");</w:t>
      </w:r>
    </w:p>
    <w:p w14:paraId="53453DA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225BF7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3D34EE0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    printf("─");</w:t>
      </w:r>
    </w:p>
    <w:p w14:paraId="329C94E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}</w:t>
      </w:r>
    </w:p>
    <w:p w14:paraId="3C084BC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COORD temp_cord = positionCur;</w:t>
      </w:r>
    </w:p>
    <w:p w14:paraId="254F516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temp_cord.Y++;</w:t>
      </w:r>
    </w:p>
    <w:p w14:paraId="6EF1D2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_set_cur_to_pos(hConsole,temp_cord);</w:t>
      </w:r>
    </w:p>
    <w:p w14:paraId="4E217CE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char message[200] = "";</w:t>
      </w:r>
    </w:p>
    <w:p w14:paraId="75C2834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//if(( * _info_count) != 0)</w:t>
      </w:r>
    </w:p>
    <w:p w14:paraId="4232822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sprintf(message, "</w:t>
      </w:r>
      <w:r>
        <w:t>Страница</w:t>
      </w:r>
      <w:r w:rsidRPr="003E0936">
        <w:rPr>
          <w:lang w:val="en-US"/>
        </w:rPr>
        <w:t xml:space="preserve"> %d </w:t>
      </w:r>
      <w:r>
        <w:t>из</w:t>
      </w:r>
      <w:r w:rsidRPr="003E0936">
        <w:rPr>
          <w:lang w:val="en-US"/>
        </w:rPr>
        <w:t xml:space="preserve"> %d",*page,(*_info_count/height)+1);</w:t>
      </w:r>
    </w:p>
    <w:p w14:paraId="26B7B95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printf(message);</w:t>
      </w:r>
    </w:p>
    <w:p w14:paraId="714EB1D2" w14:textId="77777777" w:rsidR="00581718" w:rsidRPr="003E0936" w:rsidRDefault="00581718" w:rsidP="00581718">
      <w:pPr>
        <w:pStyle w:val="a3"/>
        <w:rPr>
          <w:lang w:val="en-US"/>
        </w:rPr>
      </w:pPr>
    </w:p>
    <w:p w14:paraId="7308B65A" w14:textId="77777777" w:rsidR="00581718" w:rsidRPr="003E0936" w:rsidRDefault="00581718" w:rsidP="00581718">
      <w:pPr>
        <w:pStyle w:val="a3"/>
        <w:rPr>
          <w:lang w:val="en-US"/>
        </w:rPr>
      </w:pPr>
    </w:p>
    <w:p w14:paraId="30489EA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if (*_table_focus_flag)</w:t>
      </w:r>
    </w:p>
    <w:p w14:paraId="6CFAF4D5" w14:textId="77777777" w:rsidR="00581718" w:rsidRPr="00CF71D8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</w:t>
      </w:r>
      <w:r w:rsidRPr="00CF71D8">
        <w:rPr>
          <w:lang w:val="en-US"/>
        </w:rPr>
        <w:t>{</w:t>
      </w:r>
    </w:p>
    <w:p w14:paraId="728F87D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char c = getch();</w:t>
      </w:r>
    </w:p>
    <w:p w14:paraId="075C0620" w14:textId="77777777" w:rsidR="00581718" w:rsidRPr="00CF71D8" w:rsidRDefault="00581718" w:rsidP="00581718">
      <w:pPr>
        <w:pStyle w:val="a3"/>
        <w:rPr>
          <w:lang w:val="en-US"/>
        </w:rPr>
      </w:pPr>
    </w:p>
    <w:p w14:paraId="7063AF3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KEY_ENTER) {</w:t>
      </w:r>
    </w:p>
    <w:p w14:paraId="3B450C7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_output_mass[((*page) - 1) * height + row_selection[1] - 1] = *_in_info_window(table, &amp;_output_mass[((*page) - 1) * height + row_selection[1] - 1], 0);</w:t>
      </w:r>
    </w:p>
    <w:p w14:paraId="62FD3D6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tree_deleteNodeById(root, _output_mass[((*page) - 1) * height + row_selection[1] - 1].id);</w:t>
      </w:r>
    </w:p>
    <w:p w14:paraId="2828728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_output_mass[((*page) - 1) * height + row_selection[1] - 1].id = util_hashCodeFromFio(&amp;_output_mass[((*page) - 1) * height + row_selection[1] - 1].fio);</w:t>
      </w:r>
    </w:p>
    <w:p w14:paraId="32BE790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tree_add(root, &amp;_output_mass[((*page) - 1) * height + row_selection[1] - 1]);</w:t>
      </w:r>
    </w:p>
    <w:p w14:paraId="50363FD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clear_table();</w:t>
      </w:r>
    </w:p>
    <w:p w14:paraId="4C3CC2D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520BD633" w14:textId="77777777" w:rsidR="00581718" w:rsidRPr="00CF71D8" w:rsidRDefault="00581718" w:rsidP="00581718">
      <w:pPr>
        <w:pStyle w:val="a3"/>
        <w:rPr>
          <w:lang w:val="en-US"/>
        </w:rPr>
      </w:pPr>
    </w:p>
    <w:p w14:paraId="2B25346D" w14:textId="77777777" w:rsidR="00581718" w:rsidRPr="00CF71D8" w:rsidRDefault="00581718" w:rsidP="00581718">
      <w:pPr>
        <w:pStyle w:val="a3"/>
        <w:rPr>
          <w:lang w:val="en-US"/>
        </w:rPr>
      </w:pPr>
    </w:p>
    <w:p w14:paraId="4D59018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KEY_ESC || c == KEY_TAB)</w:t>
      </w:r>
    </w:p>
    <w:p w14:paraId="6A9C804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10F1A3F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*_table_focus_flag = 0;</w:t>
      </w:r>
    </w:p>
    <w:p w14:paraId="212B3C5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break;</w:t>
      </w:r>
    </w:p>
    <w:p w14:paraId="12B62BF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71C0BD0D" w14:textId="77777777" w:rsidR="00581718" w:rsidRPr="00CF71D8" w:rsidRDefault="00581718" w:rsidP="00581718">
      <w:pPr>
        <w:pStyle w:val="a3"/>
        <w:rPr>
          <w:lang w:val="en-US"/>
        </w:rPr>
      </w:pPr>
    </w:p>
    <w:p w14:paraId="0A21894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KEY_DEL) {</w:t>
      </w:r>
    </w:p>
    <w:p w14:paraId="439BE51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</w:t>
      </w:r>
      <w:r>
        <w:t xml:space="preserve">if (_confirm_window("Вы действительно хотите удалить запись ?")) </w:t>
      </w:r>
      <w:r w:rsidRPr="00CF71D8">
        <w:rPr>
          <w:lang w:val="en-US"/>
        </w:rPr>
        <w:t>{</w:t>
      </w:r>
    </w:p>
    <w:p w14:paraId="4EB1B3E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// root =  tree_deleteNodeById(root, _output_mass[((*page) - 1) * height + row_selection[1] - 1].id);</w:t>
      </w:r>
    </w:p>
    <w:p w14:paraId="1250408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tree_deleteNodeById(root, _output_mass[((*page) - 1) * height + row_selection[1] - 1].id);</w:t>
      </w:r>
    </w:p>
    <w:p w14:paraId="2BC81BB7" w14:textId="77777777" w:rsidR="00581718" w:rsidRDefault="00581718" w:rsidP="00581718">
      <w:pPr>
        <w:pStyle w:val="a3"/>
      </w:pPr>
      <w:r w:rsidRPr="00CF71D8">
        <w:rPr>
          <w:lang w:val="en-US"/>
        </w:rPr>
        <w:t xml:space="preserve">                    </w:t>
      </w:r>
      <w:r>
        <w:t>_message_window("Запись успешно удалена");</w:t>
      </w:r>
    </w:p>
    <w:p w14:paraId="36DBF673" w14:textId="77777777" w:rsidR="00581718" w:rsidRPr="00CF71D8" w:rsidRDefault="00581718" w:rsidP="00581718">
      <w:pPr>
        <w:pStyle w:val="a3"/>
        <w:rPr>
          <w:lang w:val="en-US"/>
        </w:rPr>
      </w:pPr>
      <w:r>
        <w:t xml:space="preserve">                    </w:t>
      </w:r>
      <w:r w:rsidRPr="00CF71D8">
        <w:rPr>
          <w:lang w:val="en-US"/>
        </w:rPr>
        <w:t>int leafcount = tree_getNodeCount(*root, 0);</w:t>
      </w:r>
    </w:p>
    <w:p w14:paraId="2F8A71B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int  temp = 0;</w:t>
      </w:r>
    </w:p>
    <w:p w14:paraId="6D3A694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_get_output_info(*root, _output_mass, &amp;temp);</w:t>
      </w:r>
    </w:p>
    <w:p w14:paraId="74E6A2A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(leafcount == 0)</w:t>
      </w:r>
    </w:p>
    <w:p w14:paraId="4EFB189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_output_mass = NULL;</w:t>
      </w:r>
    </w:p>
    <w:p w14:paraId="11EC3C8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*_info_count = leafcount;</w:t>
      </w:r>
    </w:p>
    <w:p w14:paraId="2EDB5D7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(*_info_count &lt; ((*page) * height)) {</w:t>
      </w:r>
    </w:p>
    <w:p w14:paraId="309E58B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clear_table();</w:t>
      </w:r>
    </w:p>
    <w:p w14:paraId="45BDD87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if ((((*page) - 1) * height + row_selection[1] - 1) &gt; *_info_count) {</w:t>
      </w:r>
    </w:p>
    <w:p w14:paraId="1F27313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    row_selection[1] = *_info_count - ((*page) - 1) * height;</w:t>
      </w:r>
    </w:p>
    <w:p w14:paraId="3D97E3D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}</w:t>
      </w:r>
    </w:p>
    <w:p w14:paraId="070CBFA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if (((*_info_count) * (*page)) % height == 0){</w:t>
      </w:r>
    </w:p>
    <w:p w14:paraId="0F20DF2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    if (*page &gt; 1) { (*page)--; clear_table(); }</w:t>
      </w:r>
    </w:p>
    <w:p w14:paraId="7B1EB11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}</w:t>
      </w:r>
    </w:p>
    <w:p w14:paraId="637BAC5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</w:t>
      </w:r>
    </w:p>
    <w:p w14:paraId="1A8F9D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}</w:t>
      </w:r>
    </w:p>
    <w:p w14:paraId="12A4FE7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5EC3CC6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}</w:t>
      </w:r>
    </w:p>
    <w:p w14:paraId="1885D188" w14:textId="77777777" w:rsidR="00581718" w:rsidRPr="00CF71D8" w:rsidRDefault="00581718" w:rsidP="00581718">
      <w:pPr>
        <w:pStyle w:val="a3"/>
        <w:rPr>
          <w:lang w:val="en-US"/>
        </w:rPr>
      </w:pPr>
    </w:p>
    <w:p w14:paraId="60C40BC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KEY_HOME)</w:t>
      </w:r>
    </w:p>
    <w:p w14:paraId="5C047BB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lastRenderedPageBreak/>
        <w:t xml:space="preserve">            {</w:t>
      </w:r>
    </w:p>
    <w:p w14:paraId="330A7AE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(sort-&gt;sort_f &gt; 0) {</w:t>
      </w:r>
    </w:p>
    <w:p w14:paraId="34192FC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sort-&gt;sort_f--;</w:t>
      </w:r>
    </w:p>
    <w:p w14:paraId="454AD2E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628A2AE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699BEBB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1DAE3CC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KEY_END)</w:t>
      </w:r>
    </w:p>
    <w:p w14:paraId="405F20D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1C7CDEC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(sort-&gt;sort_f &lt; ZADANIE-1) {</w:t>
      </w:r>
    </w:p>
    <w:p w14:paraId="7D7B7B5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sort-&gt;sort_f++;</w:t>
      </w:r>
    </w:p>
    <w:p w14:paraId="0537ACE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43F0A36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01BAB5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72DCBF6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KEY_PGUP)</w:t>
      </w:r>
    </w:p>
    <w:p w14:paraId="19A7B50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51D8999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sort-&gt;sort_t = UP;</w:t>
      </w:r>
    </w:p>
    <w:p w14:paraId="7D89441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160536F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61196B4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KEY_PGDOWN)</w:t>
      </w:r>
    </w:p>
    <w:p w14:paraId="273577A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493D35D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sort-&gt;sort_t = DOWN;</w:t>
      </w:r>
    </w:p>
    <w:p w14:paraId="4C47349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_output_mass = _sort_output(_output_mass, _info_count, sort);</w:t>
      </w:r>
    </w:p>
    <w:p w14:paraId="62B9B3F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</w:t>
      </w:r>
    </w:p>
    <w:p w14:paraId="0939D12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0A1A083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KEY_ARROW_LEFT)</w:t>
      </w:r>
    </w:p>
    <w:p w14:paraId="23B9ABD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25019DF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(*page &gt; 1) { (*page)--; clear_table(); }</w:t>
      </w:r>
    </w:p>
    <w:p w14:paraId="4A14C353" w14:textId="77777777" w:rsidR="00581718" w:rsidRPr="00CF71D8" w:rsidRDefault="00581718" w:rsidP="00581718">
      <w:pPr>
        <w:pStyle w:val="a3"/>
        <w:rPr>
          <w:lang w:val="en-US"/>
        </w:rPr>
      </w:pPr>
    </w:p>
    <w:p w14:paraId="1996176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2E0C928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(c == KEY_ARROW_RIGHT)</w:t>
      </w:r>
    </w:p>
    <w:p w14:paraId="335D084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{</w:t>
      </w:r>
    </w:p>
    <w:p w14:paraId="1314369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(*_info_count &gt; ((*page) * height)) {</w:t>
      </w:r>
    </w:p>
    <w:p w14:paraId="097FC0D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(*page)++;</w:t>
      </w:r>
    </w:p>
    <w:p w14:paraId="0515942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clear_table();</w:t>
      </w:r>
    </w:p>
    <w:p w14:paraId="27E08D4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((((*page) - 1) * height + row_selection[1] - 1) &gt; *_info_count) {</w:t>
      </w:r>
    </w:p>
    <w:p w14:paraId="6C98CE1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row_selection[1] = *_info_count - ((*page) - 1) * height;</w:t>
      </w:r>
    </w:p>
    <w:p w14:paraId="3D26EE0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198703E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6BAE4C1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18AA535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int* temp = (int*)calloc(2, sizeof(int));</w:t>
      </w:r>
    </w:p>
    <w:p w14:paraId="594C1EF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temp = _get_curent_selection(c, row_selection, height, 1, 0);           </w:t>
      </w:r>
    </w:p>
    <w:p w14:paraId="584D25A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row_selection[1] = temp[1];</w:t>
      </w:r>
    </w:p>
    <w:p w14:paraId="22AA406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((((*page) - 1) * height + row_selection[1] - 1) == *_info_count) {</w:t>
      </w:r>
    </w:p>
    <w:p w14:paraId="7876576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row_selection[1] = row_selection[1] - 1;</w:t>
      </w:r>
    </w:p>
    <w:p w14:paraId="6F0336D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695CF4F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}</w:t>
      </w:r>
    </w:p>
    <w:p w14:paraId="2E2F37A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}while (*_table_focus_flag);</w:t>
      </w:r>
    </w:p>
    <w:p w14:paraId="6476957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return EXIT_SUCCESS;</w:t>
      </w:r>
    </w:p>
    <w:p w14:paraId="345034D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}</w:t>
      </w:r>
    </w:p>
    <w:p w14:paraId="0407202E" w14:textId="77777777" w:rsidR="00581718" w:rsidRPr="00CF71D8" w:rsidRDefault="00581718" w:rsidP="00581718">
      <w:pPr>
        <w:pStyle w:val="a3"/>
        <w:rPr>
          <w:lang w:val="en-US"/>
        </w:rPr>
      </w:pPr>
    </w:p>
    <w:p w14:paraId="206A278E" w14:textId="77777777" w:rsidR="00581718" w:rsidRPr="00CF71D8" w:rsidRDefault="00581718" w:rsidP="00581718">
      <w:pPr>
        <w:pStyle w:val="a3"/>
        <w:rPr>
          <w:lang w:val="en-US"/>
        </w:rPr>
      </w:pPr>
    </w:p>
    <w:p w14:paraId="237C37D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void _big_window(char* title) {</w:t>
      </w:r>
    </w:p>
    <w:p w14:paraId="6F7646D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HANDLE hConsole = GetStdHandle(STD_OUTPUT_HANDLE);</w:t>
      </w:r>
    </w:p>
    <w:p w14:paraId="2788478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int* _size_n = NULL;</w:t>
      </w:r>
    </w:p>
    <w:p w14:paraId="322CBA1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_size_n = _get_window_size(_size_n);</w:t>
      </w:r>
    </w:p>
    <w:p w14:paraId="78ECF3F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_window_w = _size_n[0]; int  _window_h = _size_n[1];</w:t>
      </w:r>
    </w:p>
    <w:p w14:paraId="3557B66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_padding, _new_padding; int _mn_size_flag = 0; int _size_temp = 0; char buff[200];</w:t>
      </w:r>
    </w:p>
    <w:p w14:paraId="00FE44E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height = _window_h / 2;  </w:t>
      </w:r>
    </w:p>
    <w:p w14:paraId="35A5E21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width = _window_w / 2;</w:t>
      </w:r>
    </w:p>
    <w:p w14:paraId="37DFE24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_center_x = _window_w / 2;</w:t>
      </w:r>
    </w:p>
    <w:p w14:paraId="22F8932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int _center_y = _window_h / 2;</w:t>
      </w:r>
    </w:p>
    <w:p w14:paraId="35317B4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positionCur.X = _center_x - width / 2;</w:t>
      </w:r>
    </w:p>
    <w:p w14:paraId="465363A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lastRenderedPageBreak/>
        <w:t xml:space="preserve">    positionCur.Y = _center_y - height / 2;</w:t>
      </w:r>
    </w:p>
    <w:p w14:paraId="0821F59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y = 0; y &lt; height; y++) {</w:t>
      </w:r>
    </w:p>
    <w:p w14:paraId="19D7CDD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_set_cur_to_pos(hConsole, positionCur);</w:t>
      </w:r>
    </w:p>
    <w:p w14:paraId="06FF9F9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for (int x = 0; x &lt; width; x++) {</w:t>
      </w:r>
    </w:p>
    <w:p w14:paraId="179A6DC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if (y == 0) {</w:t>
      </w:r>
    </w:p>
    <w:p w14:paraId="1A73145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(x == 0) {</w:t>
      </w:r>
    </w:p>
    <w:p w14:paraId="4BDEF57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printf("┌");</w:t>
      </w:r>
    </w:p>
    <w:p w14:paraId="437AA24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52AF65E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else if (x == width - 1) { printf("┐"); }</w:t>
      </w:r>
    </w:p>
    <w:p w14:paraId="2DE594B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else   printf("─");</w:t>
      </w:r>
    </w:p>
    <w:p w14:paraId="5B8791CA" w14:textId="77777777" w:rsidR="00581718" w:rsidRPr="00CF71D8" w:rsidRDefault="00581718" w:rsidP="00581718">
      <w:pPr>
        <w:pStyle w:val="a3"/>
        <w:rPr>
          <w:lang w:val="en-US"/>
        </w:rPr>
      </w:pPr>
    </w:p>
    <w:p w14:paraId="7AF0D3A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}</w:t>
      </w:r>
    </w:p>
    <w:p w14:paraId="03F40B9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else</w:t>
      </w:r>
    </w:p>
    <w:p w14:paraId="446CEDE1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if (y == height - 1)</w:t>
      </w:r>
    </w:p>
    <w:p w14:paraId="21EEA4A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{</w:t>
      </w:r>
    </w:p>
    <w:p w14:paraId="5B2FABA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(x == 0) {</w:t>
      </w:r>
    </w:p>
    <w:p w14:paraId="4ED911B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printf("└");</w:t>
      </w:r>
    </w:p>
    <w:p w14:paraId="7889707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4BACA76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if (x == width - 1) {</w:t>
      </w:r>
    </w:p>
    <w:p w14:paraId="399DEA6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printf("┘");</w:t>
      </w:r>
    </w:p>
    <w:p w14:paraId="7A36A47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1D517AA0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printf("─");</w:t>
      </w:r>
    </w:p>
    <w:p w14:paraId="59DA018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1B7A454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else {</w:t>
      </w:r>
    </w:p>
    <w:p w14:paraId="3CBFAFF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if (x == 0) {</w:t>
      </w:r>
    </w:p>
    <w:p w14:paraId="20CDAEE2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    printf("│");</w:t>
      </w:r>
    </w:p>
    <w:p w14:paraId="0DBAD10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}</w:t>
      </w:r>
    </w:p>
    <w:p w14:paraId="52F17A24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if (x == width - 1) { printf("│"); }</w:t>
      </w:r>
    </w:p>
    <w:p w14:paraId="14E7A24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    else printf(" ");</w:t>
      </w:r>
    </w:p>
    <w:p w14:paraId="154A3B0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    }</w:t>
      </w:r>
    </w:p>
    <w:p w14:paraId="5BC7CB0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}</w:t>
      </w:r>
    </w:p>
    <w:p w14:paraId="1AC4573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positionCur.Y++;</w:t>
      </w:r>
    </w:p>
    <w:p w14:paraId="7953592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0D9054DC" w14:textId="77777777" w:rsidR="00581718" w:rsidRPr="00CF71D8" w:rsidRDefault="00581718" w:rsidP="00581718">
      <w:pPr>
        <w:pStyle w:val="a3"/>
        <w:rPr>
          <w:lang w:val="en-US"/>
        </w:rPr>
      </w:pPr>
    </w:p>
    <w:p w14:paraId="7514432D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positionCur.X = _center_x - width / 2 + 1;</w:t>
      </w:r>
    </w:p>
    <w:p w14:paraId="25620B9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positionCur.Y = _center_y - height / 2 + 1;</w:t>
      </w:r>
    </w:p>
    <w:p w14:paraId="3D63453F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_set_cur_to_pos(hConsole, positionCur);</w:t>
      </w:r>
    </w:p>
    <w:p w14:paraId="24644DD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int _temp_ots = 0;</w:t>
      </w:r>
    </w:p>
    <w:p w14:paraId="370BF82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if (title) _temp_ots = (width - 2 - u8_strlen(title)) / 2;</w:t>
      </w:r>
    </w:p>
    <w:p w14:paraId="613C5E2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j = 0; j &lt; _temp_ots; j++) {</w:t>
      </w:r>
    </w:p>
    <w:p w14:paraId="63F460B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printf(" ");</w:t>
      </w:r>
    </w:p>
    <w:p w14:paraId="312F6449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02271E83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if(title)  printf("%s", title);</w:t>
      </w:r>
    </w:p>
    <w:p w14:paraId="31CA40D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j = 0; j &lt; _temp_ots; j++) {</w:t>
      </w:r>
    </w:p>
    <w:p w14:paraId="372622E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printf(" ");</w:t>
      </w:r>
    </w:p>
    <w:p w14:paraId="4D156AC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49AF42D8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positionCur.X = _center_x - width / 2;</w:t>
      </w:r>
    </w:p>
    <w:p w14:paraId="63A4226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positionCur.Y = _center_y - height / 2 + 2;</w:t>
      </w:r>
    </w:p>
    <w:p w14:paraId="2AC96D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_set_cur_to_pos(hConsole, positionCur);</w:t>
      </w:r>
    </w:p>
    <w:p w14:paraId="0C85AF16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for (int j = 0; j &lt; width; j++) {</w:t>
      </w:r>
    </w:p>
    <w:p w14:paraId="7F9A842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if (j == 0) printf("├");</w:t>
      </w:r>
    </w:p>
    <w:p w14:paraId="65CCCFF7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else if (j == width - 1) {</w:t>
      </w:r>
    </w:p>
    <w:p w14:paraId="7D53240C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    printf("┤");</w:t>
      </w:r>
    </w:p>
    <w:p w14:paraId="799AE115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}</w:t>
      </w:r>
    </w:p>
    <w:p w14:paraId="45B9E53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    else printf("─");</w:t>
      </w:r>
    </w:p>
    <w:p w14:paraId="079BD2FE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}</w:t>
      </w:r>
    </w:p>
    <w:p w14:paraId="7FFA037B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}</w:t>
      </w:r>
    </w:p>
    <w:p w14:paraId="35648224" w14:textId="77777777" w:rsidR="00581718" w:rsidRPr="00CF71D8" w:rsidRDefault="00581718" w:rsidP="00581718">
      <w:pPr>
        <w:pStyle w:val="a3"/>
        <w:rPr>
          <w:lang w:val="en-US"/>
        </w:rPr>
      </w:pPr>
    </w:p>
    <w:p w14:paraId="6BE16DAD" w14:textId="77777777" w:rsidR="00581718" w:rsidRPr="00CF71D8" w:rsidRDefault="00581718" w:rsidP="00581718">
      <w:pPr>
        <w:pStyle w:val="a3"/>
        <w:rPr>
          <w:lang w:val="en-US"/>
        </w:rPr>
      </w:pPr>
    </w:p>
    <w:p w14:paraId="42397471" w14:textId="77777777" w:rsidR="00581718" w:rsidRPr="00CF71D8" w:rsidRDefault="00581718" w:rsidP="00581718">
      <w:pPr>
        <w:pStyle w:val="a3"/>
        <w:rPr>
          <w:lang w:val="en-US"/>
        </w:rPr>
      </w:pPr>
    </w:p>
    <w:p w14:paraId="3134F0CA" w14:textId="77777777" w:rsidR="00581718" w:rsidRPr="00CF71D8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>abonent_t* _in_info_window(_tabel_metadata* table, abonent_t *_output_info,int _cycle_in_flag) {</w:t>
      </w:r>
    </w:p>
    <w:p w14:paraId="570631C6" w14:textId="77777777" w:rsidR="00581718" w:rsidRPr="00141050" w:rsidRDefault="00581718" w:rsidP="00581718">
      <w:pPr>
        <w:pStyle w:val="a3"/>
        <w:rPr>
          <w:lang w:val="en-US"/>
        </w:rPr>
      </w:pPr>
      <w:r w:rsidRPr="00CF71D8">
        <w:rPr>
          <w:lang w:val="en-US"/>
        </w:rPr>
        <w:t xml:space="preserve">    </w:t>
      </w:r>
      <w:r w:rsidRPr="00141050">
        <w:rPr>
          <w:lang w:val="en-US"/>
        </w:rPr>
        <w:t>CONSOLE_SCREEN_BUFFER_INFO info_x;  HANDLE hConsole = GetStdHandle(STD_OUTPUT_HANDLE);</w:t>
      </w:r>
    </w:p>
    <w:p w14:paraId="23B0623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int* _size_n = NULL; abonent_t *  _temp_info;</w:t>
      </w:r>
    </w:p>
    <w:p w14:paraId="40B4469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if (_output_info ) {</w:t>
      </w:r>
    </w:p>
    <w:p w14:paraId="5F05300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_temp_info = (abonent_t*)calloc(1, sizeof(abonent_t));</w:t>
      </w:r>
    </w:p>
    <w:p w14:paraId="65104B3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*_temp_info = *_output_info;</w:t>
      </w:r>
    </w:p>
    <w:p w14:paraId="3D22728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} </w:t>
      </w:r>
    </w:p>
    <w:p w14:paraId="6D9118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else _temp_info = (abonent_t*)calloc(1, sizeof(abonent_t));</w:t>
      </w:r>
    </w:p>
    <w:p w14:paraId="7256CD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_size_n = _get_window_size(_size_n);</w:t>
      </w:r>
    </w:p>
    <w:p w14:paraId="070EE8C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_window_w = _size_n[0]; int  _window_h = _size_n[1];</w:t>
      </w:r>
    </w:p>
    <w:p w14:paraId="6205D49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_padding, _new_padding; int _mn_size_flag = 0; int _size_temp = 0; char buff[200];</w:t>
      </w:r>
    </w:p>
    <w:p w14:paraId="14BA8A9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height = _window_h / 2; int width = _window_w / 2;</w:t>
      </w:r>
    </w:p>
    <w:p w14:paraId="536295F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_center_x = _window_w / 2; int flag_clear = 0;</w:t>
      </w:r>
    </w:p>
    <w:p w14:paraId="08212FC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_center_y = _window_h / 2; char* title = NULL;</w:t>
      </w:r>
    </w:p>
    <w:p w14:paraId="7C31C9F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>start:</w:t>
      </w:r>
    </w:p>
    <w:p w14:paraId="1D1DF42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if (_cycle_in_flag) title = "</w:t>
      </w:r>
      <w:r>
        <w:t>Окно</w:t>
      </w:r>
      <w:r w:rsidRPr="00141050">
        <w:rPr>
          <w:lang w:val="en-US"/>
        </w:rPr>
        <w:t xml:space="preserve"> </w:t>
      </w:r>
      <w:r>
        <w:t>ввода</w:t>
      </w:r>
      <w:r w:rsidRPr="00141050">
        <w:rPr>
          <w:lang w:val="en-US"/>
        </w:rPr>
        <w:t xml:space="preserve"> </w:t>
      </w:r>
      <w:r>
        <w:t>информации</w:t>
      </w:r>
      <w:r w:rsidRPr="00141050">
        <w:rPr>
          <w:lang w:val="en-US"/>
        </w:rPr>
        <w:t>"; else title = "</w:t>
      </w:r>
      <w:r>
        <w:t>Окно</w:t>
      </w:r>
      <w:r w:rsidRPr="00141050">
        <w:rPr>
          <w:lang w:val="en-US"/>
        </w:rPr>
        <w:t xml:space="preserve"> </w:t>
      </w:r>
      <w:r>
        <w:t>редактирования</w:t>
      </w:r>
      <w:r w:rsidRPr="00141050">
        <w:rPr>
          <w:lang w:val="en-US"/>
        </w:rPr>
        <w:t xml:space="preserve"> </w:t>
      </w:r>
      <w:r>
        <w:t>информации</w:t>
      </w:r>
      <w:r w:rsidRPr="00141050">
        <w:rPr>
          <w:lang w:val="en-US"/>
        </w:rPr>
        <w:t>";</w:t>
      </w:r>
    </w:p>
    <w:p w14:paraId="212D4E7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_big_window(title);</w:t>
      </w:r>
    </w:p>
    <w:p w14:paraId="62282F8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 max_lenght = 0; int y_modifire = 1;</w:t>
      </w:r>
    </w:p>
    <w:p w14:paraId="3AB52BE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if (height &gt;= 20) y_modifire = 2;</w:t>
      </w:r>
    </w:p>
    <w:p w14:paraId="53615A0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for (int i = 1; i &lt; table-&gt;_col_count; i++) {</w:t>
      </w:r>
    </w:p>
    <w:p w14:paraId="58C707E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if (u8_strlen(table-&gt;_cols[i].name) &gt; max_lenght)</w:t>
      </w:r>
    </w:p>
    <w:p w14:paraId="6687B29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max_lenght = u8_strlen(table-&gt;_cols[i].name);</w:t>
      </w:r>
    </w:p>
    <w:p w14:paraId="7EDC0E9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}</w:t>
      </w:r>
    </w:p>
    <w:p w14:paraId="5B29BE9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</w:t>
      </w:r>
    </w:p>
    <w:p w14:paraId="6B81254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char c;</w:t>
      </w:r>
    </w:p>
    <w:p w14:paraId="54801C1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int* _men_position = (int*)calloc(2, sizeof(int));</w:t>
      </w:r>
    </w:p>
    <w:p w14:paraId="51C3602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_men_position[0] = 1; _men_position[1] = 1;</w:t>
      </w:r>
    </w:p>
    <w:p w14:paraId="4F4D577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while (1) {</w:t>
      </w:r>
    </w:p>
    <w:p w14:paraId="6520739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if (flag_clear) { _big_window(title); flag_clear = 0; }</w:t>
      </w:r>
    </w:p>
    <w:p w14:paraId="2900985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+ 4;</w:t>
      </w:r>
    </w:p>
    <w:p w14:paraId="16E12BE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575F19A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7667435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for (int i = 1; i &lt; table-&gt;_col_count; i++) {</w:t>
      </w:r>
    </w:p>
    <w:p w14:paraId="728EC16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i) {</w:t>
      </w:r>
    </w:p>
    <w:p w14:paraId="699FA9F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// printf("\x1b[43m%s\x1b[0m", table-&gt;_cols[i].name); </w:t>
      </w:r>
    </w:p>
    <w:p w14:paraId="2D47950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printf("%s", table-&gt;_cols[i].name);</w:t>
      </w:r>
    </w:p>
    <w:p w14:paraId="2E2D583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1C9EA0B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{</w:t>
      </w:r>
    </w:p>
    <w:p w14:paraId="0C8902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printf("%s", table-&gt;_cols[i].name);</w:t>
      </w:r>
    </w:p>
    <w:p w14:paraId="7F3EFB4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E3B82D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3C17C2E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769E073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2787B24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 + max_lenght + 1;</w:t>
      </w:r>
    </w:p>
    <w:p w14:paraId="1BCE496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53E2831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33CC6D5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for (int i = 1; i &lt; table-&gt;_col_count; i++) {</w:t>
      </w:r>
    </w:p>
    <w:p w14:paraId="448C585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i) {</w:t>
      </w:r>
    </w:p>
    <w:p w14:paraId="5726978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if(!_cycle_in_flag) printf("\x1b[43m --&gt; \x1b[0m"); else printf(" --&gt; ");</w:t>
      </w:r>
    </w:p>
    <w:p w14:paraId="7E8F717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60013CF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{</w:t>
      </w:r>
    </w:p>
    <w:p w14:paraId="2A8BF1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--&gt; ");</w:t>
      </w:r>
    </w:p>
    <w:p w14:paraId="55C9D4D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3AF63E9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13CC6A4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415A81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6DDF529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_get_con_info(&amp;info_x);</w:t>
      </w:r>
    </w:p>
    <w:p w14:paraId="2B6FBCC7" w14:textId="77777777" w:rsidR="00581718" w:rsidRDefault="00581718" w:rsidP="00581718">
      <w:pPr>
        <w:pStyle w:val="a3"/>
      </w:pPr>
      <w:r w:rsidRPr="00141050">
        <w:rPr>
          <w:lang w:val="en-US"/>
        </w:rPr>
        <w:t xml:space="preserve">        </w:t>
      </w:r>
      <w:r>
        <w:t>int padding = info_x.dwCursorPosition.X; // получаем текущую позицию курсора, сместив его на один символ назад</w:t>
      </w:r>
    </w:p>
    <w:p w14:paraId="78A9DD01" w14:textId="77777777" w:rsidR="00581718" w:rsidRPr="00141050" w:rsidRDefault="00581718" w:rsidP="00581718">
      <w:pPr>
        <w:pStyle w:val="a3"/>
        <w:rPr>
          <w:lang w:val="en-US"/>
        </w:rPr>
      </w:pPr>
      <w:r>
        <w:t xml:space="preserve">        </w:t>
      </w:r>
      <w:r w:rsidRPr="00141050">
        <w:rPr>
          <w:lang w:val="en-US"/>
        </w:rPr>
        <w:t>padding -= _center_x;</w:t>
      </w:r>
    </w:p>
    <w:p w14:paraId="279070D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 + max_lenght + 6;</w:t>
      </w:r>
    </w:p>
    <w:p w14:paraId="6B45BD2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6D763AD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6BBD050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for (int i = 1; i &lt; table-&gt;_col_count; i++) {</w:t>
      </w:r>
    </w:p>
    <w:p w14:paraId="4D76C82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for (int j = 0; j &lt; (width / 2 - padding - 8); j++) {</w:t>
      </w:r>
    </w:p>
    <w:p w14:paraId="60E9DF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printf("_");</w:t>
      </w:r>
    </w:p>
    <w:p w14:paraId="072B6A3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795F7D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3F51369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9A7152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09E2F65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positionCur.X = _center_x - width / 2 + 4 + max_lenght + 6;</w:t>
      </w:r>
    </w:p>
    <w:p w14:paraId="6310855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positionCur.Y = _center_y - height / 2 + 4;</w:t>
      </w:r>
    </w:p>
    <w:p w14:paraId="0BD988B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_set_cur_to_pos(hConsole, positionCur);</w:t>
      </w:r>
    </w:p>
    <w:p w14:paraId="335DDFD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if (!_cycle_in_flag) {</w:t>
      </w:r>
    </w:p>
    <w:p w14:paraId="336035E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COORD fild_cords[6];</w:t>
      </w:r>
    </w:p>
    <w:p w14:paraId="0CFFFA9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SetConsoleOutputCP(1251); //-------</w:t>
      </w:r>
    </w:p>
    <w:p w14:paraId="533D446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(u8_strlen(_temp_info-&gt;fio.surname) &gt; 0)</w:t>
      </w:r>
    </w:p>
    <w:p w14:paraId="707508B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_temp_info-&gt;fio.surname);</w:t>
      </w:r>
    </w:p>
    <w:p w14:paraId="54DB44C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(u8_strlen(_temp_info-&gt;fio.name) &gt; 0)</w:t>
      </w:r>
    </w:p>
    <w:p w14:paraId="7AEA04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_temp_info-&gt;fio.name);</w:t>
      </w:r>
    </w:p>
    <w:p w14:paraId="7EC3E7C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(u8_strlen(_temp_info-&gt;fio.secondname) &gt; 0)</w:t>
      </w:r>
    </w:p>
    <w:p w14:paraId="3CA07F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_temp_info-&gt;fio.secondname);</w:t>
      </w:r>
    </w:p>
    <w:p w14:paraId="743934B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fild_cords[0] = positionCur;</w:t>
      </w:r>
    </w:p>
    <w:p w14:paraId="51A7CDE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2D941D1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62C0DD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(u8_strlen(_temp_info-&gt;autor.surname) &gt; 0)</w:t>
      </w:r>
    </w:p>
    <w:p w14:paraId="031AA8F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_temp_info-&gt;autor.surname);</w:t>
      </w:r>
    </w:p>
    <w:p w14:paraId="30D12C1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(u8_strlen(_temp_info-&gt;autor.inicial) &gt; 0)</w:t>
      </w:r>
    </w:p>
    <w:p w14:paraId="6394CA0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_temp_info-&gt;autor.inicial);</w:t>
      </w:r>
    </w:p>
    <w:p w14:paraId="5E16E89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fild_cords[1] = positionCur;</w:t>
      </w:r>
    </w:p>
    <w:p w14:paraId="2FE70E8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4E261B8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6FBD2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(u8_strlen(_temp_info-&gt;book_name) &gt; 0) {</w:t>
      </w:r>
    </w:p>
    <w:p w14:paraId="25C2AB2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_temp_info-&gt;book_name);</w:t>
      </w:r>
    </w:p>
    <w:p w14:paraId="382BED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083B746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fild_cords[2] = positionCur;</w:t>
      </w:r>
    </w:p>
    <w:p w14:paraId="6BEE17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2810C86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6E6150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(u8_strlen(_temp_info-&gt;izd) &gt; 0) {</w:t>
      </w:r>
    </w:p>
    <w:p w14:paraId="63C18B0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%s ", _temp_info-&gt;izd);</w:t>
      </w:r>
    </w:p>
    <w:p w14:paraId="130065F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1153777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fild_cords[3] = positionCur;</w:t>
      </w:r>
    </w:p>
    <w:p w14:paraId="4A1ACA7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00D57CC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1921112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(_temp_info-&gt;date_out.d &gt; 0) {</w:t>
      </w:r>
    </w:p>
    <w:p w14:paraId="249BA86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%d.", _temp_info-&gt;date_out.d);</w:t>
      </w:r>
    </w:p>
    <w:p w14:paraId="0297AB2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printf("%d.", _temp_info-&gt;date_out.m);</w:t>
      </w:r>
    </w:p>
    <w:p w14:paraId="0F8ED1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printf("%d ", _temp_info-&gt;date_out.y);</w:t>
      </w:r>
    </w:p>
    <w:p w14:paraId="7500410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5CC0F7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fild_cords[4] = positionCur;</w:t>
      </w:r>
    </w:p>
    <w:p w14:paraId="2079F69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+= y_modifire;</w:t>
      </w:r>
    </w:p>
    <w:p w14:paraId="01F6A93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6EC6AE6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(_temp_info-&gt;cost &gt; 0) {</w:t>
      </w:r>
    </w:p>
    <w:p w14:paraId="571E405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printf(" %f ", _temp_info-&gt;cost);</w:t>
      </w:r>
    </w:p>
    <w:p w14:paraId="3E97827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55747A1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fild_cords[5] = positionCur;</w:t>
      </w:r>
    </w:p>
    <w:p w14:paraId="707D08B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- width / 2 + 4;</w:t>
      </w:r>
    </w:p>
    <w:p w14:paraId="07C53DF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= _center_y + height / 2 - 2;</w:t>
      </w:r>
    </w:p>
    <w:p w14:paraId="34E5DCA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SetConsoleOutputCP(65001); //-------</w:t>
      </w:r>
    </w:p>
    <w:p w14:paraId="714EE2E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7A63E23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table-&gt;_col_count) {</w:t>
      </w:r>
    </w:p>
    <w:p w14:paraId="64EAC653" w14:textId="77777777" w:rsidR="00581718" w:rsidRDefault="00581718" w:rsidP="00581718">
      <w:pPr>
        <w:pStyle w:val="a3"/>
      </w:pPr>
      <w:r w:rsidRPr="00141050">
        <w:rPr>
          <w:lang w:val="en-US"/>
        </w:rPr>
        <w:t xml:space="preserve">                </w:t>
      </w:r>
      <w:r>
        <w:t>printf("\x1b[43mСохранить\x1b[0m");</w:t>
      </w:r>
    </w:p>
    <w:p w14:paraId="1DC756B7" w14:textId="77777777" w:rsidR="00581718" w:rsidRPr="00141050" w:rsidRDefault="00581718" w:rsidP="00581718">
      <w:pPr>
        <w:pStyle w:val="a3"/>
        <w:rPr>
          <w:lang w:val="en-US"/>
        </w:rPr>
      </w:pPr>
      <w:r>
        <w:t xml:space="preserve">            </w:t>
      </w:r>
      <w:r w:rsidRPr="00141050">
        <w:rPr>
          <w:lang w:val="en-US"/>
        </w:rPr>
        <w:t>}</w:t>
      </w:r>
    </w:p>
    <w:p w14:paraId="035667E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printf("</w:t>
      </w:r>
      <w:r>
        <w:t>Сохранить</w:t>
      </w:r>
      <w:r w:rsidRPr="00141050">
        <w:rPr>
          <w:lang w:val="en-US"/>
        </w:rPr>
        <w:t>");</w:t>
      </w:r>
    </w:p>
    <w:p w14:paraId="24DDA07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+ (width / 2 - u8_strlen("</w:t>
      </w:r>
      <w:r>
        <w:t>Отмена</w:t>
      </w:r>
      <w:r w:rsidRPr="00141050">
        <w:rPr>
          <w:lang w:val="en-US"/>
        </w:rPr>
        <w:t>") - 3);</w:t>
      </w:r>
    </w:p>
    <w:p w14:paraId="656236B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03D9245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(_men_position[1] == table-&gt;_col_count + 1) {</w:t>
      </w:r>
    </w:p>
    <w:p w14:paraId="3C547AC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printf("\x1b[43m</w:t>
      </w:r>
      <w:r>
        <w:t>Отмена</w:t>
      </w:r>
      <w:r w:rsidRPr="00141050">
        <w:rPr>
          <w:lang w:val="en-US"/>
        </w:rPr>
        <w:t>\x1b[0m");</w:t>
      </w:r>
    </w:p>
    <w:p w14:paraId="0FF79F6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29AA19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else printf("</w:t>
      </w:r>
      <w:r>
        <w:t>Отмена</w:t>
      </w:r>
      <w:r w:rsidRPr="00141050">
        <w:rPr>
          <w:lang w:val="en-US"/>
        </w:rPr>
        <w:t>");</w:t>
      </w:r>
    </w:p>
    <w:p w14:paraId="7DA9544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</w:t>
      </w:r>
    </w:p>
    <w:p w14:paraId="6412F69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 = getch();</w:t>
      </w:r>
    </w:p>
    <w:p w14:paraId="468BE889" w14:textId="77777777" w:rsidR="00581718" w:rsidRPr="00141050" w:rsidRDefault="00581718" w:rsidP="00581718">
      <w:pPr>
        <w:pStyle w:val="a3"/>
        <w:rPr>
          <w:lang w:val="en-US"/>
        </w:rPr>
      </w:pPr>
    </w:p>
    <w:p w14:paraId="0064A12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(c == KEY_ENTER)</w:t>
      </w:r>
    </w:p>
    <w:p w14:paraId="2F86C5F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{</w:t>
      </w:r>
    </w:p>
    <w:p w14:paraId="606526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if (_men_position[1] == table-&gt;_col_count + 1)</w:t>
      </w:r>
    </w:p>
    <w:p w14:paraId="238B131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2969618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if (_confirm_window("</w:t>
      </w:r>
      <w:r>
        <w:t>Отменить</w:t>
      </w:r>
      <w:r w:rsidRPr="00141050">
        <w:rPr>
          <w:lang w:val="en-US"/>
        </w:rPr>
        <w:t xml:space="preserve"> </w:t>
      </w:r>
      <w:r>
        <w:t>операцию</w:t>
      </w:r>
      <w:r w:rsidRPr="00141050">
        <w:rPr>
          <w:lang w:val="en-US"/>
        </w:rPr>
        <w:t xml:space="preserve"> ?"))</w:t>
      </w:r>
    </w:p>
    <w:p w14:paraId="4ACF6D0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1295ADF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return _output_info;</w:t>
      </w:r>
    </w:p>
    <w:p w14:paraId="133F6DB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0361CE6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else</w:t>
      </w:r>
    </w:p>
    <w:p w14:paraId="5A38A1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49A3575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flag_clear = 1;</w:t>
      </w:r>
    </w:p>
    <w:p w14:paraId="1A5B5F3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3E6129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}else if (_men_position[1] == table-&gt;_col_count)</w:t>
      </w:r>
    </w:p>
    <w:p w14:paraId="3072E65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42FCA42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if (_confirm_window("</w:t>
      </w:r>
      <w:r>
        <w:t>Сохранить</w:t>
      </w:r>
      <w:r w:rsidRPr="00141050">
        <w:rPr>
          <w:lang w:val="en-US"/>
        </w:rPr>
        <w:t xml:space="preserve"> </w:t>
      </w:r>
      <w:r>
        <w:t>данные</w:t>
      </w:r>
      <w:r w:rsidRPr="00141050">
        <w:rPr>
          <w:lang w:val="en-US"/>
        </w:rPr>
        <w:t xml:space="preserve"> ?"))</w:t>
      </w:r>
    </w:p>
    <w:p w14:paraId="713142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09DACBD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return _temp_info;</w:t>
      </w:r>
    </w:p>
    <w:p w14:paraId="29CBD0E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0B19EBD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else</w:t>
      </w:r>
    </w:p>
    <w:p w14:paraId="7C783F6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2C2494F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flag_clear = 1;</w:t>
      </w:r>
    </w:p>
    <w:p w14:paraId="127416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0A99E57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4D041F8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else </w:t>
      </w:r>
    </w:p>
    <w:p w14:paraId="3239709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60A0BA0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(_men_position[1])</w:t>
      </w:r>
    </w:p>
    <w:p w14:paraId="110C82D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2804611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1: {</w:t>
      </w:r>
    </w:p>
    <w:p w14:paraId="4B0CF01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fild_cords[0]);</w:t>
      </w:r>
    </w:p>
    <w:p w14:paraId="4A647D0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0C1E208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fild_cords[0]);</w:t>
      </w:r>
    </w:p>
    <w:p w14:paraId="7AD1EB5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input_string(_temp_info-&gt;fio.surname, 40, PERSONAL);</w:t>
      </w:r>
    </w:p>
    <w:p w14:paraId="623DAF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input_string(_temp_info-&gt;fio.name, 40, PERSONAL);</w:t>
      </w:r>
    </w:p>
    <w:p w14:paraId="7388BE6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input_string(_temp_info-&gt;fio.secondname, 40, PERSONAL);</w:t>
      </w:r>
    </w:p>
    <w:p w14:paraId="5FFE929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4449DAC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05A17A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7B4A069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2: {</w:t>
      </w:r>
    </w:p>
    <w:p w14:paraId="61EC573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fild_cords[1]);</w:t>
      </w:r>
    </w:p>
    <w:p w14:paraId="42DA392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48CEC5F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fild_cords[1]);</w:t>
      </w:r>
    </w:p>
    <w:p w14:paraId="3F8E3F5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input_string(_temp_info-&gt;autor.surname, 40, PERSONAL);</w:t>
      </w:r>
    </w:p>
    <w:p w14:paraId="4F20006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input_string(_temp_info-&gt;autor.inicial, 3, INICIAL);</w:t>
      </w:r>
    </w:p>
    <w:p w14:paraId="19BC8A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7129495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57F023E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329EAB9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3: {</w:t>
      </w:r>
    </w:p>
    <w:p w14:paraId="0C2982B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fild_cords[2]);</w:t>
      </w:r>
    </w:p>
    <w:p w14:paraId="2F879B0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0053A73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fild_cords[2]);</w:t>
      </w:r>
    </w:p>
    <w:p w14:paraId="24421DD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input_string(_temp_info-&gt;book_name, width / 2 - padding - 8, NORMAL);</w:t>
      </w:r>
    </w:p>
    <w:p w14:paraId="177F20B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0317C8E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428322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3BCAC2A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    case 4: {</w:t>
      </w:r>
    </w:p>
    <w:p w14:paraId="6C99475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fild_cords[3]);</w:t>
      </w:r>
    </w:p>
    <w:p w14:paraId="4F53D9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5ED6B89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fild_cords[3]);</w:t>
      </w:r>
    </w:p>
    <w:p w14:paraId="6E73E75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input_string(_temp_info-&gt;izd, width / 2 - padding - 8, NORMAL);</w:t>
      </w:r>
    </w:p>
    <w:p w14:paraId="6F7E21A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54DE276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999D67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4DC52A0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5: {</w:t>
      </w:r>
    </w:p>
    <w:p w14:paraId="1FE970F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fild_cords[4]);</w:t>
      </w:r>
    </w:p>
    <w:p w14:paraId="599F45D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4E48077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fild_cords[4]);</w:t>
      </w:r>
    </w:p>
    <w:p w14:paraId="3C53A52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in_date(&amp;_temp_info-&gt;date_out.d, &amp;_temp_info-&gt;date_out.m, &amp;_temp_info-&gt;date_out.y);</w:t>
      </w:r>
    </w:p>
    <w:p w14:paraId="6FF33D6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618784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6FD1FD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57BBE76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6: {</w:t>
      </w:r>
    </w:p>
    <w:p w14:paraId="5EAA3C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fild_cords[5]);</w:t>
      </w:r>
    </w:p>
    <w:p w14:paraId="43E9912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i = 0; i &lt; width / 2 - padding - 8; i++) { printf("_"); }</w:t>
      </w:r>
    </w:p>
    <w:p w14:paraId="727170B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fild_cords[5]);</w:t>
      </w:r>
    </w:p>
    <w:p w14:paraId="04FEBC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input_float(&amp;_temp_info-&gt;cost);</w:t>
      </w:r>
    </w:p>
    <w:p w14:paraId="3B98434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//scanf("%f", &amp;_temp_info-&gt;cost);</w:t>
      </w:r>
    </w:p>
    <w:p w14:paraId="5B5A219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SetConsoleOutputCP(65001); //-------</w:t>
      </w:r>
    </w:p>
    <w:p w14:paraId="2BC737B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14B0E7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61B8B30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05B814E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02072F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68C54AB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73CF54B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73F227A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if (c == KEY_ESC)</w:t>
      </w:r>
    </w:p>
    <w:p w14:paraId="2BE91C6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{</w:t>
      </w:r>
    </w:p>
    <w:p w14:paraId="28F334F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return _output_info;</w:t>
      </w:r>
    </w:p>
    <w:p w14:paraId="1543E59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break;</w:t>
      </w:r>
    </w:p>
    <w:p w14:paraId="68CC718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}</w:t>
      </w:r>
    </w:p>
    <w:p w14:paraId="062B47EB" w14:textId="77777777" w:rsidR="00581718" w:rsidRPr="00141050" w:rsidRDefault="00581718" w:rsidP="00581718">
      <w:pPr>
        <w:pStyle w:val="a3"/>
        <w:rPr>
          <w:lang w:val="en-US"/>
        </w:rPr>
      </w:pPr>
    </w:p>
    <w:p w14:paraId="4572C4F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_men_position = _get_curent_selection(c, _men_position, table-&gt;_col_count + 1, 1, 1);</w:t>
      </w:r>
    </w:p>
    <w:p w14:paraId="5EFBBD6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}</w:t>
      </w:r>
    </w:p>
    <w:p w14:paraId="7A9D172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else {</w:t>
      </w:r>
    </w:p>
    <w:p w14:paraId="778E99C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// </w:t>
      </w:r>
    </w:p>
    <w:p w14:paraId="34AF048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char mes[] = "\x1b[45mESC\x1b[0m:</w:t>
      </w:r>
      <w:r>
        <w:t>Выход</w:t>
      </w:r>
      <w:r w:rsidRPr="00141050">
        <w:rPr>
          <w:lang w:val="en-US"/>
        </w:rPr>
        <w:t xml:space="preserve">  \x1b[45mENTER\x1b[0m:</w:t>
      </w:r>
      <w:r>
        <w:t>Ввод</w:t>
      </w:r>
      <w:r w:rsidRPr="00141050">
        <w:rPr>
          <w:lang w:val="en-US"/>
        </w:rPr>
        <w:t xml:space="preserve">  \x1b[45m</w:t>
      </w:r>
      <w:r>
        <w:t>СТРЕЛКИ</w:t>
      </w:r>
      <w:r w:rsidRPr="00141050">
        <w:rPr>
          <w:lang w:val="en-US"/>
        </w:rPr>
        <w:t xml:space="preserve">\x1b[0m: </w:t>
      </w:r>
      <w:r>
        <w:t>Переключение</w:t>
      </w:r>
      <w:r w:rsidRPr="00141050">
        <w:rPr>
          <w:lang w:val="en-US"/>
        </w:rPr>
        <w:t xml:space="preserve"> </w:t>
      </w:r>
      <w:r>
        <w:t>поля</w:t>
      </w:r>
      <w:r w:rsidRPr="00141050">
        <w:rPr>
          <w:lang w:val="en-US"/>
        </w:rPr>
        <w:t>"; //51</w:t>
      </w:r>
    </w:p>
    <w:p w14:paraId="394E35D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= _center_y + height / 2 - 2;</w:t>
      </w:r>
    </w:p>
    <w:p w14:paraId="08736D4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- 50/2;</w:t>
      </w:r>
    </w:p>
    <w:p w14:paraId="4F348BF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2DEA8C0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printf("%s", mes);    </w:t>
      </w:r>
    </w:p>
    <w:p w14:paraId="1A09ACD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int cur_step = 1; int cur_key = 0; int step_compl = 0;</w:t>
      </w:r>
    </w:p>
    <w:p w14:paraId="0038DA4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CONSOLE_SCREEN_BUFFER_INFO con_inf; </w:t>
      </w:r>
    </w:p>
    <w:p w14:paraId="201B6AC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CONSOLE_CURSOR_INFO structCursorInfo;</w:t>
      </w:r>
    </w:p>
    <w:p w14:paraId="56DD287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GetConsoleCursorInfo(hConsole, &amp;structCursorInfo);</w:t>
      </w:r>
    </w:p>
    <w:p w14:paraId="7D665E5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structCursorInfo.bVisible = TRUE;</w:t>
      </w:r>
    </w:p>
    <w:p w14:paraId="5B3DBB7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SetConsoleCursorInfo(hConsole, &amp;structCursorInfo);</w:t>
      </w:r>
    </w:p>
    <w:p w14:paraId="6A4CD2D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positionCur.X = _center_x - width / 2 + 4 + max_lenght + 6;</w:t>
      </w:r>
    </w:p>
    <w:p w14:paraId="204248F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positionCur.Y = _center_y - height / 2 + 4;</w:t>
      </w:r>
    </w:p>
    <w:p w14:paraId="29F52B8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_set_cur_to_pos(hConsole, positionCur);</w:t>
      </w:r>
    </w:p>
    <w:p w14:paraId="3D93BC0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COORD lastcord = {0,0};</w:t>
      </w:r>
    </w:p>
    <w:p w14:paraId="67A208A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SetConsoleOutputCP(1251); //-------</w:t>
      </w:r>
    </w:p>
    <w:p w14:paraId="4E33B96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while (cur_step &lt;= 9) {</w:t>
      </w:r>
    </w:p>
    <w:p w14:paraId="315C751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_get_con_info(&amp;con_inf);</w:t>
      </w:r>
    </w:p>
    <w:p w14:paraId="4305CB6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lastcord = con_inf.dwCursorPosition;</w:t>
      </w:r>
    </w:p>
    <w:p w14:paraId="5059F20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switch (cur_step)</w:t>
      </w:r>
    </w:p>
    <w:p w14:paraId="25A70A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{</w:t>
      </w:r>
    </w:p>
    <w:p w14:paraId="143D4D9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1: {</w:t>
      </w:r>
    </w:p>
    <w:p w14:paraId="0ED56D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input_string(_temp_info-&gt;fio.surname, 40, PERSONAL);</w:t>
      </w:r>
    </w:p>
    <w:p w14:paraId="2CD769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5F047E3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4A6A589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6CD5B8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5E234F2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 </w:t>
      </w:r>
    </w:p>
    <w:p w14:paraId="0BA09843" w14:textId="77777777" w:rsidR="00581718" w:rsidRPr="00141050" w:rsidRDefault="00581718" w:rsidP="00581718">
      <w:pPr>
        <w:pStyle w:val="a3"/>
        <w:rPr>
          <w:lang w:val="en-US"/>
        </w:rPr>
      </w:pPr>
    </w:p>
    <w:p w14:paraId="2AFDF6F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BF742A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07C50F5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2DEA03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j = 0; j &lt; (width / 2 - padding - 8); j++) {</w:t>
      </w:r>
    </w:p>
    <w:p w14:paraId="059DB3D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printf("_");</w:t>
      </w:r>
    </w:p>
    <w:p w14:paraId="0E09EF1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E261BF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070BF86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1452BD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05AF6ED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363CB7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5261313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75A8D76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95B6F0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73BED11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7A67EA4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7F942D2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295901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6EC537C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1EFA293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7E0BB49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221BD2A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06C594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77AAF7F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4F8083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6A5FEA1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CA4528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46FF5E5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break;</w:t>
      </w:r>
    </w:p>
    <w:p w14:paraId="4DD2D9C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2CF9FE5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2: {</w:t>
      </w:r>
    </w:p>
    <w:p w14:paraId="0D9F0EE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input_string(_temp_info-&gt;fio.name, 40, PERSONAL);</w:t>
      </w:r>
    </w:p>
    <w:p w14:paraId="2A0C39D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3214D41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6419330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35C8322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5C3886A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</w:t>
      </w:r>
    </w:p>
    <w:p w14:paraId="7F92FDB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451BA2F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504840D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&gt; 1) {</w:t>
      </w:r>
    </w:p>
    <w:p w14:paraId="7EEC40C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cur_step=1;</w:t>
      </w:r>
    </w:p>
    <w:p w14:paraId="487E403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E71D4F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600506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j = 0; j &lt; (width / 2 - padding - 8); j++) {</w:t>
      </w:r>
    </w:p>
    <w:p w14:paraId="3BE155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printf("_");</w:t>
      </w:r>
    </w:p>
    <w:p w14:paraId="4EA000A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B469CE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0EFD27C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0EBAE1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0C81CBE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6A77E47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148550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5960993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        }</w:t>
      </w:r>
    </w:p>
    <w:p w14:paraId="69E3DEC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65E555E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2A1E275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1D7D79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3076DB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5AD9466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5C6F3F6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32E025A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5C11BD0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2F8DA05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674C170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D1CF61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0B1A665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0ED4ED4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199E7B5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break;</w:t>
      </w:r>
    </w:p>
    <w:p w14:paraId="6FEE1F8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1D3B777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3: {</w:t>
      </w:r>
    </w:p>
    <w:p w14:paraId="0D632E1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input_string(_temp_info-&gt;fio.secondname, 40, PERSONAL);</w:t>
      </w:r>
    </w:p>
    <w:p w14:paraId="30EC90C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7E7B33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577C561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57FE887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5AC52E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</w:t>
      </w:r>
    </w:p>
    <w:p w14:paraId="599E104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positionCur.Y += y_modifire;</w:t>
      </w:r>
    </w:p>
    <w:p w14:paraId="1FE2451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46803A2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40448F2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213413C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&gt; 1) {</w:t>
      </w:r>
    </w:p>
    <w:p w14:paraId="65E84A0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 = 1;</w:t>
      </w:r>
    </w:p>
    <w:p w14:paraId="1B6CF55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3E0CDBA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0E546A3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for (int j = 0; j &lt; (width / 2 - padding - 8); j++) {</w:t>
      </w:r>
    </w:p>
    <w:p w14:paraId="577BAF2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printf("_");</w:t>
      </w:r>
    </w:p>
    <w:p w14:paraId="3EFC1A1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8823F9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_set_cur_to_pos(hConsole, positionCur);</w:t>
      </w:r>
    </w:p>
    <w:p w14:paraId="67CE967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B70254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185410C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6C1399D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4701FC9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3243EFE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positionCur.Y += y_modifire;</w:t>
      </w:r>
    </w:p>
    <w:p w14:paraId="7357D3A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positionCur);</w:t>
      </w:r>
    </w:p>
    <w:p w14:paraId="0B5F79E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68D32F8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08D283B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0F13D62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070A70E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369926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2C708AB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7487393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02AAFAE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7468369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5D028A4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457EE34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FE160A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74459BF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2D7C4C0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147CD274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</w:t>
      </w:r>
    </w:p>
    <w:p w14:paraId="13A26AE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break;</w:t>
      </w:r>
    </w:p>
    <w:p w14:paraId="58ED0E8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1953BB6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4: {</w:t>
      </w:r>
    </w:p>
    <w:p w14:paraId="3C49D84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lastRenderedPageBreak/>
        <w:t xml:space="preserve">                    cur_key = input_string(_temp_info-&gt;autor.surname, 40, PERSONAL);</w:t>
      </w:r>
    </w:p>
    <w:p w14:paraId="77FBF96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189BF9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32B2161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7505A6A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cur_step++;</w:t>
      </w:r>
    </w:p>
    <w:p w14:paraId="74D62C2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step_compl++;</w:t>
      </w:r>
    </w:p>
    <w:p w14:paraId="5768C0E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8BCB3E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KEY_ARROW_UP:</w:t>
      </w:r>
    </w:p>
    <w:p w14:paraId="2A4DC2C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&gt; 1) {</w:t>
      </w:r>
    </w:p>
    <w:p w14:paraId="04358EA2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cur_step=1; </w:t>
      </w:r>
    </w:p>
    <w:p w14:paraId="15AD7D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positionCur.Y -= y_modifire;</w:t>
      </w:r>
    </w:p>
    <w:p w14:paraId="3BB538A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positionCur);</w:t>
      </w:r>
    </w:p>
    <w:p w14:paraId="324B104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for (int j = 0; j &lt; (width / 2 - padding - 8); j++) {</w:t>
      </w:r>
    </w:p>
    <w:p w14:paraId="04BC0A5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    printf("_");</w:t>
      </w:r>
    </w:p>
    <w:p w14:paraId="3CE5C5A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}</w:t>
      </w:r>
    </w:p>
    <w:p w14:paraId="55DCA94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positionCur);</w:t>
      </w:r>
    </w:p>
    <w:p w14:paraId="0D55F9A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3658649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781819F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KEY_ARROW_DOWN:</w:t>
      </w:r>
    </w:p>
    <w:p w14:paraId="4FAA325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(cur_step &lt; step_compl) {</w:t>
      </w:r>
    </w:p>
    <w:p w14:paraId="4F5AF4D3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printf(" ");</w:t>
      </w:r>
    </w:p>
    <w:p w14:paraId="6F6F10B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cur_step++;</w:t>
      </w:r>
    </w:p>
    <w:p w14:paraId="12E193C1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72EE010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</w:t>
      </w:r>
    </w:p>
    <w:p w14:paraId="2FAAEA19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_set_cur_to_pos(hConsole, lastcord);</w:t>
      </w:r>
    </w:p>
    <w:p w14:paraId="4AE398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185F258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15302FA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KEY_ESC:</w:t>
      </w:r>
    </w:p>
    <w:p w14:paraId="74A19BB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if (_confirm_window("</w:t>
      </w:r>
      <w:r>
        <w:t>Вы</w:t>
      </w:r>
      <w:r w:rsidRPr="00141050">
        <w:rPr>
          <w:lang w:val="en-US"/>
        </w:rPr>
        <w:t xml:space="preserve"> </w:t>
      </w:r>
      <w:r>
        <w:t>действительно</w:t>
      </w:r>
      <w:r w:rsidRPr="00141050">
        <w:rPr>
          <w:lang w:val="en-US"/>
        </w:rPr>
        <w:t xml:space="preserve"> </w:t>
      </w:r>
      <w:r>
        <w:t>хотите</w:t>
      </w:r>
      <w:r w:rsidRPr="00141050">
        <w:rPr>
          <w:lang w:val="en-US"/>
        </w:rPr>
        <w:t xml:space="preserve"> </w:t>
      </w:r>
      <w:r>
        <w:t>отменить</w:t>
      </w:r>
      <w:r w:rsidRPr="00141050">
        <w:rPr>
          <w:lang w:val="en-US"/>
        </w:rPr>
        <w:t xml:space="preserve"> </w:t>
      </w:r>
      <w:r>
        <w:t>ввод</w:t>
      </w:r>
      <w:r w:rsidRPr="00141050">
        <w:rPr>
          <w:lang w:val="en-US"/>
        </w:rPr>
        <w:t>?")) {</w:t>
      </w:r>
    </w:p>
    <w:p w14:paraId="76DFD18F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SetConsoleOutputCP(65001); //-------</w:t>
      </w:r>
    </w:p>
    <w:p w14:paraId="0377549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    return NULL;</w:t>
      </w:r>
    </w:p>
    <w:p w14:paraId="13F3C44C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}</w:t>
      </w:r>
    </w:p>
    <w:p w14:paraId="09BE62F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else { SetConsoleOutputCP(65001); goto start; }</w:t>
      </w:r>
    </w:p>
    <w:p w14:paraId="67E85368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56D4B24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default:</w:t>
      </w:r>
    </w:p>
    <w:p w14:paraId="38C7D3B7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break;</w:t>
      </w:r>
    </w:p>
    <w:p w14:paraId="6511D45E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}</w:t>
      </w:r>
    </w:p>
    <w:p w14:paraId="780CFF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break;</w:t>
      </w:r>
    </w:p>
    <w:p w14:paraId="25B3AEAB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}</w:t>
      </w:r>
    </w:p>
    <w:p w14:paraId="79409AAD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case 5: {</w:t>
      </w:r>
    </w:p>
    <w:p w14:paraId="3E7AE6C5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cur_key = input_string(_temp_info-&gt;autor.inicial, 3, INICIAL);</w:t>
      </w:r>
    </w:p>
    <w:p w14:paraId="0BF3DA3A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switch (cur_key)</w:t>
      </w:r>
    </w:p>
    <w:p w14:paraId="2507A190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{</w:t>
      </w:r>
    </w:p>
    <w:p w14:paraId="30CDD786" w14:textId="77777777" w:rsidR="00581718" w:rsidRPr="00141050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case KEY_ENTER:</w:t>
      </w:r>
    </w:p>
    <w:p w14:paraId="63D1EAB9" w14:textId="77777777" w:rsidR="00581718" w:rsidRPr="004B517D" w:rsidRDefault="00581718" w:rsidP="00581718">
      <w:pPr>
        <w:pStyle w:val="a3"/>
        <w:rPr>
          <w:lang w:val="en-US"/>
        </w:rPr>
      </w:pPr>
      <w:r w:rsidRPr="00141050">
        <w:rPr>
          <w:lang w:val="en-US"/>
        </w:rPr>
        <w:t xml:space="preserve">                        </w:t>
      </w:r>
      <w:r w:rsidRPr="004B517D">
        <w:rPr>
          <w:lang w:val="en-US"/>
        </w:rPr>
        <w:t>cur_step++;</w:t>
      </w:r>
    </w:p>
    <w:p w14:paraId="07269A2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6EF4363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29D18FD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6788D2B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707E67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5520F0A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6BBCB11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cur_step=4;</w:t>
      </w:r>
    </w:p>
    <w:p w14:paraId="40E3E18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014FEE3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for (int j = 0; j &lt; (width / 2 - padding - 8); j++) {</w:t>
      </w:r>
    </w:p>
    <w:p w14:paraId="72722BE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    printf("_");</w:t>
      </w:r>
    </w:p>
    <w:p w14:paraId="210A8BF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}</w:t>
      </w:r>
    </w:p>
    <w:p w14:paraId="2CA95D4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786C23A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7A022E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568713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12CBBDF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2D42AF8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 printf(" ");</w:t>
      </w:r>
    </w:p>
    <w:p w14:paraId="725493E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31B9DD4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lastRenderedPageBreak/>
        <w:t xml:space="preserve">                            _set_cur_to_pos(hConsole, positionCur);</w:t>
      </w:r>
    </w:p>
    <w:p w14:paraId="426BC69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3BAE4CB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28C3169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5F45E16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16E57B7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CBD996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10B21DB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1C29E81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0EB99D9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01DE63A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4BA2867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350D59E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5C3FA9A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115C02E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1E7F0D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0A1061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316BA2E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095474C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case 6: {</w:t>
      </w:r>
    </w:p>
    <w:p w14:paraId="08116E8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cur_key = input_string(_temp_info-&gt;book_name, 100, NORMAL);</w:t>
      </w:r>
    </w:p>
    <w:p w14:paraId="1FCA28A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switch (cur_key)</w:t>
      </w:r>
    </w:p>
    <w:p w14:paraId="29857E6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{</w:t>
      </w:r>
    </w:p>
    <w:p w14:paraId="015028E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KEY_ENTER:</w:t>
      </w:r>
    </w:p>
    <w:p w14:paraId="7B3E628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cur_step++;</w:t>
      </w:r>
    </w:p>
    <w:p w14:paraId="23561CB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3997CDA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_get_con_info(&amp;con_inf);</w:t>
      </w:r>
    </w:p>
    <w:p w14:paraId="0FB861B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2F89AD9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4FD4E98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360F7C9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0B2B8E9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2108FEC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cur_step=4;</w:t>
      </w:r>
    </w:p>
    <w:p w14:paraId="712227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-= y_modifire;</w:t>
      </w:r>
    </w:p>
    <w:p w14:paraId="4644D25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594739D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for (int j = 0; j &lt; (width / 2 - padding - 8); j++) {</w:t>
      </w:r>
    </w:p>
    <w:p w14:paraId="1C82B0D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    printf("_");</w:t>
      </w:r>
    </w:p>
    <w:p w14:paraId="5CC709B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}</w:t>
      </w:r>
    </w:p>
    <w:p w14:paraId="5ACD652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14ADC28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90BEA6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92CC1A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150DA85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47FEE8F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</w:t>
      </w:r>
    </w:p>
    <w:p w14:paraId="193B444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11B6889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22A3094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3A7F5B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3D8AFA5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17B2118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556430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957249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1F245B2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50CA936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0685D04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56930E6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629D4A0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472D037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24EAFD2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65FE332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63FD60A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0A716EF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3CBB999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0400A3E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lastRenderedPageBreak/>
        <w:t xml:space="preserve">                case 7: {</w:t>
      </w:r>
    </w:p>
    <w:p w14:paraId="279CB18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cur_key = input_string(_temp_info-&gt;izd, 60, NORMAL);</w:t>
      </w:r>
    </w:p>
    <w:p w14:paraId="4153755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switch (cur_key)</w:t>
      </w:r>
    </w:p>
    <w:p w14:paraId="39CA4B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{</w:t>
      </w:r>
    </w:p>
    <w:p w14:paraId="20B1CCE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KEY_ENTER:</w:t>
      </w:r>
    </w:p>
    <w:p w14:paraId="600E29B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cur_step++;</w:t>
      </w:r>
    </w:p>
    <w:p w14:paraId="1A63E22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04E77EE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_get_con_info(&amp;con_inf);</w:t>
      </w:r>
    </w:p>
    <w:p w14:paraId="3FFC5F7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4FE792F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01FD66F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164FBA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4A165C2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56D94C8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cur_step--;</w:t>
      </w:r>
    </w:p>
    <w:p w14:paraId="6958EDF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-= y_modifire;</w:t>
      </w:r>
    </w:p>
    <w:p w14:paraId="13AF102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3E0B6AB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5709609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DCC767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47E8E69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4CE29C9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</w:t>
      </w:r>
    </w:p>
    <w:p w14:paraId="2C9D80F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3168EA6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20F5627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00D00C9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487E97C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3B9262C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79E3256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A1FEA5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556CFAE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50E2ECE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2CA62F9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7E7D2C2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31445D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5BC70E7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E828CC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7160565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17DCEE3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11AABC9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5E12EC0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16F6120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case 8: {</w:t>
      </w:r>
    </w:p>
    <w:p w14:paraId="791E5A9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cur_key = in_date(&amp;_temp_info-&gt;date_out.d, &amp;_temp_info-&gt;date_out.m, &amp;_temp_info-&gt;date_out.y);</w:t>
      </w:r>
    </w:p>
    <w:p w14:paraId="1C85B6E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switch (cur_key)</w:t>
      </w:r>
    </w:p>
    <w:p w14:paraId="50C6C5B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{</w:t>
      </w:r>
    </w:p>
    <w:p w14:paraId="749BB26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KEY_ENTER:</w:t>
      </w:r>
    </w:p>
    <w:p w14:paraId="1417163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cur_step++;</w:t>
      </w:r>
    </w:p>
    <w:p w14:paraId="54BC3A3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step_compl++;</w:t>
      </w:r>
    </w:p>
    <w:p w14:paraId="5412EC1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_get_con_info(&amp;con_inf);</w:t>
      </w:r>
    </w:p>
    <w:p w14:paraId="74F8BF9E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positionCur.Y += y_modifire;</w:t>
      </w:r>
    </w:p>
    <w:p w14:paraId="05DBFB4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_set_cur_to_pos(hConsole, positionCur);</w:t>
      </w:r>
    </w:p>
    <w:p w14:paraId="63427AA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086724B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KEY_ARROW_UP:</w:t>
      </w:r>
    </w:p>
    <w:p w14:paraId="77F7689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&gt; 1) {</w:t>
      </w:r>
    </w:p>
    <w:p w14:paraId="6974AEA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cur_step--;</w:t>
      </w:r>
    </w:p>
    <w:p w14:paraId="3C5D9DF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-= y_modifire;</w:t>
      </w:r>
    </w:p>
    <w:p w14:paraId="6E82611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positionCur);</w:t>
      </w:r>
    </w:p>
    <w:p w14:paraId="1AD30D4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DB0AAD1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6D95E7D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KEY_ARROW_DOWN:</w:t>
      </w:r>
    </w:p>
    <w:p w14:paraId="2AEC341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(cur_step &lt; step_compl) {</w:t>
      </w:r>
    </w:p>
    <w:p w14:paraId="4297427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cur_step++;</w:t>
      </w:r>
    </w:p>
    <w:p w14:paraId="3FDE204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positionCur.Y += y_modifire;</w:t>
      </w:r>
    </w:p>
    <w:p w14:paraId="47893B7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lastRenderedPageBreak/>
        <w:t xml:space="preserve">                            _set_cur_to_pos(hConsole, positionCur);</w:t>
      </w:r>
    </w:p>
    <w:p w14:paraId="76BAAE0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72B40B8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</w:t>
      </w:r>
    </w:p>
    <w:p w14:paraId="002C108B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_set_cur_to_pos(hConsole, lastcord);</w:t>
      </w:r>
    </w:p>
    <w:p w14:paraId="358362C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0C70AA83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594A130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case KEY_ESC:</w:t>
      </w:r>
    </w:p>
    <w:p w14:paraId="09C87FD6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if (_confirm_window("</w:t>
      </w:r>
      <w:r>
        <w:t>Вы</w:t>
      </w:r>
      <w:r w:rsidRPr="004B517D">
        <w:rPr>
          <w:lang w:val="en-US"/>
        </w:rPr>
        <w:t xml:space="preserve"> </w:t>
      </w:r>
      <w:r>
        <w:t>действительно</w:t>
      </w:r>
      <w:r w:rsidRPr="004B517D">
        <w:rPr>
          <w:lang w:val="en-US"/>
        </w:rPr>
        <w:t xml:space="preserve"> </w:t>
      </w:r>
      <w:r>
        <w:t>хотите</w:t>
      </w:r>
      <w:r w:rsidRPr="004B517D">
        <w:rPr>
          <w:lang w:val="en-US"/>
        </w:rPr>
        <w:t xml:space="preserve"> </w:t>
      </w:r>
      <w:r>
        <w:t>отменить</w:t>
      </w:r>
      <w:r w:rsidRPr="004B517D">
        <w:rPr>
          <w:lang w:val="en-US"/>
        </w:rPr>
        <w:t xml:space="preserve"> </w:t>
      </w:r>
      <w:r>
        <w:t>ввод</w:t>
      </w:r>
      <w:r w:rsidRPr="004B517D">
        <w:rPr>
          <w:lang w:val="en-US"/>
        </w:rPr>
        <w:t>?")) {</w:t>
      </w:r>
    </w:p>
    <w:p w14:paraId="6BDCE02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SetConsoleOutputCP(65001); //-------</w:t>
      </w:r>
    </w:p>
    <w:p w14:paraId="138F0BF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    return NULL;</w:t>
      </w:r>
    </w:p>
    <w:p w14:paraId="71CB8CC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}</w:t>
      </w:r>
    </w:p>
    <w:p w14:paraId="28E56E8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else { SetConsoleOutputCP(65001); goto start; }</w:t>
      </w:r>
    </w:p>
    <w:p w14:paraId="04CE648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7CF2371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default:</w:t>
      </w:r>
    </w:p>
    <w:p w14:paraId="7338A78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    break;</w:t>
      </w:r>
    </w:p>
    <w:p w14:paraId="5F80B49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}</w:t>
      </w:r>
    </w:p>
    <w:p w14:paraId="679D2C78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13BFDE19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42B82B2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case 9: {</w:t>
      </w:r>
    </w:p>
    <w:p w14:paraId="2E5BD78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cur_step++;</w:t>
      </w:r>
    </w:p>
    <w:p w14:paraId="1468FD0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step_compl++;</w:t>
      </w:r>
    </w:p>
    <w:p w14:paraId="1AC020AF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input_float(&amp;_temp_info-&gt;cost);</w:t>
      </w:r>
    </w:p>
    <w:p w14:paraId="57B287F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77168630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3626C484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default:</w:t>
      </w:r>
    </w:p>
    <w:p w14:paraId="084DD725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    break;</w:t>
      </w:r>
    </w:p>
    <w:p w14:paraId="2D435C1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    }</w:t>
      </w:r>
    </w:p>
    <w:p w14:paraId="0C30BA4C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}</w:t>
      </w:r>
    </w:p>
    <w:p w14:paraId="4467A437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SetConsoleOutputCP(65001);</w:t>
      </w:r>
    </w:p>
    <w:p w14:paraId="5713AB1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_message_window("</w:t>
      </w:r>
      <w:r>
        <w:t>Запись</w:t>
      </w:r>
      <w:r w:rsidRPr="004B517D">
        <w:rPr>
          <w:lang w:val="en-US"/>
        </w:rPr>
        <w:t xml:space="preserve"> </w:t>
      </w:r>
      <w:r>
        <w:t>успешно</w:t>
      </w:r>
      <w:r w:rsidRPr="004B517D">
        <w:rPr>
          <w:lang w:val="en-US"/>
        </w:rPr>
        <w:t xml:space="preserve"> </w:t>
      </w:r>
      <w:r>
        <w:t>добавлена</w:t>
      </w:r>
      <w:r w:rsidRPr="004B517D">
        <w:rPr>
          <w:lang w:val="en-US"/>
        </w:rPr>
        <w:t>");</w:t>
      </w:r>
    </w:p>
    <w:p w14:paraId="2896AA42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Sleep(2000);</w:t>
      </w:r>
    </w:p>
    <w:p w14:paraId="370E5BDA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structCursorInfo.bVisible = FALSE;</w:t>
      </w:r>
    </w:p>
    <w:p w14:paraId="3CE684AD" w14:textId="77777777" w:rsidR="00581718" w:rsidRPr="004B517D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SetConsoleCursorInfo(hConsole, &amp;structCursorInfo);</w:t>
      </w:r>
    </w:p>
    <w:p w14:paraId="727CA973" w14:textId="77777777" w:rsidR="00581718" w:rsidRPr="00D265FE" w:rsidRDefault="00581718" w:rsidP="00581718">
      <w:pPr>
        <w:pStyle w:val="a3"/>
        <w:rPr>
          <w:lang w:val="en-US"/>
        </w:rPr>
      </w:pPr>
      <w:r w:rsidRPr="004B517D">
        <w:rPr>
          <w:lang w:val="en-US"/>
        </w:rPr>
        <w:t xml:space="preserve">            </w:t>
      </w:r>
      <w:r w:rsidRPr="00D265FE">
        <w:rPr>
          <w:lang w:val="en-US"/>
        </w:rPr>
        <w:t>return _temp_info;</w:t>
      </w:r>
    </w:p>
    <w:p w14:paraId="337DA15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75A3EE3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2CF6526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00C409AC" w14:textId="77777777" w:rsidR="00581718" w:rsidRPr="00D265FE" w:rsidRDefault="00581718" w:rsidP="00581718">
      <w:pPr>
        <w:pStyle w:val="a3"/>
        <w:rPr>
          <w:lang w:val="en-US"/>
        </w:rPr>
      </w:pPr>
    </w:p>
    <w:p w14:paraId="7BB3AD33" w14:textId="77777777" w:rsidR="00581718" w:rsidRPr="00D265FE" w:rsidRDefault="00581718" w:rsidP="00581718">
      <w:pPr>
        <w:pStyle w:val="a3"/>
        <w:rPr>
          <w:lang w:val="en-US"/>
        </w:rPr>
      </w:pPr>
    </w:p>
    <w:p w14:paraId="370873B1" w14:textId="77777777" w:rsidR="00581718" w:rsidRPr="00D265FE" w:rsidRDefault="00581718" w:rsidP="00581718">
      <w:pPr>
        <w:pStyle w:val="a3"/>
        <w:rPr>
          <w:lang w:val="en-US"/>
        </w:rPr>
      </w:pPr>
    </w:p>
    <w:p w14:paraId="5A4B1D8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int print_help(char * help_message) {</w:t>
      </w:r>
    </w:p>
    <w:p w14:paraId="0EB972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int* _size_now = NULL; //</w:t>
      </w:r>
      <w:r>
        <w:t>текущий</w:t>
      </w:r>
      <w:r w:rsidRPr="00D265FE">
        <w:rPr>
          <w:lang w:val="en-US"/>
        </w:rPr>
        <w:t xml:space="preserve"> </w:t>
      </w:r>
      <w:r>
        <w:t>размер</w:t>
      </w:r>
      <w:r w:rsidRPr="00D265FE">
        <w:rPr>
          <w:lang w:val="en-US"/>
        </w:rPr>
        <w:t xml:space="preserve"> </w:t>
      </w:r>
      <w:r>
        <w:t>окна</w:t>
      </w:r>
      <w:r w:rsidRPr="00D265FE">
        <w:rPr>
          <w:lang w:val="en-US"/>
        </w:rPr>
        <w:t xml:space="preserve"> </w:t>
      </w:r>
    </w:p>
    <w:p w14:paraId="7B62EA2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_size_now = _get_window_size(_size_now);</w:t>
      </w:r>
    </w:p>
    <w:p w14:paraId="1CBD05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CONSOLE_SCREEN_BUFFER_INFO info_x;  HANDLE hConsole = GetStdHandle(STD_OUTPUT_HANDLE);</w:t>
      </w:r>
    </w:p>
    <w:p w14:paraId="1A830FD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_get_con_info(&amp;info_x);</w:t>
      </w:r>
    </w:p>
    <w:p w14:paraId="31042D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COORD positionCur = { _otstup,_size_now[1] - _interval - 2 };</w:t>
      </w:r>
    </w:p>
    <w:p w14:paraId="084B06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</w:t>
      </w:r>
    </w:p>
    <w:p w14:paraId="415809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printf("├");</w:t>
      </w:r>
    </w:p>
    <w:p w14:paraId="6965DBF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_size_now[0] - _otstup*2 - 1; i++) {</w:t>
      </w:r>
    </w:p>
    <w:p w14:paraId="03B3946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printf("─");</w:t>
      </w:r>
    </w:p>
    <w:p w14:paraId="1B5103D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0E0C3EF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printf("┤");</w:t>
      </w:r>
    </w:p>
    <w:p w14:paraId="06D7917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positionCur.Y++; positionCur.X++;</w:t>
      </w:r>
    </w:p>
    <w:p w14:paraId="16F4945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</w:t>
      </w:r>
    </w:p>
    <w:p w14:paraId="3FEBAF1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_size_now[0] - _otstup * 2 - 1; i++)</w:t>
      </w:r>
    </w:p>
    <w:p w14:paraId="4FA8C4E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 ");</w:t>
      </w:r>
    </w:p>
    <w:p w14:paraId="1896603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</w:t>
      </w:r>
    </w:p>
    <w:p w14:paraId="5BF6858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printf("%s", help_message);</w:t>
      </w:r>
    </w:p>
    <w:p w14:paraId="1B6CB06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return 0;</w:t>
      </w:r>
    </w:p>
    <w:p w14:paraId="33B85A0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} </w:t>
      </w:r>
    </w:p>
    <w:p w14:paraId="42619222" w14:textId="77777777" w:rsidR="00581718" w:rsidRPr="00D265FE" w:rsidRDefault="00581718" w:rsidP="00581718">
      <w:pPr>
        <w:pStyle w:val="a3"/>
        <w:rPr>
          <w:lang w:val="en-US"/>
        </w:rPr>
      </w:pPr>
    </w:p>
    <w:p w14:paraId="342FFD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>abonent_t* _sort_output(abonent_t* _output_mass, int* filds_count, sort_struct* sorts)</w:t>
      </w:r>
    </w:p>
    <w:p w14:paraId="302CD28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{</w:t>
      </w:r>
    </w:p>
    <w:p w14:paraId="42943FD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if (!sorts) return _output_mass;</w:t>
      </w:r>
    </w:p>
    <w:p w14:paraId="4C61A53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switch (sorts-&gt;sort_f)</w:t>
      </w:r>
    </w:p>
    <w:p w14:paraId="590C43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{</w:t>
      </w:r>
    </w:p>
    <w:p w14:paraId="467A6D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DEF:</w:t>
      </w:r>
    </w:p>
    <w:p w14:paraId="61BCBC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return _output_mass;</w:t>
      </w:r>
    </w:p>
    <w:p w14:paraId="209B85A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09635C9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FIO:</w:t>
      </w:r>
    </w:p>
    <w:p w14:paraId="43E3EF8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if (sorts-&gt;sort_t == UP){</w:t>
      </w:r>
    </w:p>
    <w:p w14:paraId="1A693D1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for (int write = 0; write &lt; *filds_count; write++) {</w:t>
      </w:r>
    </w:p>
    <w:p w14:paraId="5258E7B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for (int sort = 0; sort &lt; *filds_count - 1; sort++) {</w:t>
      </w:r>
    </w:p>
    <w:p w14:paraId="37BEC50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if (_output_mass[sort].id &gt; _output_mass[sort + 1].id) {</w:t>
      </w:r>
    </w:p>
    <w:p w14:paraId="2C98899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abonent_t temp = _output_mass[sort + 1];</w:t>
      </w:r>
    </w:p>
    <w:p w14:paraId="72E216C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 + 1] = _output_mass[sort];</w:t>
      </w:r>
    </w:p>
    <w:p w14:paraId="668FC1D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_output_mass[sort] = temp;</w:t>
      </w:r>
    </w:p>
    <w:p w14:paraId="340CBD0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}</w:t>
      </w:r>
    </w:p>
    <w:p w14:paraId="67BBD66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}</w:t>
      </w:r>
    </w:p>
    <w:p w14:paraId="2C1C53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55BF36C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}</w:t>
      </w:r>
    </w:p>
    <w:p w14:paraId="23A513E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else {</w:t>
      </w:r>
    </w:p>
    <w:p w14:paraId="0EF8A9A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for (int write = 0; write &lt; *filds_count; write++) {</w:t>
      </w:r>
    </w:p>
    <w:p w14:paraId="749162B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for (int sort = 0; sort &lt; *filds_count - 1; sort++) {</w:t>
      </w:r>
    </w:p>
    <w:p w14:paraId="08856B7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if (_output_mass[sort].id &lt; _output_mass[sort + 1].id) {</w:t>
      </w:r>
    </w:p>
    <w:p w14:paraId="01786B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abonent_t temp = _output_mass[sort + 1];</w:t>
      </w:r>
    </w:p>
    <w:p w14:paraId="03B956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 + 1] = _output_mass[sort];</w:t>
      </w:r>
    </w:p>
    <w:p w14:paraId="782D75B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    _output_mass[sort] = temp;</w:t>
      </w:r>
    </w:p>
    <w:p w14:paraId="030ABF5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    }</w:t>
      </w:r>
    </w:p>
    <w:p w14:paraId="4E5C3C5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}</w:t>
      </w:r>
    </w:p>
    <w:p w14:paraId="43846C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4A48AA8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60C35D9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41EAC53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AUTHOR:</w:t>
      </w:r>
    </w:p>
    <w:p w14:paraId="669DD5B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501D4A9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0EC34CA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7560C60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(strcmp(_output_mass[sort].autor.surname, _output_mass[sort + 1].autor.surname) == 1) {</w:t>
      </w:r>
    </w:p>
    <w:p w14:paraId="1C993A0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3D540FC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5CED70E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1C11F9B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78A564C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7C17FFD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3FBE6A9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70CF9F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17DDD53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3449751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011D28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(strcmp(_output_mass[sort].autor.surname, _output_mass[sort + 1].autor.surname) == -1) {</w:t>
      </w:r>
    </w:p>
    <w:p w14:paraId="56A4C5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0A2EFD9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47C26B2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0895C25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744C364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2ACC0D8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712EC62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2A73F00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3CCB0E5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BOOK_NAME:</w:t>
      </w:r>
    </w:p>
    <w:p w14:paraId="54F1C70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5A6CD31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1BEC30F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4F1F525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            if (strcmp(_output_mass[sort].book_name, _output_mass[sort + 1].book_name) == 1) {</w:t>
      </w:r>
    </w:p>
    <w:p w14:paraId="7FA7A3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5D35B78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70CDDC8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491186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6D61211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423E959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75FDAAF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1F9532F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39D0977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124FFF2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21FD7C1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(strcmp(_output_mass[sort].book_name, _output_mass[sort + 1].book_name) == -1) {</w:t>
      </w:r>
    </w:p>
    <w:p w14:paraId="148DC21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1D5CAAE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0714332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CFA7E7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20D1556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19C6D5B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7C00CFB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62EDA8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0E826EE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DATE_OUT:</w:t>
      </w:r>
    </w:p>
    <w:p w14:paraId="3CE518B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3BF1EFE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4B8E7A4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33F65A4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(_output_mass[sort].date_out.y &gt; _output_mass[sort + 1].date_out.y) {</w:t>
      </w:r>
    </w:p>
    <w:p w14:paraId="0CF11C4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18D666C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743270E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4E21609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7183A6F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&gt; _output_mass[sort + 1].date_out.m &amp;&amp; _output_mass[sort].date_out.y == _output_mass[sort + 1].date_out.y)</w:t>
      </w:r>
    </w:p>
    <w:p w14:paraId="62A96CA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{</w:t>
      </w:r>
    </w:p>
    <w:p w14:paraId="18BB415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62C5FF7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60E765A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833B28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6255A0D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== _output_mass[sort + 1].date_out.m &amp;&amp; _output_mass[sort].date_out.y == _output_mass[sort + 1].date_out.y &amp;&amp; _output_mass[sort].date_out.d &gt; _output_mass[sort + 1].date_out.d) {</w:t>
      </w:r>
    </w:p>
    <w:p w14:paraId="0A092FB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1D78CC9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3E4C69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147A641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365EE20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71131E2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0578D40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76ACED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278CB2D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5BB6B60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0B7314E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(_output_mass[sort].date_out.y &lt; _output_mass[sort + 1].date_out.y) {</w:t>
      </w:r>
    </w:p>
    <w:p w14:paraId="58F57E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5D12BC2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32C952F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708111B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2292867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&lt; _output_mass[sort + 1].date_out.m &amp;&amp; _output_mass[sort].date_out.y == _output_mass[sort + 1].date_out.y)</w:t>
      </w:r>
    </w:p>
    <w:p w14:paraId="6A3D07A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{</w:t>
      </w:r>
    </w:p>
    <w:p w14:paraId="425B60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46975EA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3816F5C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63E077B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            }</w:t>
      </w:r>
    </w:p>
    <w:p w14:paraId="355E655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else if (_output_mass[sort].date_out.m == _output_mass[sort + 1].date_out.m &amp;&amp; _output_mass[sort].date_out.y == _output_mass[sort + 1].date_out.y &amp;&amp; _output_mass[sort].date_out.d &lt; _output_mass[sort + 1].date_out.d) {</w:t>
      </w:r>
    </w:p>
    <w:p w14:paraId="01620EE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29E3518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10BC2B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1DD2F40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40E76E5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981DD7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561AAB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582786F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7F729D94" w14:textId="77777777" w:rsidR="00581718" w:rsidRPr="00D265FE" w:rsidRDefault="00581718" w:rsidP="00581718">
      <w:pPr>
        <w:pStyle w:val="a3"/>
        <w:rPr>
          <w:lang w:val="en-US"/>
        </w:rPr>
      </w:pPr>
    </w:p>
    <w:p w14:paraId="6B1438C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IZD:</w:t>
      </w:r>
    </w:p>
    <w:p w14:paraId="01D296B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06ED9AE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645CDD1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5999F91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(strcmp(_output_mass[sort].izd, _output_mass[sort + 1].izd) == 1) {</w:t>
      </w:r>
    </w:p>
    <w:p w14:paraId="02F682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45EE1FB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5B42AD7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280632E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10DBC5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5A2EC3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4F17424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A55C4B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576808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4D15522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45FDFD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(strcmp(_output_mass[sort].izd, _output_mass[sort + 1].izd) == -1) {</w:t>
      </w:r>
    </w:p>
    <w:p w14:paraId="3BF52AC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4777916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5111E63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36B9EF5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161F1C1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42858F7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18DEDF9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39357A2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539B13A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COST:</w:t>
      </w:r>
    </w:p>
    <w:p w14:paraId="7F4D314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(sorts-&gt;sort_t == UP) {</w:t>
      </w:r>
    </w:p>
    <w:p w14:paraId="4F683B3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6CB3D53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4A086A7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(_output_mass[sort].cost &gt; _output_mass[sort + 1].cost) {</w:t>
      </w:r>
    </w:p>
    <w:p w14:paraId="3FE920E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6D9F6D2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182B05A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4583953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6400C4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C8190C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619BA1D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2A9CB1D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58602F5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write = 0; write &lt; *filds_count; write++) {</w:t>
      </w:r>
    </w:p>
    <w:p w14:paraId="7D0433E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for (int sort = 0; sort &lt; *filds_count - 1; sort++) {</w:t>
      </w:r>
    </w:p>
    <w:p w14:paraId="254914D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if (_output_mass[sort].cost &lt; _output_mass[sort + 1].cost) {</w:t>
      </w:r>
    </w:p>
    <w:p w14:paraId="7FB06A5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abonent_t temp = _output_mass[sort + 1];</w:t>
      </w:r>
    </w:p>
    <w:p w14:paraId="2DED8D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 + 1] = _output_mass[sort];</w:t>
      </w:r>
    </w:p>
    <w:p w14:paraId="0D4E39C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    _output_mass[sort] = temp;</w:t>
      </w:r>
    </w:p>
    <w:p w14:paraId="0D0BBB9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}</w:t>
      </w:r>
    </w:p>
    <w:p w14:paraId="1627AAE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AD52C9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2F1CD60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04AB7D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4D7B4D8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case ZADANIE:</w:t>
      </w:r>
    </w:p>
    <w:p w14:paraId="0E5B1F0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if (sorts-&gt;sort_t == DEF) return _output_mass;</w:t>
      </w:r>
    </w:p>
    <w:p w14:paraId="58C0FFC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7F20E7F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default:</w:t>
      </w:r>
    </w:p>
    <w:p w14:paraId="2C6F6F1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break;</w:t>
      </w:r>
    </w:p>
    <w:p w14:paraId="4A06353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6B33CFE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return _output_mass;</w:t>
      </w:r>
    </w:p>
    <w:p w14:paraId="3DBC8E3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}</w:t>
      </w:r>
    </w:p>
    <w:p w14:paraId="05A99D98" w14:textId="77777777" w:rsidR="00581718" w:rsidRPr="00D265FE" w:rsidRDefault="00581718" w:rsidP="00581718">
      <w:pPr>
        <w:pStyle w:val="a3"/>
        <w:rPr>
          <w:lang w:val="en-US"/>
        </w:rPr>
      </w:pPr>
    </w:p>
    <w:p w14:paraId="570F851E" w14:textId="77777777" w:rsidR="00581718" w:rsidRPr="00D265FE" w:rsidRDefault="00581718" w:rsidP="00581718">
      <w:pPr>
        <w:pStyle w:val="a3"/>
        <w:rPr>
          <w:lang w:val="en-US"/>
        </w:rPr>
      </w:pPr>
    </w:p>
    <w:p w14:paraId="0972B2E2" w14:textId="77777777" w:rsidR="00581718" w:rsidRPr="00D265FE" w:rsidRDefault="00581718" w:rsidP="00581718">
      <w:pPr>
        <w:pStyle w:val="a3"/>
        <w:rPr>
          <w:lang w:val="en-US"/>
        </w:rPr>
      </w:pPr>
    </w:p>
    <w:p w14:paraId="1045398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>void dolgiWindow(abonent ** root) {</w:t>
      </w:r>
    </w:p>
    <w:p w14:paraId="4ABDD1E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_big_window("</w:t>
      </w:r>
      <w:r>
        <w:t>Должники</w:t>
      </w:r>
      <w:r w:rsidRPr="00D265FE">
        <w:rPr>
          <w:lang w:val="en-US"/>
        </w:rPr>
        <w:t>");</w:t>
      </w:r>
    </w:p>
    <w:p w14:paraId="6F2B6D0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CONSOLE_SCREEN_BUFFER_INFO info_x;  HANDLE hConsole = GetStdHandle(STD_OUTPUT_HANDLE);</w:t>
      </w:r>
    </w:p>
    <w:p w14:paraId="7002900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int* _size_n = NULL;</w:t>
      </w:r>
    </w:p>
    <w:p w14:paraId="2D5BC7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_size_n = _get_window_size(_size_n);</w:t>
      </w:r>
    </w:p>
    <w:p w14:paraId="35069E7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_window_w = _size_n[0]; int  _window_h = _size_n[1];</w:t>
      </w:r>
    </w:p>
    <w:p w14:paraId="59FB1F4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_padding, _new_padding; int _mn_size_flag = 0; int _size_temp = 0; char buff[200];</w:t>
      </w:r>
    </w:p>
    <w:p w14:paraId="11EC39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height = _window_h / 2; int width = _window_w / 2;</w:t>
      </w:r>
    </w:p>
    <w:p w14:paraId="2E6F078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_center_x = _window_w / 2; int flag_clear = 0;</w:t>
      </w:r>
    </w:p>
    <w:p w14:paraId="7480D56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_center_y = _window_h / 2;</w:t>
      </w:r>
    </w:p>
    <w:p w14:paraId="0D86D67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refresh_flag = 1;</w:t>
      </w:r>
    </w:p>
    <w:p w14:paraId="08DD454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time_t  now = time(0);</w:t>
      </w:r>
    </w:p>
    <w:p w14:paraId="2BB69BC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struct tm* ltm = localtime(&amp;now);</w:t>
      </w:r>
    </w:p>
    <w:p w14:paraId="178371A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d, y, m;</w:t>
      </w:r>
    </w:p>
    <w:p w14:paraId="28AC8C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y = ltm-&gt;tm_year + 1900;</w:t>
      </w:r>
    </w:p>
    <w:p w14:paraId="7E94339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m = ltm-&gt;tm_mon+1;</w:t>
      </w:r>
    </w:p>
    <w:p w14:paraId="168C540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 = ltm-&gt;tm_mday;</w:t>
      </w:r>
    </w:p>
    <w:p w14:paraId="2080ED5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dolgi_pers_t_obr* dolgniki = (dolgi_pers_t_obr*)calloc(sizeof(dolgi_pers_t_obr), 1);</w:t>
      </w:r>
    </w:p>
    <w:p w14:paraId="0D1EA1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dolgniki-&gt;count = 0;</w:t>
      </w:r>
    </w:p>
    <w:p w14:paraId="6B1B76B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dolgniki = _get_dolgi_info(*root, dolgniki, d, m, y);</w:t>
      </w:r>
    </w:p>
    <w:p w14:paraId="17A581F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COORD positionCur; </w:t>
      </w:r>
    </w:p>
    <w:p w14:paraId="437727B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positionCur.X = _center_x - width / 2 + 4;</w:t>
      </w:r>
    </w:p>
    <w:p w14:paraId="4D3B42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positionCur.Y = _center_y - height / 2 + 4;</w:t>
      </w:r>
    </w:p>
    <w:p w14:paraId="756719C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int* _men_position = (int*)calloc(2, sizeof(int));</w:t>
      </w:r>
    </w:p>
    <w:p w14:paraId="0F55E30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_men_position[0] = 1; _men_position[1] = 1;</w:t>
      </w:r>
    </w:p>
    <w:p w14:paraId="6CF372A9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positionCur);    </w:t>
      </w:r>
    </w:p>
    <w:p w14:paraId="5282A58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_tabel_metadata * table = (_tabel_metadata*)calloc(sizeof(_tabel_metadata), 1);</w:t>
      </w:r>
    </w:p>
    <w:p w14:paraId="7915B1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table-&gt;_col_count = 2;</w:t>
      </w:r>
    </w:p>
    <w:p w14:paraId="505757D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 = (_table_col*)calloc(sizeof(_table_col), table-&gt;_col_count);</w:t>
      </w:r>
    </w:p>
    <w:p w14:paraId="41D1BA6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//-------------------------------------------------------------------------------------------//</w:t>
      </w:r>
    </w:p>
    <w:p w14:paraId="25E9FA4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table-&gt;_cols[0].name = (char*)calloc(sizeof(char), 60);</w:t>
      </w:r>
    </w:p>
    <w:p w14:paraId="1C3475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strcpy(table-&gt;_cols[0].name, "</w:t>
      </w:r>
      <w:r>
        <w:t>ФИО</w:t>
      </w:r>
      <w:r w:rsidRPr="00D265FE">
        <w:rPr>
          <w:lang w:val="en-US"/>
        </w:rPr>
        <w:t xml:space="preserve"> </w:t>
      </w:r>
      <w:r>
        <w:t>абонента</w:t>
      </w:r>
      <w:r w:rsidRPr="00D265FE">
        <w:rPr>
          <w:lang w:val="en-US"/>
        </w:rPr>
        <w:t>-</w:t>
      </w:r>
      <w:r>
        <w:t>должника</w:t>
      </w:r>
      <w:r w:rsidRPr="00D265FE">
        <w:rPr>
          <w:lang w:val="en-US"/>
        </w:rPr>
        <w:t>");</w:t>
      </w:r>
    </w:p>
    <w:p w14:paraId="238110D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table-&gt;_cols[0].resizebl = 1;</w:t>
      </w:r>
    </w:p>
    <w:p w14:paraId="296F4CB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table-&gt;_cols[0].size = u8_strlen(table-&gt;_cols[0].name);</w:t>
      </w:r>
    </w:p>
    <w:p w14:paraId="2DDDD4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//-------------------------------------------------------------------------------------------//</w:t>
      </w:r>
    </w:p>
    <w:p w14:paraId="3222A7A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table-&gt;_cols[1].name = (char*)calloc(sizeof(char), 60);</w:t>
      </w:r>
    </w:p>
    <w:p w14:paraId="7687A16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strcpy(table-&gt;_cols[1].name, "</w:t>
      </w:r>
      <w:r>
        <w:t>Кол</w:t>
      </w:r>
      <w:r w:rsidRPr="00D265FE">
        <w:rPr>
          <w:lang w:val="en-US"/>
        </w:rPr>
        <w:t>-</w:t>
      </w:r>
      <w:r>
        <w:t>во</w:t>
      </w:r>
      <w:r w:rsidRPr="00D265FE">
        <w:rPr>
          <w:lang w:val="en-US"/>
        </w:rPr>
        <w:t xml:space="preserve"> </w:t>
      </w:r>
      <w:r>
        <w:t>книг</w:t>
      </w:r>
      <w:r w:rsidRPr="00D265FE">
        <w:rPr>
          <w:lang w:val="en-US"/>
        </w:rPr>
        <w:t>");</w:t>
      </w:r>
    </w:p>
    <w:p w14:paraId="4C484C3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table-&gt;_cols[1].resizebl = 0;</w:t>
      </w:r>
    </w:p>
    <w:p w14:paraId="0CA13C7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table-&gt;_cols[1].size = u8_strlen(table-&gt;_cols[1].name);</w:t>
      </w:r>
    </w:p>
    <w:p w14:paraId="209A651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//-------------------------------------------------------------------------------------------//</w:t>
      </w:r>
    </w:p>
    <w:p w14:paraId="5E243F5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COORD PosCur = { _center_x - width / 2 + 4,_center_y - height / 2 + 3 }; //</w:t>
      </w:r>
      <w:r>
        <w:t>позиция</w:t>
      </w:r>
      <w:r w:rsidRPr="00D265FE">
        <w:rPr>
          <w:lang w:val="en-US"/>
        </w:rPr>
        <w:t xml:space="preserve"> x </w:t>
      </w:r>
      <w:r>
        <w:t>и</w:t>
      </w:r>
      <w:r w:rsidRPr="00D265FE">
        <w:rPr>
          <w:lang w:val="en-US"/>
        </w:rPr>
        <w:t xml:space="preserve"> y </w:t>
      </w:r>
    </w:p>
    <w:p w14:paraId="2F9E408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_size_delta = 0;</w:t>
      </w:r>
    </w:p>
    <w:p w14:paraId="651F1C3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table-&gt;_col_count; i++) {</w:t>
      </w:r>
    </w:p>
    <w:p w14:paraId="75895BC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_size_delta += table-&gt;_cols[i].size;</w:t>
      </w:r>
    </w:p>
    <w:p w14:paraId="3192517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554CCF7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_size_delta = (width - 2) - _size_delta - ((table-&gt;_col_count )* 2) - 10;</w:t>
      </w:r>
    </w:p>
    <w:p w14:paraId="7EBF3A9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PosCur);</w:t>
      </w:r>
    </w:p>
    <w:p w14:paraId="09381F4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int size_w = 0;</w:t>
      </w:r>
    </w:p>
    <w:p w14:paraId="4913DD7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table-&gt;_col_count; i++) {</w:t>
      </w:r>
    </w:p>
    <w:p w14:paraId="1A2360A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size_w += table-&gt;_cols[i].size;</w:t>
      </w:r>
    </w:p>
    <w:p w14:paraId="5A3F419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47C3A7FA" w14:textId="77777777" w:rsidR="00581718" w:rsidRPr="00D265FE" w:rsidRDefault="00581718" w:rsidP="00581718">
      <w:pPr>
        <w:pStyle w:val="a3"/>
        <w:rPr>
          <w:lang w:val="en-US"/>
        </w:rPr>
      </w:pPr>
    </w:p>
    <w:p w14:paraId="380FFA29" w14:textId="77777777" w:rsidR="00581718" w:rsidRPr="00D265FE" w:rsidRDefault="00581718" w:rsidP="00581718">
      <w:pPr>
        <w:pStyle w:val="a3"/>
        <w:rPr>
          <w:lang w:val="en-US"/>
        </w:rPr>
      </w:pPr>
    </w:p>
    <w:p w14:paraId="57FCD6A7" w14:textId="77777777" w:rsidR="00581718" w:rsidRPr="00D265FE" w:rsidRDefault="00581718" w:rsidP="00581718">
      <w:pPr>
        <w:pStyle w:val="a3"/>
        <w:rPr>
          <w:lang w:val="en-US"/>
        </w:rPr>
      </w:pPr>
    </w:p>
    <w:p w14:paraId="19C3A3C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size_w+ (table-&gt;_col_count)+3 + _size_delta; i++) {</w:t>
      </w:r>
    </w:p>
    <w:p w14:paraId="016DE9D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0) {</w:t>
      </w:r>
    </w:p>
    <w:p w14:paraId="70B0EF4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printf("┌");</w:t>
      </w:r>
    </w:p>
    <w:p w14:paraId="4ED8D25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6F09F43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width - 1) {</w:t>
      </w:r>
    </w:p>
    <w:p w14:paraId="6BEA22E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printf("┐");</w:t>
      </w:r>
    </w:p>
    <w:p w14:paraId="1049611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6A1D93B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</w:t>
      </w:r>
    </w:p>
    <w:p w14:paraId="0BB93C8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printf("─");</w:t>
      </w:r>
    </w:p>
    <w:p w14:paraId="5C531D5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7B98A15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PosCur.Y++; //positionCur.X++;</w:t>
      </w:r>
    </w:p>
    <w:p w14:paraId="297161B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_set_cur_to_pos(hConsole, PosCur);</w:t>
      </w:r>
    </w:p>
    <w:p w14:paraId="7DBD7ED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printf("│");</w:t>
      </w:r>
    </w:p>
    <w:p w14:paraId="69B8F3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for (int i = 0; i &lt; table-&gt;_col_count; i++) {</w:t>
      </w:r>
    </w:p>
    <w:p w14:paraId="7775667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_get_con_info(&amp;info_x);</w:t>
      </w:r>
    </w:p>
    <w:p w14:paraId="6DE89B2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_padding = info_x.dwCursorPosition.X - 1;</w:t>
      </w:r>
    </w:p>
    <w:p w14:paraId="0F9407F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 %s ", table-&gt;_cols[i].name);</w:t>
      </w:r>
    </w:p>
    <w:p w14:paraId="3D01A95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(table-&gt;_cols[i].resizebl) {</w:t>
      </w:r>
    </w:p>
    <w:p w14:paraId="03CAC4C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{</w:t>
      </w:r>
    </w:p>
    <w:p w14:paraId="14EAD88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if ((u8_strlen(table-&gt;_cols[i].name) + _size_delta) != table-&gt;_cols[i].size) {</w:t>
      </w:r>
    </w:p>
    <w:p w14:paraId="1081D0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    table-&gt;_cols[i].size += _size_delta;</w:t>
      </w:r>
    </w:p>
    <w:p w14:paraId="5F3B7637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}</w:t>
      </w:r>
    </w:p>
    <w:p w14:paraId="073302F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4B04545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0023FBA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(u8_strlen(table-&gt;_cols[i].name) != table-&gt;_cols[i].size) {</w:t>
      </w:r>
    </w:p>
    <w:p w14:paraId="7F78EC2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int _sim_padding = table-&gt;_cols[i].size - u8_strlen(table-&gt;_cols[i].name);</w:t>
      </w:r>
    </w:p>
    <w:p w14:paraId="5D09B6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for (int i = 0; i &lt; _sim_padding; i++) {</w:t>
      </w:r>
    </w:p>
    <w:p w14:paraId="58B38B6E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    printf(" ");</w:t>
      </w:r>
    </w:p>
    <w:p w14:paraId="7AF8EBF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}</w:t>
      </w:r>
    </w:p>
    <w:p w14:paraId="3A80C62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793FCB1E" w14:textId="77777777" w:rsidR="00581718" w:rsidRPr="00D265FE" w:rsidRDefault="00581718" w:rsidP="00581718">
      <w:pPr>
        <w:pStyle w:val="a3"/>
        <w:rPr>
          <w:lang w:val="en-US"/>
        </w:rPr>
      </w:pPr>
    </w:p>
    <w:p w14:paraId="1F603A2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printf("│");</w:t>
      </w:r>
    </w:p>
    <w:p w14:paraId="49A2E41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_get_con_info(&amp;info_x);</w:t>
      </w:r>
    </w:p>
    <w:p w14:paraId="091654D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PosCur.X = info_x.dwCursorPosition.X - 1;</w:t>
      </w:r>
    </w:p>
    <w:p w14:paraId="38C0FB2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_new_padding = info_x.dwCursorPosition.X - 1;</w:t>
      </w:r>
    </w:p>
    <w:p w14:paraId="5E6F81C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PosCur.Y -= 1;</w:t>
      </w:r>
    </w:p>
    <w:p w14:paraId="76D25FC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_set_cur_to_pos(hConsole, PosCur);</w:t>
      </w:r>
    </w:p>
    <w:p w14:paraId="7FB0F66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table-&gt;_col_count - 1) {</w:t>
      </w:r>
    </w:p>
    <w:p w14:paraId="42E9FF1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printf("┐");</w:t>
      </w:r>
    </w:p>
    <w:p w14:paraId="25EB492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E62416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</w:t>
      </w:r>
    </w:p>
    <w:p w14:paraId="2A74A76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printf("┬");</w:t>
      </w:r>
    </w:p>
    <w:p w14:paraId="5847B63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_get_con_info(&amp;info_x);</w:t>
      </w:r>
    </w:p>
    <w:p w14:paraId="52276AD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PosCur.Y += 2; PosCur.X = _padding;</w:t>
      </w:r>
    </w:p>
    <w:p w14:paraId="4D39F59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_set_cur_to_pos(hConsole, PosCur);</w:t>
      </w:r>
    </w:p>
    <w:p w14:paraId="4390ADD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(_padding == _center_x - width / 2 + 4 )</w:t>
      </w:r>
    </w:p>
    <w:p w14:paraId="206A5CEA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{</w:t>
      </w:r>
    </w:p>
    <w:p w14:paraId="2B7B32E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printf("├"); PosCur.X++;</w:t>
      </w:r>
    </w:p>
    <w:p w14:paraId="305BD2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4DAA66B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 {</w:t>
      </w:r>
    </w:p>
    <w:p w14:paraId="1D341483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PosCur.X++;</w:t>
      </w:r>
    </w:p>
    <w:p w14:paraId="7203B3BD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_set_cur_to_pos(hConsole, PosCur);</w:t>
      </w:r>
    </w:p>
    <w:p w14:paraId="131344D0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65438972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for (int j = PosCur.X; j &lt; _new_padding; j++) {</w:t>
      </w:r>
    </w:p>
    <w:p w14:paraId="6AFCC8D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printf("─");</w:t>
      </w:r>
    </w:p>
    <w:p w14:paraId="7EB26FB8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lastRenderedPageBreak/>
        <w:t xml:space="preserve">        }</w:t>
      </w:r>
    </w:p>
    <w:p w14:paraId="1E74D0E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if (i == table-&gt;_col_count - 1) {</w:t>
      </w:r>
    </w:p>
    <w:p w14:paraId="027F909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printf("┤");</w:t>
      </w:r>
    </w:p>
    <w:p w14:paraId="72DA42FF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}</w:t>
      </w:r>
    </w:p>
    <w:p w14:paraId="3A492A8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else</w:t>
      </w:r>
    </w:p>
    <w:p w14:paraId="23F21BA5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    printf("┼");</w:t>
      </w:r>
    </w:p>
    <w:p w14:paraId="1A1B5A2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PosCur.Y -= 1; PosCur.X = _new_padding + 1;</w:t>
      </w:r>
    </w:p>
    <w:p w14:paraId="265ED334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    _set_cur_to_pos(hConsole, PosCur);</w:t>
      </w:r>
    </w:p>
    <w:p w14:paraId="1ED9327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}</w:t>
      </w:r>
    </w:p>
    <w:p w14:paraId="0D726231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PosCur.Y += 2;</w:t>
      </w:r>
    </w:p>
    <w:p w14:paraId="782DAC8B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PosCur.X = _center_x - width / 2 + 4;</w:t>
      </w:r>
    </w:p>
    <w:p w14:paraId="0B4139EC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page = 1;</w:t>
      </w:r>
    </w:p>
    <w:p w14:paraId="6057DC16" w14:textId="77777777" w:rsidR="00581718" w:rsidRPr="00D265FE" w:rsidRDefault="00581718" w:rsidP="00581718">
      <w:pPr>
        <w:pStyle w:val="a3"/>
        <w:rPr>
          <w:lang w:val="en-US"/>
        </w:rPr>
      </w:pPr>
      <w:r w:rsidRPr="00D265FE">
        <w:rPr>
          <w:lang w:val="en-US"/>
        </w:rPr>
        <w:t xml:space="preserve">    int cor_X, cor_Y; cor_X = PosCur.X; cor_Y = PosCur.Y;</w:t>
      </w:r>
    </w:p>
    <w:p w14:paraId="25A3318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SetConsoleOutputCP(65001); //-------</w:t>
      </w:r>
    </w:p>
    <w:p w14:paraId="00AFD35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while (1) {</w:t>
      </w:r>
    </w:p>
    <w:p w14:paraId="744BC5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PosCur.X = cor_X; PosCur.Y = cor_Y;</w:t>
      </w:r>
    </w:p>
    <w:p w14:paraId="19F2828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(refresh_flag) {</w:t>
      </w:r>
    </w:p>
    <w:p w14:paraId="0786794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((dolgniki-&gt;count)) {</w:t>
      </w:r>
    </w:p>
    <w:p w14:paraId="4CE7FC93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int _col_inpage = height - 10;</w:t>
      </w:r>
    </w:p>
    <w:p w14:paraId="7AD1746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int _diap[2] = { 0,0 };</w:t>
      </w:r>
    </w:p>
    <w:p w14:paraId="506CA8C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_diap[0] = ((page)-1) * _col_inpage;</w:t>
      </w:r>
    </w:p>
    <w:p w14:paraId="7393CE34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_diap[1] = _diap[0] + _col_inpage;</w:t>
      </w:r>
    </w:p>
    <w:p w14:paraId="085AA10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j = _diap[0]; j &lt; _diap[1]; j++)</w:t>
      </w:r>
    </w:p>
    <w:p w14:paraId="17E007A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{</w:t>
      </w:r>
    </w:p>
    <w:p w14:paraId="0893169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(dolgniki-&gt;count &lt;= j) {</w:t>
      </w:r>
    </w:p>
    <w:p w14:paraId="0DD5A4A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break;</w:t>
      </w:r>
    </w:p>
    <w:p w14:paraId="581A445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02BC240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_set_cur_to_pos(hConsole, PosCur);</w:t>
      </w:r>
    </w:p>
    <w:p w14:paraId="06C00940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</w:t>
      </w:r>
      <w:r>
        <w:t>char buff[400] = { "" };</w:t>
      </w:r>
    </w:p>
    <w:p w14:paraId="102F9FC4" w14:textId="77777777" w:rsidR="00581718" w:rsidRDefault="00581718" w:rsidP="00581718">
      <w:pPr>
        <w:pStyle w:val="a3"/>
      </w:pPr>
      <w:r>
        <w:t xml:space="preserve">                        SetConsoleOutputCP(65001); //-------</w:t>
      </w:r>
    </w:p>
    <w:p w14:paraId="0E10DF90" w14:textId="77777777" w:rsidR="00581718" w:rsidRDefault="00581718" w:rsidP="00581718">
      <w:pPr>
        <w:pStyle w:val="a3"/>
      </w:pPr>
      <w:r>
        <w:t xml:space="preserve">                        printf("│");</w:t>
      </w:r>
    </w:p>
    <w:p w14:paraId="385D58D7" w14:textId="77777777" w:rsidR="00581718" w:rsidRDefault="00581718" w:rsidP="00581718">
      <w:pPr>
        <w:pStyle w:val="a3"/>
      </w:pPr>
    </w:p>
    <w:p w14:paraId="7025F0C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sprintf(buff, "%s %s %s", dolgniki-&gt;info_mass[j].fio.surname, dolgniki-&gt;info_mass[j].fio.name, dolgniki-&gt;info_mass[j].fio.secondname);</w:t>
      </w:r>
    </w:p>
    <w:p w14:paraId="7A93F5E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&gt; table-&gt;_cols[0].size + 2) {</w:t>
      </w:r>
    </w:p>
    <w:p w14:paraId="194ECFA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sprintf(buff, "%s %c.%c", dolgniki-&gt;info_mass[j].fio.surname, dolgniki-&gt;info_mass[j].fio.name[0], dolgniki-&gt;info_mass[j].fio.secondname[0]);</w:t>
      </w:r>
    </w:p>
    <w:p w14:paraId="7F802C6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733542B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SetConsoleOutputCP(1251); //-------</w:t>
      </w:r>
    </w:p>
    <w:p w14:paraId="5D4E314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printf("%s", buff);</w:t>
      </w:r>
    </w:p>
    <w:p w14:paraId="1BC5BBA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&lt; table-&gt;_cols[0].size + 2)</w:t>
      </w:r>
    </w:p>
    <w:p w14:paraId="0BBBB78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{</w:t>
      </w:r>
    </w:p>
    <w:p w14:paraId="3B7B833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for (int l = 0; l &lt; table-&gt;_cols[0].size + 2 - u8_strlen(buff); l++)</w:t>
      </w:r>
    </w:p>
    <w:p w14:paraId="0C64B28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printf(" ");</w:t>
      </w:r>
    </w:p>
    <w:p w14:paraId="0E2213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4C4F23E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SetConsoleOutputCP(65001); //-------</w:t>
      </w:r>
    </w:p>
    <w:p w14:paraId="1320DAF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</w:t>
      </w:r>
    </w:p>
    <w:p w14:paraId="6E7DEAB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SetConsoleOutputCP(1251); //-------</w:t>
      </w:r>
    </w:p>
    <w:p w14:paraId="6FA30B6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sprintf(buff, "%d", dolgniki-&gt;info_mass[j].count_dolg_books);</w:t>
      </w:r>
    </w:p>
    <w:p w14:paraId="5CFA72C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&gt; table-&gt;_cols[1].size + 2) {</w:t>
      </w:r>
    </w:p>
    <w:p w14:paraId="0F11DA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for (int l = 0; l &lt; table-&gt;_cols[1].size - 1; l++) {</w:t>
      </w:r>
    </w:p>
    <w:p w14:paraId="3AF7CEF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printf("%c", buff[l]);</w:t>
      </w:r>
    </w:p>
    <w:p w14:paraId="4FCBC69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}</w:t>
      </w:r>
    </w:p>
    <w:p w14:paraId="578ED8D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printf("...");</w:t>
      </w:r>
    </w:p>
    <w:p w14:paraId="1E2264B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287F60F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else</w:t>
      </w:r>
    </w:p>
    <w:p w14:paraId="39B7569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printf("%s", buff);</w:t>
      </w:r>
    </w:p>
    <w:p w14:paraId="4982CD6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(u8_strlen(buff) &lt; table-&gt;_cols[1].size + 2)</w:t>
      </w:r>
    </w:p>
    <w:p w14:paraId="3A0ED8B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{</w:t>
      </w:r>
    </w:p>
    <w:p w14:paraId="669D88D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for (int l = 0; l &lt; table-&gt;_cols[1].size + 2 - u8_strlen(buff); l++)</w:t>
      </w:r>
    </w:p>
    <w:p w14:paraId="4497E3E5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            </w:t>
      </w:r>
      <w:r>
        <w:t>printf(" ");</w:t>
      </w:r>
    </w:p>
    <w:p w14:paraId="120E93B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lastRenderedPageBreak/>
        <w:t xml:space="preserve">                        }</w:t>
      </w:r>
    </w:p>
    <w:p w14:paraId="5445D7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SetConsoleOutputCP(65001); //-------</w:t>
      </w:r>
    </w:p>
    <w:p w14:paraId="1660AC0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printf("│");</w:t>
      </w:r>
    </w:p>
    <w:p w14:paraId="15B4CF0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SetConsoleOutputCP(1251); //-------</w:t>
      </w:r>
    </w:p>
    <w:p w14:paraId="54771FC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PosCur.Y++;</w:t>
      </w:r>
    </w:p>
    <w:p w14:paraId="7909EB47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        </w:t>
      </w:r>
      <w:r>
        <w:t>}</w:t>
      </w:r>
    </w:p>
    <w:p w14:paraId="0C93FD87" w14:textId="77777777" w:rsidR="00581718" w:rsidRDefault="00581718" w:rsidP="00581718">
      <w:pPr>
        <w:pStyle w:val="a3"/>
      </w:pPr>
      <w:r>
        <w:t xml:space="preserve">                    refresh_flag = 0;</w:t>
      </w:r>
    </w:p>
    <w:p w14:paraId="2471EBE7" w14:textId="77777777" w:rsidR="00581718" w:rsidRDefault="00581718" w:rsidP="00581718">
      <w:pPr>
        <w:pStyle w:val="a3"/>
      </w:pPr>
      <w:r>
        <w:t xml:space="preserve">                }</w:t>
      </w:r>
    </w:p>
    <w:p w14:paraId="4173B7D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else</w:t>
      </w:r>
    </w:p>
    <w:p w14:paraId="0F5F779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{</w:t>
      </w:r>
    </w:p>
    <w:p w14:paraId="5C7A905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_set_cur_to_pos(hConsole, PosCur);</w:t>
      </w:r>
    </w:p>
    <w:p w14:paraId="650099A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printf("│");</w:t>
      </w:r>
    </w:p>
    <w:p w14:paraId="63133DA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i = 0; i &lt; (width - 21) / 2; i++)</w:t>
      </w:r>
    </w:p>
    <w:p w14:paraId="74324E3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printf("-");</w:t>
      </w:r>
    </w:p>
    <w:p w14:paraId="48F0A16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SetConsoleOutputCP(65001); //-------</w:t>
      </w:r>
    </w:p>
    <w:p w14:paraId="526CB01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 </w:t>
      </w:r>
      <w:r>
        <w:t>Данных</w:t>
      </w:r>
      <w:r w:rsidRPr="003E0936">
        <w:rPr>
          <w:lang w:val="en-US"/>
        </w:rPr>
        <w:t xml:space="preserve"> </w:t>
      </w:r>
      <w:r>
        <w:t>нет</w:t>
      </w:r>
      <w:r w:rsidRPr="003E0936">
        <w:rPr>
          <w:lang w:val="en-US"/>
        </w:rPr>
        <w:t xml:space="preserve"> ");</w:t>
      </w:r>
    </w:p>
    <w:p w14:paraId="2EABC9E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SetConsoleOutputCP(65001); //-------</w:t>
      </w:r>
    </w:p>
    <w:p w14:paraId="0F6E811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(int i = 0; i &lt; (width - 21) / 2 - 1; i++)</w:t>
      </w:r>
    </w:p>
    <w:p w14:paraId="1D59EE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printf("-");</w:t>
      </w:r>
    </w:p>
    <w:p w14:paraId="1E2DB35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((width - 6) % 2 == 1) printf("-");</w:t>
      </w:r>
    </w:p>
    <w:p w14:paraId="5A469BC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printf("│");</w:t>
      </w:r>
    </w:p>
    <w:p w14:paraId="61D3D6F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PosCur.Y++;</w:t>
      </w:r>
    </w:p>
    <w:p w14:paraId="16EADD9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refresh_flag = 0;</w:t>
      </w:r>
    </w:p>
    <w:p w14:paraId="4B436FC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7523E62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SetConsoleOutputCP(65001); //-------</w:t>
      </w:r>
    </w:p>
    <w:p w14:paraId="7D42581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_set_cur_to_pos(hConsole, PosCur);</w:t>
      </w:r>
    </w:p>
    <w:p w14:paraId="753A3B0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int _row_num = 0; int _padd_border = table-&gt;_cols[_row_num].size + 2;</w:t>
      </w:r>
    </w:p>
    <w:p w14:paraId="55F853B0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for (int i = 0; i &lt; width - 10; i++) {</w:t>
      </w:r>
    </w:p>
    <w:p w14:paraId="32AF6B6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(i == 0) {</w:t>
      </w:r>
    </w:p>
    <w:p w14:paraId="0EB8B19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printf("└");</w:t>
      </w:r>
    </w:p>
    <w:p w14:paraId="5E82309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438F1448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if (i == width - 11) {</w:t>
      </w:r>
    </w:p>
    <w:p w14:paraId="6309D88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printf("┘");</w:t>
      </w:r>
    </w:p>
    <w:p w14:paraId="0BC5CDF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3E7AC19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else</w:t>
      </w:r>
    </w:p>
    <w:p w14:paraId="066271D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if (i == _padd_border) {</w:t>
      </w:r>
    </w:p>
    <w:p w14:paraId="09B500D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_row_num++;</w:t>
      </w:r>
    </w:p>
    <w:p w14:paraId="7FEF295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if (_row_num &lt; table-&gt;_col_count)</w:t>
      </w:r>
    </w:p>
    <w:p w14:paraId="1512405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    _padd_border += table-&gt;_cols[_row_num].size + 3;</w:t>
      </w:r>
    </w:p>
    <w:p w14:paraId="783AC03D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printf("┴");</w:t>
      </w:r>
    </w:p>
    <w:p w14:paraId="00EDC95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3D50E44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else</w:t>
      </w:r>
    </w:p>
    <w:p w14:paraId="6352F01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printf("─");</w:t>
      </w:r>
    </w:p>
    <w:p w14:paraId="7FD21F7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}</w:t>
      </w:r>
    </w:p>
    <w:p w14:paraId="3B0DE20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if (_center_y + height / 2 - 2 - PosCur.Y &gt; 1) {</w:t>
      </w:r>
    </w:p>
    <w:p w14:paraId="1EA549F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for (; _center_y + height / 2 - 2 - PosCur.Y &gt; 1;) {</w:t>
      </w:r>
    </w:p>
    <w:p w14:paraId="46134246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PosCur.Y++; _set_cur_to_pos(hConsole, PosCur);</w:t>
      </w:r>
    </w:p>
    <w:p w14:paraId="6BE2647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for (int i = PosCur.X; i &lt; _center_x + width / 2 - 4; i++) {</w:t>
      </w:r>
    </w:p>
    <w:p w14:paraId="673474A1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    printf(" ");</w:t>
      </w:r>
    </w:p>
    <w:p w14:paraId="626B3135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    }</w:t>
      </w:r>
    </w:p>
    <w:p w14:paraId="454BAD9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    }</w:t>
      </w:r>
    </w:p>
    <w:p w14:paraId="034F9D4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}</w:t>
      </w:r>
    </w:p>
    <w:p w14:paraId="20516657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6DCFDE43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</w:t>
      </w:r>
    </w:p>
    <w:p w14:paraId="5A8EAC3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_center_x - width / 2 + 4;</w:t>
      </w:r>
    </w:p>
    <w:p w14:paraId="2E70DDBF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positionCur.Y = _center_y + height / 2 - 2;</w:t>
      </w:r>
    </w:p>
    <w:p w14:paraId="3AF7AB39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4A708472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if (_men_position[0] == 1) {</w:t>
      </w:r>
    </w:p>
    <w:p w14:paraId="5995E1FA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    printf("\x1b[43m</w:t>
      </w:r>
      <w:r>
        <w:t>Пред</w:t>
      </w:r>
      <w:r w:rsidRPr="003E0936">
        <w:rPr>
          <w:lang w:val="en-US"/>
        </w:rPr>
        <w:t>.</w:t>
      </w:r>
      <w:r>
        <w:t>страница</w:t>
      </w:r>
      <w:r w:rsidRPr="003E0936">
        <w:rPr>
          <w:lang w:val="en-US"/>
        </w:rPr>
        <w:t>\x1b[0m");</w:t>
      </w:r>
    </w:p>
    <w:p w14:paraId="660B287B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}</w:t>
      </w:r>
    </w:p>
    <w:p w14:paraId="551CEFC4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else printf("</w:t>
      </w:r>
      <w:r>
        <w:t>Пред</w:t>
      </w:r>
      <w:r w:rsidRPr="003E0936">
        <w:rPr>
          <w:lang w:val="en-US"/>
        </w:rPr>
        <w:t>.</w:t>
      </w:r>
      <w:r>
        <w:t>страница</w:t>
      </w:r>
      <w:r w:rsidRPr="003E0936">
        <w:rPr>
          <w:lang w:val="en-US"/>
        </w:rPr>
        <w:t>");</w:t>
      </w:r>
    </w:p>
    <w:p w14:paraId="5227206C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positionCur.X = 3+  width / 2 + 4 + u8_strlen("</w:t>
      </w:r>
      <w:r>
        <w:t>Пред</w:t>
      </w:r>
      <w:r w:rsidRPr="003E0936">
        <w:rPr>
          <w:lang w:val="en-US"/>
        </w:rPr>
        <w:t>.</w:t>
      </w:r>
      <w:r>
        <w:t>страница</w:t>
      </w:r>
      <w:r w:rsidRPr="003E0936">
        <w:rPr>
          <w:lang w:val="en-US"/>
        </w:rPr>
        <w:t>");</w:t>
      </w:r>
    </w:p>
    <w:p w14:paraId="4213B07E" w14:textId="77777777" w:rsidR="00581718" w:rsidRPr="003E0936" w:rsidRDefault="00581718" w:rsidP="00581718">
      <w:pPr>
        <w:pStyle w:val="a3"/>
        <w:rPr>
          <w:lang w:val="en-US"/>
        </w:rPr>
      </w:pPr>
      <w:r w:rsidRPr="003E0936">
        <w:rPr>
          <w:lang w:val="en-US"/>
        </w:rPr>
        <w:t xml:space="preserve">            _set_cur_to_pos(hConsole, positionCur);</w:t>
      </w:r>
    </w:p>
    <w:p w14:paraId="0866A2C6" w14:textId="77777777" w:rsidR="00581718" w:rsidRDefault="00581718" w:rsidP="00581718">
      <w:pPr>
        <w:pStyle w:val="a3"/>
      </w:pPr>
      <w:r w:rsidRPr="003E0936">
        <w:rPr>
          <w:lang w:val="en-US"/>
        </w:rPr>
        <w:t xml:space="preserve">            </w:t>
      </w:r>
      <w:r>
        <w:t>if (_men_position[0] == 2) {</w:t>
      </w:r>
    </w:p>
    <w:p w14:paraId="647F46F7" w14:textId="77777777" w:rsidR="00581718" w:rsidRDefault="00581718" w:rsidP="00581718">
      <w:pPr>
        <w:pStyle w:val="a3"/>
      </w:pPr>
      <w:r>
        <w:lastRenderedPageBreak/>
        <w:t xml:space="preserve">                printf("\x1b[43mСлед.страница\x1b[0m");</w:t>
      </w:r>
    </w:p>
    <w:p w14:paraId="01D2650D" w14:textId="77777777" w:rsidR="00581718" w:rsidRPr="00581718" w:rsidRDefault="00581718" w:rsidP="00581718">
      <w:pPr>
        <w:pStyle w:val="a3"/>
        <w:rPr>
          <w:lang w:val="en-US"/>
        </w:rPr>
      </w:pPr>
      <w:r>
        <w:t xml:space="preserve">            </w:t>
      </w:r>
      <w:r w:rsidRPr="00581718">
        <w:rPr>
          <w:lang w:val="en-US"/>
        </w:rPr>
        <w:t>}</w:t>
      </w:r>
    </w:p>
    <w:p w14:paraId="7F7B45B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 printf("</w:t>
      </w:r>
      <w:r>
        <w:t>След</w:t>
      </w:r>
      <w:r w:rsidRPr="00581718">
        <w:rPr>
          <w:lang w:val="en-US"/>
        </w:rPr>
        <w:t>.</w:t>
      </w:r>
      <w:r>
        <w:t>страница</w:t>
      </w:r>
      <w:r w:rsidRPr="00581718">
        <w:rPr>
          <w:lang w:val="en-US"/>
        </w:rPr>
        <w:t>");</w:t>
      </w:r>
    </w:p>
    <w:p w14:paraId="372F4F5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positionCur.X = _center_x + (width / 2 - u8_strlen("</w:t>
      </w:r>
      <w:r>
        <w:t>Выход</w:t>
      </w:r>
      <w:r w:rsidRPr="00581718">
        <w:rPr>
          <w:lang w:val="en-US"/>
        </w:rPr>
        <w:t>") - 3);</w:t>
      </w:r>
    </w:p>
    <w:p w14:paraId="2D03616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_set_cur_to_pos(hConsole, positionCur);</w:t>
      </w:r>
    </w:p>
    <w:p w14:paraId="75BC40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(_men_position[0] == 3) {</w:t>
      </w:r>
    </w:p>
    <w:p w14:paraId="5208FBC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printf("\x1b[43m</w:t>
      </w:r>
      <w:r>
        <w:t>Выход</w:t>
      </w:r>
      <w:r w:rsidRPr="00581718">
        <w:rPr>
          <w:lang w:val="en-US"/>
        </w:rPr>
        <w:t>\x1b[0m");</w:t>
      </w:r>
    </w:p>
    <w:p w14:paraId="3DB06C5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34393E6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else printf("</w:t>
      </w:r>
      <w:r>
        <w:t>Выход</w:t>
      </w:r>
      <w:r w:rsidRPr="00581718">
        <w:rPr>
          <w:lang w:val="en-US"/>
        </w:rPr>
        <w:t>");</w:t>
      </w:r>
    </w:p>
    <w:p w14:paraId="131B54AD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char c = getch();</w:t>
      </w:r>
    </w:p>
    <w:p w14:paraId="1A8C3C3A" w14:textId="77777777" w:rsidR="00581718" w:rsidRPr="00581718" w:rsidRDefault="00581718" w:rsidP="00581718">
      <w:pPr>
        <w:pStyle w:val="a3"/>
        <w:rPr>
          <w:lang w:val="en-US"/>
        </w:rPr>
      </w:pPr>
    </w:p>
    <w:p w14:paraId="10EF4C9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(c == KEY_ENTER)</w:t>
      </w:r>
    </w:p>
    <w:p w14:paraId="47594C2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{</w:t>
      </w:r>
    </w:p>
    <w:p w14:paraId="47CBB9E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(_men_position[0] == 1)</w:t>
      </w:r>
    </w:p>
    <w:p w14:paraId="6DA7BA2B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{</w:t>
      </w:r>
    </w:p>
    <w:p w14:paraId="569DE8F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if (page &gt; 1) { page--; refresh_flag = 1; }</w:t>
      </w:r>
    </w:p>
    <w:p w14:paraId="030075B4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43B01F8E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(_men_position[0] == 2)</w:t>
      </w:r>
    </w:p>
    <w:p w14:paraId="56B7680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{</w:t>
      </w:r>
    </w:p>
    <w:p w14:paraId="551E8C10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if (dolgniki-&gt;count&gt;((page)  * (height - 10))) {</w:t>
      </w:r>
    </w:p>
    <w:p w14:paraId="0FF0328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page++;</w:t>
      </w:r>
    </w:p>
    <w:p w14:paraId="0CCE5FE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    refresh_flag = 1;</w:t>
      </w:r>
    </w:p>
    <w:p w14:paraId="6441B6A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}</w:t>
      </w:r>
    </w:p>
    <w:p w14:paraId="4808CBB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147BAA96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if (_men_position[0] == 3)</w:t>
      </w:r>
    </w:p>
    <w:p w14:paraId="674BE913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{</w:t>
      </w:r>
    </w:p>
    <w:p w14:paraId="66395AA9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    return;</w:t>
      </w:r>
    </w:p>
    <w:p w14:paraId="415800A7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}</w:t>
      </w:r>
    </w:p>
    <w:p w14:paraId="681DD8CA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}</w:t>
      </w:r>
    </w:p>
    <w:p w14:paraId="5C129A38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if (c == KEY_ESC)</w:t>
      </w:r>
    </w:p>
    <w:p w14:paraId="50B33235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</w:t>
      </w:r>
    </w:p>
    <w:p w14:paraId="0599E94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return;</w:t>
      </w:r>
    </w:p>
    <w:p w14:paraId="7C963FD2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    _men_position = _get_curent_selection(c, _men_position, 2, 3, 0);</w:t>
      </w:r>
    </w:p>
    <w:p w14:paraId="2B1B59FF" w14:textId="77777777" w:rsidR="00581718" w:rsidRPr="00581718" w:rsidRDefault="00581718" w:rsidP="00581718">
      <w:pPr>
        <w:pStyle w:val="a3"/>
        <w:rPr>
          <w:lang w:val="en-US"/>
        </w:rPr>
      </w:pPr>
      <w:r w:rsidRPr="00581718">
        <w:rPr>
          <w:lang w:val="en-US"/>
        </w:rPr>
        <w:t xml:space="preserve">            </w:t>
      </w:r>
    </w:p>
    <w:p w14:paraId="5358451B" w14:textId="77777777" w:rsidR="00581718" w:rsidRDefault="00581718" w:rsidP="00581718">
      <w:pPr>
        <w:pStyle w:val="a3"/>
      </w:pPr>
      <w:r w:rsidRPr="00581718">
        <w:rPr>
          <w:lang w:val="en-US"/>
        </w:rPr>
        <w:t xml:space="preserve">        </w:t>
      </w:r>
      <w:r>
        <w:t>}</w:t>
      </w:r>
    </w:p>
    <w:p w14:paraId="7C6002DC" w14:textId="77777777" w:rsidR="00581718" w:rsidRDefault="00581718" w:rsidP="00581718">
      <w:pPr>
        <w:pStyle w:val="a3"/>
      </w:pPr>
      <w:r>
        <w:t>}</w:t>
      </w:r>
    </w:p>
    <w:p w14:paraId="0A5A9AE6" w14:textId="77777777" w:rsidR="00581718" w:rsidRDefault="00581718" w:rsidP="00581718">
      <w:pPr>
        <w:pStyle w:val="a3"/>
      </w:pPr>
    </w:p>
    <w:p w14:paraId="767C9D5F" w14:textId="77777777" w:rsidR="00B078E3" w:rsidRPr="00B44852" w:rsidRDefault="00B078E3" w:rsidP="00A85196">
      <w:pPr>
        <w:pStyle w:val="a3"/>
        <w:rPr>
          <w:lang w:val="en-US"/>
        </w:rPr>
      </w:pPr>
    </w:p>
    <w:sectPr w:rsidR="00B078E3" w:rsidRPr="00B44852" w:rsidSect="009338D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91E26" w14:textId="77777777" w:rsidR="0049223D" w:rsidRDefault="0049223D" w:rsidP="00FA7272">
      <w:pPr>
        <w:spacing w:line="240" w:lineRule="auto"/>
      </w:pPr>
      <w:r>
        <w:separator/>
      </w:r>
    </w:p>
  </w:endnote>
  <w:endnote w:type="continuationSeparator" w:id="0">
    <w:p w14:paraId="3F9148D6" w14:textId="77777777" w:rsidR="0049223D" w:rsidRDefault="0049223D" w:rsidP="00FA7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007BC" w14:textId="77777777" w:rsidR="0049223D" w:rsidRDefault="0049223D" w:rsidP="00FA7272">
      <w:pPr>
        <w:spacing w:line="240" w:lineRule="auto"/>
      </w:pPr>
      <w:r>
        <w:separator/>
      </w:r>
    </w:p>
  </w:footnote>
  <w:footnote w:type="continuationSeparator" w:id="0">
    <w:p w14:paraId="51F94305" w14:textId="77777777" w:rsidR="0049223D" w:rsidRDefault="0049223D" w:rsidP="00FA7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754873"/>
      <w:docPartObj>
        <w:docPartGallery w:val="Page Numbers (Top of Page)"/>
        <w:docPartUnique/>
      </w:docPartObj>
    </w:sdtPr>
    <w:sdtContent>
      <w:p w14:paraId="4A3BED46" w14:textId="1438A872" w:rsidR="00957D59" w:rsidRDefault="00957D59" w:rsidP="0031099D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1E2">
          <w:rPr>
            <w:noProof/>
          </w:rP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780"/>
    <w:multiLevelType w:val="hybridMultilevel"/>
    <w:tmpl w:val="87B0FEF8"/>
    <w:lvl w:ilvl="0" w:tplc="573ADB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52EF"/>
    <w:multiLevelType w:val="hybridMultilevel"/>
    <w:tmpl w:val="C8E6C078"/>
    <w:lvl w:ilvl="0" w:tplc="A6FED6E6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0D78715F"/>
    <w:multiLevelType w:val="hybridMultilevel"/>
    <w:tmpl w:val="4AB43DF0"/>
    <w:lvl w:ilvl="0" w:tplc="0F7EB644">
      <w:start w:val="1"/>
      <w:numFmt w:val="bullet"/>
      <w:suff w:val="space"/>
      <w:lvlText w:val=""/>
      <w:lvlJc w:val="left"/>
      <w:pPr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D127A7"/>
    <w:multiLevelType w:val="hybridMultilevel"/>
    <w:tmpl w:val="DB8E658A"/>
    <w:lvl w:ilvl="0" w:tplc="9D100A64">
      <w:start w:val="1"/>
      <w:numFmt w:val="russianUpper"/>
      <w:lvlText w:val="%1."/>
      <w:lvlJc w:val="center"/>
      <w:pPr>
        <w:ind w:left="1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5" w:hanging="360"/>
      </w:pPr>
    </w:lvl>
    <w:lvl w:ilvl="2" w:tplc="0419001B" w:tentative="1">
      <w:start w:val="1"/>
      <w:numFmt w:val="lowerRoman"/>
      <w:lvlText w:val="%3."/>
      <w:lvlJc w:val="right"/>
      <w:pPr>
        <w:ind w:left="3385" w:hanging="180"/>
      </w:pPr>
    </w:lvl>
    <w:lvl w:ilvl="3" w:tplc="0419000F" w:tentative="1">
      <w:start w:val="1"/>
      <w:numFmt w:val="decimal"/>
      <w:lvlText w:val="%4."/>
      <w:lvlJc w:val="left"/>
      <w:pPr>
        <w:ind w:left="4105" w:hanging="360"/>
      </w:pPr>
    </w:lvl>
    <w:lvl w:ilvl="4" w:tplc="04190019" w:tentative="1">
      <w:start w:val="1"/>
      <w:numFmt w:val="lowerLetter"/>
      <w:lvlText w:val="%5."/>
      <w:lvlJc w:val="left"/>
      <w:pPr>
        <w:ind w:left="4825" w:hanging="360"/>
      </w:pPr>
    </w:lvl>
    <w:lvl w:ilvl="5" w:tplc="0419001B" w:tentative="1">
      <w:start w:val="1"/>
      <w:numFmt w:val="lowerRoman"/>
      <w:lvlText w:val="%6."/>
      <w:lvlJc w:val="right"/>
      <w:pPr>
        <w:ind w:left="5545" w:hanging="180"/>
      </w:pPr>
    </w:lvl>
    <w:lvl w:ilvl="6" w:tplc="0419000F" w:tentative="1">
      <w:start w:val="1"/>
      <w:numFmt w:val="decimal"/>
      <w:lvlText w:val="%7."/>
      <w:lvlJc w:val="left"/>
      <w:pPr>
        <w:ind w:left="6265" w:hanging="360"/>
      </w:pPr>
    </w:lvl>
    <w:lvl w:ilvl="7" w:tplc="04190019" w:tentative="1">
      <w:start w:val="1"/>
      <w:numFmt w:val="lowerLetter"/>
      <w:lvlText w:val="%8."/>
      <w:lvlJc w:val="left"/>
      <w:pPr>
        <w:ind w:left="6985" w:hanging="360"/>
      </w:pPr>
    </w:lvl>
    <w:lvl w:ilvl="8" w:tplc="041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4" w15:restartNumberingAfterBreak="0">
    <w:nsid w:val="1B425A04"/>
    <w:multiLevelType w:val="hybridMultilevel"/>
    <w:tmpl w:val="38520926"/>
    <w:lvl w:ilvl="0" w:tplc="27AEC83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5E3"/>
    <w:multiLevelType w:val="hybridMultilevel"/>
    <w:tmpl w:val="36747200"/>
    <w:lvl w:ilvl="0" w:tplc="D2628E28">
      <w:start w:val="2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28075B88"/>
    <w:multiLevelType w:val="multilevel"/>
    <w:tmpl w:val="C144D708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567"/>
      </w:pPr>
      <w:rPr>
        <w:rFonts w:hint="default"/>
      </w:rPr>
    </w:lvl>
  </w:abstractNum>
  <w:abstractNum w:abstractNumId="7" w15:restartNumberingAfterBreak="0">
    <w:nsid w:val="288D52B3"/>
    <w:multiLevelType w:val="hybridMultilevel"/>
    <w:tmpl w:val="7262888E"/>
    <w:lvl w:ilvl="0" w:tplc="440CF76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95842"/>
    <w:multiLevelType w:val="hybridMultilevel"/>
    <w:tmpl w:val="491E819A"/>
    <w:lvl w:ilvl="0" w:tplc="C3D206F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83F9C"/>
    <w:multiLevelType w:val="hybridMultilevel"/>
    <w:tmpl w:val="AC1A146E"/>
    <w:lvl w:ilvl="0" w:tplc="7CE61E32">
      <w:start w:val="1"/>
      <w:numFmt w:val="russianUpper"/>
      <w:suff w:val="space"/>
      <w:lvlText w:val="%1."/>
      <w:lvlJc w:val="center"/>
      <w:pPr>
        <w:ind w:left="0" w:firstLine="567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2665" w:hanging="360"/>
      </w:pPr>
    </w:lvl>
    <w:lvl w:ilvl="2" w:tplc="0419001B" w:tentative="1">
      <w:start w:val="1"/>
      <w:numFmt w:val="lowerRoman"/>
      <w:lvlText w:val="%3."/>
      <w:lvlJc w:val="right"/>
      <w:pPr>
        <w:ind w:left="3385" w:hanging="180"/>
      </w:pPr>
    </w:lvl>
    <w:lvl w:ilvl="3" w:tplc="0419000F" w:tentative="1">
      <w:start w:val="1"/>
      <w:numFmt w:val="decimal"/>
      <w:lvlText w:val="%4."/>
      <w:lvlJc w:val="left"/>
      <w:pPr>
        <w:ind w:left="4105" w:hanging="360"/>
      </w:pPr>
    </w:lvl>
    <w:lvl w:ilvl="4" w:tplc="04190019" w:tentative="1">
      <w:start w:val="1"/>
      <w:numFmt w:val="lowerLetter"/>
      <w:lvlText w:val="%5."/>
      <w:lvlJc w:val="left"/>
      <w:pPr>
        <w:ind w:left="4825" w:hanging="360"/>
      </w:pPr>
    </w:lvl>
    <w:lvl w:ilvl="5" w:tplc="0419001B" w:tentative="1">
      <w:start w:val="1"/>
      <w:numFmt w:val="lowerRoman"/>
      <w:lvlText w:val="%6."/>
      <w:lvlJc w:val="right"/>
      <w:pPr>
        <w:ind w:left="5545" w:hanging="180"/>
      </w:pPr>
    </w:lvl>
    <w:lvl w:ilvl="6" w:tplc="0419000F" w:tentative="1">
      <w:start w:val="1"/>
      <w:numFmt w:val="decimal"/>
      <w:lvlText w:val="%7."/>
      <w:lvlJc w:val="left"/>
      <w:pPr>
        <w:ind w:left="6265" w:hanging="360"/>
      </w:pPr>
    </w:lvl>
    <w:lvl w:ilvl="7" w:tplc="04190019" w:tentative="1">
      <w:start w:val="1"/>
      <w:numFmt w:val="lowerLetter"/>
      <w:lvlText w:val="%8."/>
      <w:lvlJc w:val="left"/>
      <w:pPr>
        <w:ind w:left="6985" w:hanging="360"/>
      </w:pPr>
    </w:lvl>
    <w:lvl w:ilvl="8" w:tplc="041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10" w15:restartNumberingAfterBreak="0">
    <w:nsid w:val="35750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C11CC0"/>
    <w:multiLevelType w:val="hybridMultilevel"/>
    <w:tmpl w:val="677EB31A"/>
    <w:lvl w:ilvl="0" w:tplc="5FB052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36A7474"/>
    <w:multiLevelType w:val="hybridMultilevel"/>
    <w:tmpl w:val="9EB071C4"/>
    <w:lvl w:ilvl="0" w:tplc="573ADB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A3BE3"/>
    <w:multiLevelType w:val="hybridMultilevel"/>
    <w:tmpl w:val="44BE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56F5F"/>
    <w:multiLevelType w:val="hybridMultilevel"/>
    <w:tmpl w:val="42CCEBCA"/>
    <w:lvl w:ilvl="0" w:tplc="573ADB8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7FF2"/>
    <w:multiLevelType w:val="hybridMultilevel"/>
    <w:tmpl w:val="00087F16"/>
    <w:lvl w:ilvl="0" w:tplc="804447B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ED880C4C">
      <w:start w:val="1"/>
      <w:numFmt w:val="lowerLetter"/>
      <w:suff w:val="space"/>
      <w:lvlText w:val="%2."/>
      <w:lvlJc w:val="left"/>
      <w:pPr>
        <w:ind w:left="0" w:firstLine="1134"/>
      </w:pPr>
      <w:rPr>
        <w:rFonts w:hint="default"/>
      </w:rPr>
    </w:lvl>
    <w:lvl w:ilvl="2" w:tplc="0F7EB644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6146DB"/>
    <w:multiLevelType w:val="multilevel"/>
    <w:tmpl w:val="06F440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5B15F6"/>
    <w:multiLevelType w:val="hybridMultilevel"/>
    <w:tmpl w:val="69D0BBF4"/>
    <w:lvl w:ilvl="0" w:tplc="7D0CAA0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C9B7D26"/>
    <w:multiLevelType w:val="hybridMultilevel"/>
    <w:tmpl w:val="E94E1662"/>
    <w:lvl w:ilvl="0" w:tplc="A6FED6E6">
      <w:start w:val="1"/>
      <w:numFmt w:val="decimal"/>
      <w:suff w:val="space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63A612D0"/>
    <w:multiLevelType w:val="hybridMultilevel"/>
    <w:tmpl w:val="B02AB380"/>
    <w:lvl w:ilvl="0" w:tplc="C010D8A4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D14A0B"/>
    <w:multiLevelType w:val="hybridMultilevel"/>
    <w:tmpl w:val="0802883C"/>
    <w:lvl w:ilvl="0" w:tplc="A6FED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B7AFD"/>
    <w:multiLevelType w:val="hybridMultilevel"/>
    <w:tmpl w:val="131EEBAE"/>
    <w:lvl w:ilvl="0" w:tplc="7570C64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3455D5E"/>
    <w:multiLevelType w:val="hybridMultilevel"/>
    <w:tmpl w:val="3FF2B26C"/>
    <w:lvl w:ilvl="0" w:tplc="6E6EF8E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53FBB"/>
    <w:multiLevelType w:val="hybridMultilevel"/>
    <w:tmpl w:val="E3A0FCB0"/>
    <w:lvl w:ilvl="0" w:tplc="CF54469A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0684D"/>
    <w:multiLevelType w:val="hybridMultilevel"/>
    <w:tmpl w:val="71D8F000"/>
    <w:lvl w:ilvl="0" w:tplc="6BC2900A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11AB3"/>
    <w:multiLevelType w:val="hybridMultilevel"/>
    <w:tmpl w:val="D9AE87E4"/>
    <w:lvl w:ilvl="0" w:tplc="92CC21F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18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20"/>
  </w:num>
  <w:num w:numId="10">
    <w:abstractNumId w:val="4"/>
  </w:num>
  <w:num w:numId="11">
    <w:abstractNumId w:val="7"/>
  </w:num>
  <w:num w:numId="12">
    <w:abstractNumId w:val="25"/>
  </w:num>
  <w:num w:numId="13">
    <w:abstractNumId w:val="22"/>
  </w:num>
  <w:num w:numId="14">
    <w:abstractNumId w:val="8"/>
  </w:num>
  <w:num w:numId="15">
    <w:abstractNumId w:val="14"/>
  </w:num>
  <w:num w:numId="16">
    <w:abstractNumId w:val="12"/>
  </w:num>
  <w:num w:numId="17">
    <w:abstractNumId w:val="0"/>
  </w:num>
  <w:num w:numId="18">
    <w:abstractNumId w:val="15"/>
  </w:num>
  <w:num w:numId="19">
    <w:abstractNumId w:val="2"/>
  </w:num>
  <w:num w:numId="20">
    <w:abstractNumId w:val="23"/>
  </w:num>
  <w:num w:numId="21">
    <w:abstractNumId w:val="19"/>
  </w:num>
  <w:num w:numId="22">
    <w:abstractNumId w:val="9"/>
  </w:num>
  <w:num w:numId="23">
    <w:abstractNumId w:val="3"/>
  </w:num>
  <w:num w:numId="24">
    <w:abstractNumId w:val="21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DC"/>
    <w:rsid w:val="000071DB"/>
    <w:rsid w:val="00010A6E"/>
    <w:rsid w:val="00015184"/>
    <w:rsid w:val="00023BE5"/>
    <w:rsid w:val="00040707"/>
    <w:rsid w:val="00042A29"/>
    <w:rsid w:val="0004600E"/>
    <w:rsid w:val="00046299"/>
    <w:rsid w:val="0005209B"/>
    <w:rsid w:val="00060D1E"/>
    <w:rsid w:val="0008671B"/>
    <w:rsid w:val="00087FF0"/>
    <w:rsid w:val="000902F2"/>
    <w:rsid w:val="000A0310"/>
    <w:rsid w:val="000A0640"/>
    <w:rsid w:val="000A43ED"/>
    <w:rsid w:val="000A626C"/>
    <w:rsid w:val="000A685A"/>
    <w:rsid w:val="000A7E36"/>
    <w:rsid w:val="000B13AB"/>
    <w:rsid w:val="000D63BA"/>
    <w:rsid w:val="000E2878"/>
    <w:rsid w:val="000E3648"/>
    <w:rsid w:val="000F182D"/>
    <w:rsid w:val="000F24D7"/>
    <w:rsid w:val="00126265"/>
    <w:rsid w:val="001319EC"/>
    <w:rsid w:val="00141050"/>
    <w:rsid w:val="0015471C"/>
    <w:rsid w:val="00155901"/>
    <w:rsid w:val="00157B06"/>
    <w:rsid w:val="001652A2"/>
    <w:rsid w:val="0017717D"/>
    <w:rsid w:val="00181A7A"/>
    <w:rsid w:val="001A4BF2"/>
    <w:rsid w:val="001C2E16"/>
    <w:rsid w:val="001D58B4"/>
    <w:rsid w:val="001E6E76"/>
    <w:rsid w:val="001F4249"/>
    <w:rsid w:val="002208BF"/>
    <w:rsid w:val="0022237A"/>
    <w:rsid w:val="0027423F"/>
    <w:rsid w:val="00277AE8"/>
    <w:rsid w:val="0028497B"/>
    <w:rsid w:val="00294752"/>
    <w:rsid w:val="002A46A8"/>
    <w:rsid w:val="002B4167"/>
    <w:rsid w:val="002B6B53"/>
    <w:rsid w:val="002C32CB"/>
    <w:rsid w:val="002C44B2"/>
    <w:rsid w:val="002E7626"/>
    <w:rsid w:val="002E7B77"/>
    <w:rsid w:val="002F43B8"/>
    <w:rsid w:val="002F7674"/>
    <w:rsid w:val="00301487"/>
    <w:rsid w:val="0031099D"/>
    <w:rsid w:val="003133D1"/>
    <w:rsid w:val="00322A1B"/>
    <w:rsid w:val="0033495D"/>
    <w:rsid w:val="003412D8"/>
    <w:rsid w:val="00342C70"/>
    <w:rsid w:val="00356701"/>
    <w:rsid w:val="00360B66"/>
    <w:rsid w:val="00372E78"/>
    <w:rsid w:val="00374A2B"/>
    <w:rsid w:val="00375996"/>
    <w:rsid w:val="0037764C"/>
    <w:rsid w:val="00386E4B"/>
    <w:rsid w:val="003921E8"/>
    <w:rsid w:val="003A231A"/>
    <w:rsid w:val="003C7C85"/>
    <w:rsid w:val="003D577F"/>
    <w:rsid w:val="003D7746"/>
    <w:rsid w:val="003E0936"/>
    <w:rsid w:val="003E4421"/>
    <w:rsid w:val="003E6140"/>
    <w:rsid w:val="003F0148"/>
    <w:rsid w:val="003F16E8"/>
    <w:rsid w:val="003F459F"/>
    <w:rsid w:val="00426740"/>
    <w:rsid w:val="00426E1D"/>
    <w:rsid w:val="00437C2D"/>
    <w:rsid w:val="00452FBE"/>
    <w:rsid w:val="00455AAA"/>
    <w:rsid w:val="004616B1"/>
    <w:rsid w:val="004618D9"/>
    <w:rsid w:val="00464B50"/>
    <w:rsid w:val="00465EB8"/>
    <w:rsid w:val="00466F66"/>
    <w:rsid w:val="00476EF2"/>
    <w:rsid w:val="0048499A"/>
    <w:rsid w:val="0049223D"/>
    <w:rsid w:val="004925D4"/>
    <w:rsid w:val="00492943"/>
    <w:rsid w:val="004A293B"/>
    <w:rsid w:val="004A4DA5"/>
    <w:rsid w:val="004A6738"/>
    <w:rsid w:val="004B385B"/>
    <w:rsid w:val="004B44E6"/>
    <w:rsid w:val="004B517D"/>
    <w:rsid w:val="004C02BE"/>
    <w:rsid w:val="004C1904"/>
    <w:rsid w:val="004C4D16"/>
    <w:rsid w:val="004C7FAA"/>
    <w:rsid w:val="004D5131"/>
    <w:rsid w:val="005358E1"/>
    <w:rsid w:val="00551147"/>
    <w:rsid w:val="00563D93"/>
    <w:rsid w:val="00564103"/>
    <w:rsid w:val="00581718"/>
    <w:rsid w:val="005831D9"/>
    <w:rsid w:val="005A5BFF"/>
    <w:rsid w:val="005B3DAA"/>
    <w:rsid w:val="005B4B13"/>
    <w:rsid w:val="005B72DF"/>
    <w:rsid w:val="005C01CE"/>
    <w:rsid w:val="005C6084"/>
    <w:rsid w:val="005D172A"/>
    <w:rsid w:val="005D2E37"/>
    <w:rsid w:val="005D4959"/>
    <w:rsid w:val="005D5382"/>
    <w:rsid w:val="005D65A5"/>
    <w:rsid w:val="005E1735"/>
    <w:rsid w:val="005E6603"/>
    <w:rsid w:val="005F4E77"/>
    <w:rsid w:val="005F4E8A"/>
    <w:rsid w:val="006024E6"/>
    <w:rsid w:val="006054BF"/>
    <w:rsid w:val="006100D8"/>
    <w:rsid w:val="00610421"/>
    <w:rsid w:val="00610FF2"/>
    <w:rsid w:val="006116CC"/>
    <w:rsid w:val="00613FE7"/>
    <w:rsid w:val="00620FD6"/>
    <w:rsid w:val="00623220"/>
    <w:rsid w:val="00626800"/>
    <w:rsid w:val="00627625"/>
    <w:rsid w:val="006301B3"/>
    <w:rsid w:val="00635838"/>
    <w:rsid w:val="00636C94"/>
    <w:rsid w:val="00640A6B"/>
    <w:rsid w:val="00641695"/>
    <w:rsid w:val="00646927"/>
    <w:rsid w:val="006472C7"/>
    <w:rsid w:val="00647DB6"/>
    <w:rsid w:val="00651B9E"/>
    <w:rsid w:val="00652E8D"/>
    <w:rsid w:val="006806D7"/>
    <w:rsid w:val="00686A0B"/>
    <w:rsid w:val="00686E3D"/>
    <w:rsid w:val="00691571"/>
    <w:rsid w:val="00692EAF"/>
    <w:rsid w:val="006962B9"/>
    <w:rsid w:val="006A1277"/>
    <w:rsid w:val="006A1FF1"/>
    <w:rsid w:val="006A34A5"/>
    <w:rsid w:val="006B12B0"/>
    <w:rsid w:val="006B31E2"/>
    <w:rsid w:val="006C6233"/>
    <w:rsid w:val="006E7594"/>
    <w:rsid w:val="006F1C3D"/>
    <w:rsid w:val="00706366"/>
    <w:rsid w:val="007063DA"/>
    <w:rsid w:val="007068CB"/>
    <w:rsid w:val="00707F76"/>
    <w:rsid w:val="00717C6F"/>
    <w:rsid w:val="007346C8"/>
    <w:rsid w:val="00734F61"/>
    <w:rsid w:val="00746D6C"/>
    <w:rsid w:val="00751380"/>
    <w:rsid w:val="007746FE"/>
    <w:rsid w:val="00785CB1"/>
    <w:rsid w:val="0079716B"/>
    <w:rsid w:val="00797CEC"/>
    <w:rsid w:val="007A22C5"/>
    <w:rsid w:val="007A36C6"/>
    <w:rsid w:val="007B5C0B"/>
    <w:rsid w:val="007C2BC0"/>
    <w:rsid w:val="007D18B3"/>
    <w:rsid w:val="007D3F52"/>
    <w:rsid w:val="007E6970"/>
    <w:rsid w:val="007E75CC"/>
    <w:rsid w:val="007F0194"/>
    <w:rsid w:val="007F552F"/>
    <w:rsid w:val="007F5BE2"/>
    <w:rsid w:val="007F60C7"/>
    <w:rsid w:val="007F685E"/>
    <w:rsid w:val="00800530"/>
    <w:rsid w:val="00803764"/>
    <w:rsid w:val="008037B8"/>
    <w:rsid w:val="00810B74"/>
    <w:rsid w:val="00812C63"/>
    <w:rsid w:val="00817EEF"/>
    <w:rsid w:val="00822B3C"/>
    <w:rsid w:val="00825A83"/>
    <w:rsid w:val="00827408"/>
    <w:rsid w:val="0082748B"/>
    <w:rsid w:val="0083398D"/>
    <w:rsid w:val="008460BC"/>
    <w:rsid w:val="008577D9"/>
    <w:rsid w:val="00860849"/>
    <w:rsid w:val="00860B90"/>
    <w:rsid w:val="00860D18"/>
    <w:rsid w:val="00875319"/>
    <w:rsid w:val="00892FBA"/>
    <w:rsid w:val="00895426"/>
    <w:rsid w:val="008958E6"/>
    <w:rsid w:val="0089628B"/>
    <w:rsid w:val="008A1213"/>
    <w:rsid w:val="008C0AA4"/>
    <w:rsid w:val="008C55BD"/>
    <w:rsid w:val="008C737A"/>
    <w:rsid w:val="008D0878"/>
    <w:rsid w:val="008D148E"/>
    <w:rsid w:val="008E4998"/>
    <w:rsid w:val="008E67FD"/>
    <w:rsid w:val="008F6AD9"/>
    <w:rsid w:val="00911D53"/>
    <w:rsid w:val="00912A07"/>
    <w:rsid w:val="0091487B"/>
    <w:rsid w:val="009148DC"/>
    <w:rsid w:val="00915A9D"/>
    <w:rsid w:val="00932050"/>
    <w:rsid w:val="009338D2"/>
    <w:rsid w:val="00943D4B"/>
    <w:rsid w:val="009443AA"/>
    <w:rsid w:val="00947652"/>
    <w:rsid w:val="00956A57"/>
    <w:rsid w:val="00957D59"/>
    <w:rsid w:val="00973065"/>
    <w:rsid w:val="00990E6D"/>
    <w:rsid w:val="00997D98"/>
    <w:rsid w:val="009A2440"/>
    <w:rsid w:val="009A6142"/>
    <w:rsid w:val="009B2AE5"/>
    <w:rsid w:val="009C4AAB"/>
    <w:rsid w:val="009D0B67"/>
    <w:rsid w:val="009D4A9D"/>
    <w:rsid w:val="009F62C9"/>
    <w:rsid w:val="00A076D4"/>
    <w:rsid w:val="00A11FC5"/>
    <w:rsid w:val="00A1361A"/>
    <w:rsid w:val="00A161F4"/>
    <w:rsid w:val="00A16A22"/>
    <w:rsid w:val="00A27274"/>
    <w:rsid w:val="00A337DC"/>
    <w:rsid w:val="00A347CC"/>
    <w:rsid w:val="00A41D80"/>
    <w:rsid w:val="00A442F7"/>
    <w:rsid w:val="00A75F59"/>
    <w:rsid w:val="00A85196"/>
    <w:rsid w:val="00A91A40"/>
    <w:rsid w:val="00A92B2B"/>
    <w:rsid w:val="00A95BE1"/>
    <w:rsid w:val="00AA79C6"/>
    <w:rsid w:val="00AB3D71"/>
    <w:rsid w:val="00AC505F"/>
    <w:rsid w:val="00AD0233"/>
    <w:rsid w:val="00AD1336"/>
    <w:rsid w:val="00AD15C4"/>
    <w:rsid w:val="00AD388E"/>
    <w:rsid w:val="00AD5D25"/>
    <w:rsid w:val="00AE5F11"/>
    <w:rsid w:val="00AF34E2"/>
    <w:rsid w:val="00AF5289"/>
    <w:rsid w:val="00AF5BE4"/>
    <w:rsid w:val="00B078E3"/>
    <w:rsid w:val="00B11EB8"/>
    <w:rsid w:val="00B23EA6"/>
    <w:rsid w:val="00B36DB0"/>
    <w:rsid w:val="00B443BF"/>
    <w:rsid w:val="00B44852"/>
    <w:rsid w:val="00B5681F"/>
    <w:rsid w:val="00B57083"/>
    <w:rsid w:val="00B6084D"/>
    <w:rsid w:val="00B722D3"/>
    <w:rsid w:val="00B802B4"/>
    <w:rsid w:val="00BA327F"/>
    <w:rsid w:val="00BA6D27"/>
    <w:rsid w:val="00BB3051"/>
    <w:rsid w:val="00BD0057"/>
    <w:rsid w:val="00BD279F"/>
    <w:rsid w:val="00BD3DC0"/>
    <w:rsid w:val="00BE0EF7"/>
    <w:rsid w:val="00BE3AE3"/>
    <w:rsid w:val="00BE4D8A"/>
    <w:rsid w:val="00BE7D98"/>
    <w:rsid w:val="00BF4089"/>
    <w:rsid w:val="00C164A8"/>
    <w:rsid w:val="00C164F2"/>
    <w:rsid w:val="00C1764C"/>
    <w:rsid w:val="00C35B98"/>
    <w:rsid w:val="00C40789"/>
    <w:rsid w:val="00C53169"/>
    <w:rsid w:val="00C53D1D"/>
    <w:rsid w:val="00C64F0C"/>
    <w:rsid w:val="00C74152"/>
    <w:rsid w:val="00C870E7"/>
    <w:rsid w:val="00C87A0E"/>
    <w:rsid w:val="00C950ED"/>
    <w:rsid w:val="00C970AB"/>
    <w:rsid w:val="00CA7945"/>
    <w:rsid w:val="00CB1337"/>
    <w:rsid w:val="00CB1BED"/>
    <w:rsid w:val="00CB5DC1"/>
    <w:rsid w:val="00CE121F"/>
    <w:rsid w:val="00CF36FB"/>
    <w:rsid w:val="00CF71D8"/>
    <w:rsid w:val="00D05363"/>
    <w:rsid w:val="00D0572A"/>
    <w:rsid w:val="00D22C0A"/>
    <w:rsid w:val="00D265FE"/>
    <w:rsid w:val="00D30593"/>
    <w:rsid w:val="00D31FA8"/>
    <w:rsid w:val="00D41CDD"/>
    <w:rsid w:val="00D420B6"/>
    <w:rsid w:val="00D519C7"/>
    <w:rsid w:val="00D544A0"/>
    <w:rsid w:val="00D55F1C"/>
    <w:rsid w:val="00D56F11"/>
    <w:rsid w:val="00D663A7"/>
    <w:rsid w:val="00D712AB"/>
    <w:rsid w:val="00D71B2D"/>
    <w:rsid w:val="00D851A3"/>
    <w:rsid w:val="00D87291"/>
    <w:rsid w:val="00D91E3E"/>
    <w:rsid w:val="00D93EEC"/>
    <w:rsid w:val="00DA1320"/>
    <w:rsid w:val="00DA799F"/>
    <w:rsid w:val="00DB236D"/>
    <w:rsid w:val="00DC2BCC"/>
    <w:rsid w:val="00DE43BA"/>
    <w:rsid w:val="00DE5C78"/>
    <w:rsid w:val="00DE6904"/>
    <w:rsid w:val="00E06E25"/>
    <w:rsid w:val="00E20481"/>
    <w:rsid w:val="00E240B1"/>
    <w:rsid w:val="00E27552"/>
    <w:rsid w:val="00E32566"/>
    <w:rsid w:val="00E374B3"/>
    <w:rsid w:val="00E415EE"/>
    <w:rsid w:val="00E43ED5"/>
    <w:rsid w:val="00E4662B"/>
    <w:rsid w:val="00E53935"/>
    <w:rsid w:val="00E54929"/>
    <w:rsid w:val="00E5616C"/>
    <w:rsid w:val="00E564D0"/>
    <w:rsid w:val="00E601B1"/>
    <w:rsid w:val="00E66194"/>
    <w:rsid w:val="00E70895"/>
    <w:rsid w:val="00E7302A"/>
    <w:rsid w:val="00E803E1"/>
    <w:rsid w:val="00E93383"/>
    <w:rsid w:val="00E939D9"/>
    <w:rsid w:val="00EC1E43"/>
    <w:rsid w:val="00F02916"/>
    <w:rsid w:val="00F02CE8"/>
    <w:rsid w:val="00F02EF0"/>
    <w:rsid w:val="00F04571"/>
    <w:rsid w:val="00F07AE5"/>
    <w:rsid w:val="00F255E3"/>
    <w:rsid w:val="00F351B3"/>
    <w:rsid w:val="00F36A77"/>
    <w:rsid w:val="00F46EC3"/>
    <w:rsid w:val="00F50B99"/>
    <w:rsid w:val="00F525D7"/>
    <w:rsid w:val="00F53D2E"/>
    <w:rsid w:val="00F553A0"/>
    <w:rsid w:val="00F55A87"/>
    <w:rsid w:val="00F57324"/>
    <w:rsid w:val="00F57984"/>
    <w:rsid w:val="00F57E38"/>
    <w:rsid w:val="00F71B81"/>
    <w:rsid w:val="00F7687B"/>
    <w:rsid w:val="00F76D2A"/>
    <w:rsid w:val="00F8193A"/>
    <w:rsid w:val="00F91479"/>
    <w:rsid w:val="00FA0D15"/>
    <w:rsid w:val="00FA11A2"/>
    <w:rsid w:val="00FA1DB6"/>
    <w:rsid w:val="00FA22F8"/>
    <w:rsid w:val="00FA7272"/>
    <w:rsid w:val="00FB11FC"/>
    <w:rsid w:val="00FB277F"/>
    <w:rsid w:val="00FD18A4"/>
    <w:rsid w:val="00FF1138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45DF"/>
  <w15:chartTrackingRefBased/>
  <w15:docId w15:val="{F2166988-00FE-457A-9CE6-BDE315D4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71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593"/>
    <w:pPr>
      <w:keepNext/>
      <w:keepLines/>
      <w:pageBreakBefore/>
      <w:spacing w:after="840"/>
      <w:ind w:firstLine="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30593"/>
    <w:pPr>
      <w:pageBreakBefore w:val="0"/>
      <w:numPr>
        <w:ilvl w:val="1"/>
        <w:numId w:val="6"/>
      </w:numPr>
      <w:spacing w:before="960" w:after="420"/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D30593"/>
    <w:pPr>
      <w:numPr>
        <w:ilvl w:val="2"/>
      </w:numPr>
      <w:spacing w:before="420" w:after="0"/>
      <w:jc w:val="both"/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60B66"/>
    <w:pPr>
      <w:spacing w:before="0"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link w:val="a4"/>
    <w:autoRedefine/>
    <w:qFormat/>
    <w:rsid w:val="00D30593"/>
    <w:pPr>
      <w:spacing w:line="240" w:lineRule="auto"/>
      <w:ind w:firstLine="0"/>
      <w:contextualSpacing/>
      <w:jc w:val="left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D3059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Программный код Знак"/>
    <w:basedOn w:val="a0"/>
    <w:link w:val="a3"/>
    <w:rsid w:val="00D30593"/>
    <w:rPr>
      <w:rFonts w:ascii="Courier New" w:hAnsi="Courier New"/>
      <w:sz w:val="20"/>
    </w:rPr>
  </w:style>
  <w:style w:type="character" w:customStyle="1" w:styleId="20">
    <w:name w:val="Заголовок 2 Знак"/>
    <w:basedOn w:val="a0"/>
    <w:link w:val="2"/>
    <w:uiPriority w:val="9"/>
    <w:rsid w:val="00D3059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305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60B66"/>
    <w:rPr>
      <w:rFonts w:ascii="Times New Roman" w:eastAsiaTheme="majorEastAsia" w:hAnsi="Times New Roman" w:cstheme="majorBidi"/>
      <w:iCs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A293B"/>
    <w:pPr>
      <w:tabs>
        <w:tab w:val="right" w:leader="dot" w:pos="10195"/>
      </w:tabs>
      <w:spacing w:after="100" w:line="240" w:lineRule="auto"/>
    </w:pPr>
  </w:style>
  <w:style w:type="paragraph" w:styleId="21">
    <w:name w:val="toc 2"/>
    <w:basedOn w:val="11"/>
    <w:next w:val="a"/>
    <w:autoRedefine/>
    <w:uiPriority w:val="39"/>
    <w:unhideWhenUsed/>
    <w:rsid w:val="0031099D"/>
    <w:pPr>
      <w:spacing w:after="0" w:line="360" w:lineRule="auto"/>
      <w:ind w:firstLine="1134"/>
    </w:pPr>
  </w:style>
  <w:style w:type="character" w:styleId="a5">
    <w:name w:val="Hyperlink"/>
    <w:basedOn w:val="a0"/>
    <w:uiPriority w:val="99"/>
    <w:unhideWhenUsed/>
    <w:rsid w:val="009D4A9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D4A9D"/>
    <w:pPr>
      <w:ind w:left="720"/>
      <w:contextualSpacing/>
    </w:pPr>
  </w:style>
  <w:style w:type="table" w:styleId="a7">
    <w:name w:val="Table Grid"/>
    <w:basedOn w:val="a1"/>
    <w:uiPriority w:val="39"/>
    <w:rsid w:val="007F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B4B13"/>
    <w:pPr>
      <w:spacing w:after="200" w:line="240" w:lineRule="auto"/>
      <w:ind w:firstLine="0"/>
      <w:jc w:val="left"/>
    </w:pPr>
    <w:rPr>
      <w:iCs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AF34E2"/>
    <w:pPr>
      <w:numPr>
        <w:ilvl w:val="1"/>
      </w:numPr>
      <w:ind w:firstLine="567"/>
    </w:pPr>
    <w:rPr>
      <w:rFonts w:eastAsiaTheme="minorEastAsia"/>
    </w:rPr>
  </w:style>
  <w:style w:type="character" w:customStyle="1" w:styleId="aa">
    <w:name w:val="Подзаголовок Знак"/>
    <w:basedOn w:val="a0"/>
    <w:link w:val="a9"/>
    <w:uiPriority w:val="11"/>
    <w:rsid w:val="00AF34E2"/>
    <w:rPr>
      <w:rFonts w:ascii="Times New Roman" w:eastAsiaTheme="minorEastAsia" w:hAnsi="Times New Roman"/>
      <w:sz w:val="28"/>
    </w:rPr>
  </w:style>
  <w:style w:type="paragraph" w:styleId="ab">
    <w:name w:val="Bibliography"/>
    <w:basedOn w:val="a"/>
    <w:next w:val="a"/>
    <w:uiPriority w:val="37"/>
    <w:unhideWhenUsed/>
    <w:rsid w:val="0091487B"/>
  </w:style>
  <w:style w:type="paragraph" w:styleId="ac">
    <w:name w:val="No Spacing"/>
    <w:uiPriority w:val="1"/>
    <w:qFormat/>
    <w:rsid w:val="00686A0B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31">
    <w:name w:val="toc 3"/>
    <w:basedOn w:val="21"/>
    <w:next w:val="a"/>
    <w:autoRedefine/>
    <w:uiPriority w:val="39"/>
    <w:unhideWhenUsed/>
    <w:rsid w:val="004A293B"/>
    <w:pPr>
      <w:spacing w:after="120"/>
      <w:ind w:firstLine="1701"/>
    </w:pPr>
  </w:style>
  <w:style w:type="paragraph" w:styleId="41">
    <w:name w:val="toc 4"/>
    <w:basedOn w:val="31"/>
    <w:next w:val="a"/>
    <w:autoRedefine/>
    <w:uiPriority w:val="39"/>
    <w:unhideWhenUsed/>
    <w:rsid w:val="004A293B"/>
    <w:pPr>
      <w:spacing w:after="100"/>
      <w:ind w:firstLine="2268"/>
    </w:pPr>
  </w:style>
  <w:style w:type="paragraph" w:styleId="5">
    <w:name w:val="toc 5"/>
    <w:basedOn w:val="a"/>
    <w:next w:val="a"/>
    <w:autoRedefine/>
    <w:uiPriority w:val="39"/>
    <w:semiHidden/>
    <w:unhideWhenUsed/>
    <w:rsid w:val="005F4E77"/>
    <w:pPr>
      <w:spacing w:after="100"/>
      <w:ind w:left="1120"/>
    </w:pPr>
  </w:style>
  <w:style w:type="paragraph" w:styleId="ad">
    <w:name w:val="header"/>
    <w:basedOn w:val="a"/>
    <w:link w:val="ae"/>
    <w:uiPriority w:val="99"/>
    <w:unhideWhenUsed/>
    <w:rsid w:val="00FA727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A727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FA727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A72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torage\&#1059;&#1085;&#1080;&#1074;&#1077;&#1088;&#1089;&#1080;&#1090;&#1077;&#1090;\&#1061;&#1088;&#1072;&#1085;&#1080;&#1083;&#1080;&#1097;&#1077;\&#1040;&#1083;&#1075;&#1086;&#1088;&#1080;&#1090;&#1084;&#1080;&#1079;&#1072;&#1094;&#1080;&#1103;%20&#1080;%20&#1087;&#1088;&#1086;&#1075;&#1088;&#1072;&#1084;&#1084;&#1080;&#1088;&#1086;&#1074;&#1072;&#1085;&#1080;&#1077;\&#1050;&#1091;&#1088;&#1089;&#1086;&#1074;&#1072;&#1103;%20&#1088;&#1072;&#1073;&#1086;&#1090;&#1072;\new.tmp.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АВТОД</b:Tag>
    <b:SourceType>Book</b:SourceType>
    <b:Guid>{CCEA2220-DF61-4A36-8550-B59BA377B794}</b:Guid>
    <b:Author>
      <b:Author>
        <b:NameList>
          <b:Person>
            <b:Last>Г.</b:Last>
            <b:First>Шилдт</b:First>
          </b:Person>
        </b:NameList>
      </b:Author>
    </b:Author>
    <b:Title>C++ для начинающих. Серия "Шаг за шагом"</b:Title>
    <b:Year>2013</b:Year>
    <b:City>М.</b:City>
    <b:Publisher>ЭКОМ Паблишерз</b:Publisher>
    <b:Pages>640</b:Pages>
    <b:RefOrder>1</b:RefOrder>
  </b:Source>
</b:Sources>
</file>

<file path=customXml/itemProps1.xml><?xml version="1.0" encoding="utf-8"?>
<ds:datastoreItem xmlns:ds="http://schemas.openxmlformats.org/officeDocument/2006/customXml" ds:itemID="{1B07D266-EA00-4767-B4AA-7C7F6F57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new.tmp.template.dotx</Template>
  <TotalTime>395</TotalTime>
  <Pages>84</Pages>
  <Words>24780</Words>
  <Characters>141251</Characters>
  <Application>Microsoft Office Word</Application>
  <DocSecurity>0</DocSecurity>
  <Lines>1177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Виктор</cp:lastModifiedBy>
  <cp:revision>151</cp:revision>
  <cp:lastPrinted>2021-12-21T11:09:00Z</cp:lastPrinted>
  <dcterms:created xsi:type="dcterms:W3CDTF">2022-11-27T10:17:00Z</dcterms:created>
  <dcterms:modified xsi:type="dcterms:W3CDTF">2022-11-27T16:52:00Z</dcterms:modified>
</cp:coreProperties>
</file>